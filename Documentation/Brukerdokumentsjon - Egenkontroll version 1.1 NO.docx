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caps/>
          <w:sz w:val="18"/>
          <w:szCs w:val="24"/>
          <w:lang w:val="nb-NO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467"/>
          </w:tblGrid>
          <w:tr w:rsidR="00093BE1" w:rsidRPr="00286277" w14:paraId="65B45E2B" w14:textId="77777777" w:rsidTr="00F86413">
            <w:trPr>
              <w:trHeight w:val="2880"/>
              <w:jc w:val="center"/>
            </w:trPr>
            <w:tc>
              <w:tcPr>
                <w:tcW w:w="5000" w:type="pct"/>
              </w:tcPr>
              <w:p w14:paraId="65B45E2A" w14:textId="77777777" w:rsidR="00093BE1" w:rsidRPr="00286277" w:rsidRDefault="00093BE1" w:rsidP="00093BE1">
                <w:pPr>
                  <w:pStyle w:val="Ingenmellomrom"/>
                  <w:jc w:val="center"/>
                  <w:rPr>
                    <w:rFonts w:asciiTheme="majorHAnsi" w:eastAsiaTheme="majorEastAsia" w:hAnsiTheme="majorHAnsi" w:cstheme="majorBidi"/>
                    <w:caps/>
                    <w:lang w:val="nb-NO"/>
                  </w:rPr>
                </w:pPr>
              </w:p>
            </w:tc>
          </w:tr>
          <w:tr w:rsidR="00093BE1" w:rsidRPr="00286277" w14:paraId="65B45E2D" w14:textId="77777777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  <w:lang w:val="nb-NO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14:paraId="65B45E2C" w14:textId="16FEB9DD" w:rsidR="00093BE1" w:rsidRPr="00286277" w:rsidRDefault="00D44DFA" w:rsidP="00EF3F56">
                    <w:pPr>
                      <w:pStyle w:val="Ingenmellomrom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</w:pPr>
                    <w:proofErr w:type="spellStart"/>
                    <w:r w:rsidRPr="0028627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  <w:t>Difi</w:t>
                    </w:r>
                    <w:proofErr w:type="spellEnd"/>
                    <w:r w:rsidR="002552C6" w:rsidRPr="0028627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  <w:t xml:space="preserve"> </w:t>
                    </w:r>
                    <w:r w:rsidRPr="0028627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  <w:t>- System f</w:t>
                    </w:r>
                    <w:r w:rsidR="001207E2" w:rsidRPr="0028627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  <w:t>o</w:t>
                    </w:r>
                    <w:r w:rsidRPr="0028627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nb-NO"/>
                      </w:rPr>
                      <w:t>r Egenkontroll</w:t>
                    </w:r>
                  </w:p>
                </w:tc>
              </w:sdtContent>
            </w:sdt>
          </w:tr>
          <w:tr w:rsidR="00093BE1" w:rsidRPr="00286277" w14:paraId="65B45E2F" w14:textId="77777777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  <w:lang w:val="nb-NO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14:paraId="65B45E2E" w14:textId="08E14BD5" w:rsidR="00093BE1" w:rsidRPr="00286277" w:rsidRDefault="00D44DFA">
                    <w:pPr>
                      <w:pStyle w:val="Ingenmellomrom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nb-NO"/>
                      </w:rPr>
                    </w:pPr>
                    <w:r w:rsidRPr="00286277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nb-NO"/>
                      </w:rPr>
                      <w:t>Br</w:t>
                    </w:r>
                    <w:r w:rsidR="002552C6" w:rsidRPr="00286277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nb-NO"/>
                      </w:rPr>
                      <w:t>ukerdokumentasjon</w:t>
                    </w:r>
                  </w:p>
                </w:tc>
              </w:sdtContent>
            </w:sdt>
          </w:tr>
          <w:tr w:rsidR="00093BE1" w:rsidRPr="00286277" w14:paraId="65B45E31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5B45E30" w14:textId="77777777" w:rsidR="00093BE1" w:rsidRPr="00286277" w:rsidRDefault="00093BE1">
                <w:pPr>
                  <w:pStyle w:val="Ingenmellomrom"/>
                  <w:jc w:val="center"/>
                  <w:rPr>
                    <w:lang w:val="nb-NO"/>
                  </w:rPr>
                </w:pPr>
              </w:p>
            </w:tc>
          </w:tr>
          <w:tr w:rsidR="00093BE1" w:rsidRPr="00286277" w14:paraId="65B45E33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lang w:val="nb-NO"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65B45E32" w14:textId="6E26DEB6" w:rsidR="00093BE1" w:rsidRPr="00286277" w:rsidRDefault="002552C6" w:rsidP="00D41AD6">
                    <w:pPr>
                      <w:pStyle w:val="Ingenmellomrom"/>
                      <w:jc w:val="center"/>
                      <w:rPr>
                        <w:b/>
                        <w:bCs/>
                        <w:lang w:val="nb-NO"/>
                      </w:rPr>
                    </w:pPr>
                    <w:r w:rsidRPr="00286277">
                      <w:rPr>
                        <w:b/>
                        <w:bCs/>
                        <w:lang w:val="nb-NO"/>
                      </w:rPr>
                      <w:t>Funka Nu AB</w:t>
                    </w:r>
                  </w:p>
                </w:tc>
              </w:sdtContent>
            </w:sdt>
          </w:tr>
          <w:tr w:rsidR="00093BE1" w:rsidRPr="00286277" w14:paraId="65B45E35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lang w:val="nb-NO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9-01-18T00:00:00Z">
                  <w:dateFormat w:val="M/d/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65B45E34" w14:textId="412D32B2" w:rsidR="00093BE1" w:rsidRPr="00286277" w:rsidRDefault="002552C6">
                    <w:pPr>
                      <w:pStyle w:val="Ingenmellomrom"/>
                      <w:jc w:val="center"/>
                      <w:rPr>
                        <w:b/>
                        <w:bCs/>
                        <w:lang w:val="nb-NO"/>
                      </w:rPr>
                    </w:pPr>
                    <w:r w:rsidRPr="00286277">
                      <w:rPr>
                        <w:b/>
                        <w:bCs/>
                        <w:lang w:val="nb-NO"/>
                      </w:rPr>
                      <w:t>1/18/19</w:t>
                    </w:r>
                  </w:p>
                </w:tc>
              </w:sdtContent>
            </w:sdt>
          </w:tr>
        </w:tbl>
        <w:p w14:paraId="65B45E36" w14:textId="77777777" w:rsidR="00093BE1" w:rsidRPr="00286277" w:rsidRDefault="00093BE1" w:rsidP="00FA3BE0">
          <w:pPr>
            <w:pStyle w:val="AxureImageParagraph"/>
            <w:rPr>
              <w:lang w:val="nb-NO"/>
            </w:rPr>
          </w:pPr>
        </w:p>
        <w:p w14:paraId="65B45E37" w14:textId="77777777" w:rsidR="00093BE1" w:rsidRPr="00286277" w:rsidRDefault="00093BE1">
          <w:pPr>
            <w:rPr>
              <w:lang w:val="nb-NO"/>
            </w:rPr>
          </w:pPr>
        </w:p>
        <w:p w14:paraId="65B45E38" w14:textId="77777777" w:rsidR="00712696" w:rsidRPr="00286277" w:rsidRDefault="00712696">
          <w:pPr>
            <w:rPr>
              <w:lang w:val="nb-NO"/>
            </w:rPr>
          </w:pPr>
        </w:p>
        <w:p w14:paraId="65B45E39" w14:textId="77777777" w:rsidR="00712696" w:rsidRPr="00286277" w:rsidRDefault="00712696">
          <w:pPr>
            <w:rPr>
              <w:lang w:val="nb-NO"/>
            </w:rPr>
          </w:pPr>
        </w:p>
        <w:p w14:paraId="65B45E3A" w14:textId="77777777" w:rsidR="00712696" w:rsidRPr="00286277" w:rsidRDefault="00712696">
          <w:pPr>
            <w:rPr>
              <w:lang w:val="nb-NO"/>
            </w:rPr>
          </w:pPr>
        </w:p>
        <w:p w14:paraId="65B45E3B" w14:textId="77777777" w:rsidR="00712696" w:rsidRPr="00286277" w:rsidRDefault="00712696">
          <w:pPr>
            <w:rPr>
              <w:lang w:val="nb-NO"/>
            </w:rPr>
          </w:pPr>
        </w:p>
        <w:p w14:paraId="65B45E3C" w14:textId="77777777" w:rsidR="00712696" w:rsidRPr="00286277" w:rsidRDefault="00712696">
          <w:pPr>
            <w:rPr>
              <w:lang w:val="nb-NO"/>
            </w:rPr>
          </w:pPr>
        </w:p>
        <w:p w14:paraId="65B45E3D" w14:textId="77777777" w:rsidR="00712696" w:rsidRPr="00286277" w:rsidRDefault="00712696">
          <w:pPr>
            <w:rPr>
              <w:lang w:val="nb-NO"/>
            </w:rPr>
          </w:pPr>
        </w:p>
        <w:p w14:paraId="65B45E3E" w14:textId="0D2793BD" w:rsidR="00712696" w:rsidRPr="00286277" w:rsidRDefault="00712696">
          <w:pPr>
            <w:rPr>
              <w:lang w:val="nb-NO"/>
            </w:rPr>
          </w:pPr>
        </w:p>
        <w:p w14:paraId="425B70CF" w14:textId="4903830D" w:rsidR="003D1B36" w:rsidRPr="00286277" w:rsidRDefault="003D1B36">
          <w:pPr>
            <w:rPr>
              <w:lang w:val="nb-NO"/>
            </w:rPr>
          </w:pPr>
        </w:p>
        <w:p w14:paraId="26C75900" w14:textId="48AE0F38" w:rsidR="003D1B36" w:rsidRPr="00286277" w:rsidRDefault="003D1B36">
          <w:pPr>
            <w:rPr>
              <w:lang w:val="nb-NO"/>
            </w:rPr>
          </w:pPr>
        </w:p>
        <w:p w14:paraId="588AB65A" w14:textId="5C8280D2" w:rsidR="003D1B36" w:rsidRPr="00286277" w:rsidRDefault="003D1B36">
          <w:pPr>
            <w:rPr>
              <w:lang w:val="nb-NO"/>
            </w:rPr>
          </w:pPr>
        </w:p>
        <w:p w14:paraId="1594E83C" w14:textId="0C9E0783" w:rsidR="003D1B36" w:rsidRPr="00286277" w:rsidRDefault="003D1B36">
          <w:pPr>
            <w:rPr>
              <w:lang w:val="nb-NO"/>
            </w:rPr>
          </w:pPr>
        </w:p>
        <w:p w14:paraId="2592EB88" w14:textId="10628A10" w:rsidR="003D1B36" w:rsidRPr="00286277" w:rsidRDefault="003D1B36">
          <w:pPr>
            <w:rPr>
              <w:lang w:val="nb-NO"/>
            </w:rPr>
          </w:pPr>
        </w:p>
        <w:p w14:paraId="2F57507F" w14:textId="43B7D2F5" w:rsidR="003D1B36" w:rsidRPr="00286277" w:rsidRDefault="003D1B36">
          <w:pPr>
            <w:rPr>
              <w:lang w:val="nb-NO"/>
            </w:rPr>
          </w:pPr>
        </w:p>
        <w:p w14:paraId="7E24CB08" w14:textId="648DDD6D" w:rsidR="003D1B36" w:rsidRPr="00286277" w:rsidRDefault="003D1B36">
          <w:pPr>
            <w:rPr>
              <w:lang w:val="nb-NO"/>
            </w:rPr>
          </w:pPr>
        </w:p>
        <w:p w14:paraId="3174919D" w14:textId="600306E7" w:rsidR="003D1B36" w:rsidRPr="00286277" w:rsidRDefault="003D1B36">
          <w:pPr>
            <w:rPr>
              <w:lang w:val="nb-NO"/>
            </w:rPr>
          </w:pPr>
        </w:p>
        <w:p w14:paraId="6F2CC812" w14:textId="240459EB" w:rsidR="003D1B36" w:rsidRPr="00286277" w:rsidRDefault="003D1B36">
          <w:pPr>
            <w:rPr>
              <w:lang w:val="nb-NO"/>
            </w:rPr>
          </w:pPr>
        </w:p>
        <w:p w14:paraId="55FA5E1E" w14:textId="00F98543" w:rsidR="003D1B36" w:rsidRPr="00286277" w:rsidRDefault="003D1B36">
          <w:pPr>
            <w:rPr>
              <w:lang w:val="nb-NO"/>
            </w:rPr>
          </w:pPr>
        </w:p>
        <w:p w14:paraId="7F79FF14" w14:textId="063B94C3" w:rsidR="003D1B36" w:rsidRPr="00286277" w:rsidRDefault="003D1B36">
          <w:pPr>
            <w:rPr>
              <w:lang w:val="nb-NO"/>
            </w:rPr>
          </w:pPr>
        </w:p>
        <w:p w14:paraId="36C6AA79" w14:textId="7E86AF2E" w:rsidR="003D1B36" w:rsidRPr="00286277" w:rsidRDefault="003D1B36">
          <w:pPr>
            <w:rPr>
              <w:lang w:val="nb-NO"/>
            </w:rPr>
          </w:pPr>
        </w:p>
        <w:p w14:paraId="0FFB8601" w14:textId="3F508571" w:rsidR="003D1B36" w:rsidRPr="00286277" w:rsidRDefault="003D1B36">
          <w:pPr>
            <w:rPr>
              <w:lang w:val="nb-NO"/>
            </w:rPr>
          </w:pPr>
        </w:p>
        <w:p w14:paraId="0F1C18EB" w14:textId="43F4B32E" w:rsidR="003D1B36" w:rsidRPr="00286277" w:rsidRDefault="003D1B36">
          <w:pPr>
            <w:rPr>
              <w:lang w:val="nb-NO"/>
            </w:rPr>
          </w:pPr>
        </w:p>
        <w:p w14:paraId="5E06CD51" w14:textId="77777777" w:rsidR="003D1B36" w:rsidRPr="00286277" w:rsidRDefault="003D1B36">
          <w:pPr>
            <w:rPr>
              <w:lang w:val="nb-NO"/>
            </w:rPr>
          </w:pPr>
        </w:p>
        <w:sdt>
          <w:sdtPr>
            <w:rPr>
              <w:lang w:val="nb-NO"/>
            </w:rPr>
            <w:alias w:val="Abstract"/>
            <w:id w:val="8276291"/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p w14:paraId="65B45E3F" w14:textId="2D368883" w:rsidR="00904913" w:rsidRPr="00286277" w:rsidRDefault="002552C6">
              <w:pPr>
                <w:rPr>
                  <w:lang w:val="nb-NO"/>
                </w:rPr>
              </w:pPr>
              <w:r w:rsidRPr="00286277">
                <w:rPr>
                  <w:lang w:val="nb-NO"/>
                </w:rPr>
                <w:t xml:space="preserve">     </w:t>
              </w:r>
            </w:p>
          </w:sdtContent>
        </w:sdt>
      </w:sdtContent>
    </w:sdt>
    <w:p w14:paraId="65B45E40" w14:textId="056F6A3B" w:rsidR="001C5100" w:rsidRPr="00286277" w:rsidRDefault="008C2A6A" w:rsidP="001C5100">
      <w:pPr>
        <w:pStyle w:val="AxureTOCHeading"/>
        <w:rPr>
          <w:lang w:val="nb-NO"/>
        </w:rPr>
      </w:pPr>
      <w:r>
        <w:rPr>
          <w:lang w:val="nb-NO"/>
        </w:rPr>
        <w:lastRenderedPageBreak/>
        <w:t>Innhold</w:t>
      </w:r>
    </w:p>
    <w:p w14:paraId="5238C5EA" w14:textId="27BB50B8" w:rsidR="004A0EC3" w:rsidRDefault="000E5400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r w:rsidRPr="00286277">
        <w:rPr>
          <w:lang w:val="nb-NO"/>
        </w:rPr>
        <w:fldChar w:fldCharType="begin"/>
      </w:r>
      <w:r w:rsidRPr="00286277">
        <w:rPr>
          <w:lang w:val="nb-NO"/>
        </w:rPr>
        <w:instrText xml:space="preserve"> TOC \o "1-1" \h \z </w:instrText>
      </w:r>
      <w:r w:rsidRPr="00286277">
        <w:rPr>
          <w:lang w:val="nb-NO"/>
        </w:rPr>
        <w:fldChar w:fldCharType="separate"/>
      </w:r>
      <w:hyperlink w:anchor="_Toc535932636" w:history="1">
        <w:r w:rsidR="004A0EC3" w:rsidRPr="0075177D">
          <w:rPr>
            <w:rStyle w:val="Hyperkobling"/>
            <w:noProof/>
            <w:lang w:val="nb-NO"/>
          </w:rPr>
          <w:t>1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Publikum - Startside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_Toc535932636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</w:t>
        </w:r>
        <w:r w:rsidR="004A0EC3">
          <w:rPr>
            <w:noProof/>
            <w:webHidden/>
          </w:rPr>
          <w:fldChar w:fldCharType="end"/>
        </w:r>
      </w:hyperlink>
    </w:p>
    <w:p w14:paraId="670D88BC" w14:textId="52CDAAB5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37" w:history="1">
        <w:r w:rsidR="004A0EC3" w:rsidRPr="0075177D">
          <w:rPr>
            <w:rStyle w:val="Hyperkobling"/>
            <w:noProof/>
            <w:lang w:val="nb-NO"/>
          </w:rPr>
          <w:t>2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Publikum - Startside (Vis mer utfoldet)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_Toc535932637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5</w:t>
        </w:r>
        <w:r w:rsidR="004A0EC3">
          <w:rPr>
            <w:noProof/>
            <w:webHidden/>
          </w:rPr>
          <w:fldChar w:fldCharType="end"/>
        </w:r>
      </w:hyperlink>
    </w:p>
    <w:p w14:paraId="0D436F43" w14:textId="65E1ADBF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38" w:history="1">
        <w:r w:rsidR="004A0EC3" w:rsidRPr="0075177D">
          <w:rPr>
            <w:rStyle w:val="Hyperkobling"/>
            <w:noProof/>
            <w:lang w:val="nb-NO"/>
          </w:rPr>
          <w:t>3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Logg inn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_Toc535932638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7</w:t>
        </w:r>
        <w:r w:rsidR="004A0EC3">
          <w:rPr>
            <w:noProof/>
            <w:webHidden/>
          </w:rPr>
          <w:fldChar w:fldCharType="end"/>
        </w:r>
      </w:hyperlink>
    </w:p>
    <w:p w14:paraId="6F102472" w14:textId="69D579D6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39" w:history="1">
        <w:r w:rsidR="004A0EC3" w:rsidRPr="0075177D">
          <w:rPr>
            <w:rStyle w:val="Hyperkobling"/>
            <w:noProof/>
            <w:lang w:val="nb-NO"/>
          </w:rPr>
          <w:t>4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Virksomhetens arbeidsflyt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_Toc535932639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12</w:t>
        </w:r>
        <w:r w:rsidR="004A0EC3">
          <w:rPr>
            <w:noProof/>
            <w:webHidden/>
          </w:rPr>
          <w:fldChar w:fldCharType="end"/>
        </w:r>
      </w:hyperlink>
    </w:p>
    <w:p w14:paraId="595311B7" w14:textId="0848E1A1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0" w:history="1">
        <w:r w:rsidR="004A0EC3" w:rsidRPr="0075177D">
          <w:rPr>
            <w:rStyle w:val="Hyperkobling"/>
            <w:noProof/>
            <w:lang w:val="nb-NO"/>
          </w:rPr>
          <w:t>5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Startside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_Toc535932640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13</w:t>
        </w:r>
        <w:r w:rsidR="004A0EC3">
          <w:rPr>
            <w:noProof/>
            <w:webHidden/>
          </w:rPr>
          <w:fldChar w:fldCharType="end"/>
        </w:r>
      </w:hyperlink>
    </w:p>
    <w:p w14:paraId="62DB6D53" w14:textId="67E32DE6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1" w:history="1">
        <w:r w:rsidR="004A0EC3" w:rsidRPr="0075177D">
          <w:rPr>
            <w:rStyle w:val="Hyperkobling"/>
            <w:noProof/>
            <w:lang w:val="nb-NO"/>
          </w:rPr>
          <w:t>6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Kontrollere virksomhetsinformasjon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_Toc535932641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14</w:t>
        </w:r>
        <w:r w:rsidR="004A0EC3">
          <w:rPr>
            <w:noProof/>
            <w:webHidden/>
          </w:rPr>
          <w:fldChar w:fldCharType="end"/>
        </w:r>
      </w:hyperlink>
    </w:p>
    <w:p w14:paraId="16FDECCF" w14:textId="3B22B9A5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2" w:history="1">
        <w:r w:rsidR="004A0EC3" w:rsidRPr="0075177D">
          <w:rPr>
            <w:rStyle w:val="Hyperkobling"/>
            <w:noProof/>
            <w:lang w:val="nb-NO"/>
          </w:rPr>
          <w:t>7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Oversikt - Virksomhet (Logg ut)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_Toc535932642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15</w:t>
        </w:r>
        <w:r w:rsidR="004A0EC3">
          <w:rPr>
            <w:noProof/>
            <w:webHidden/>
          </w:rPr>
          <w:fldChar w:fldCharType="end"/>
        </w:r>
      </w:hyperlink>
    </w:p>
    <w:p w14:paraId="26728B01" w14:textId="76D63BD3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3" w:history="1">
        <w:r w:rsidR="004A0EC3" w:rsidRPr="0075177D">
          <w:rPr>
            <w:rStyle w:val="Hyperkobling"/>
            <w:noProof/>
            <w:lang w:val="nb-NO"/>
          </w:rPr>
          <w:t>8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Velg terminal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_Toc535932643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16</w:t>
        </w:r>
        <w:r w:rsidR="004A0EC3">
          <w:rPr>
            <w:noProof/>
            <w:webHidden/>
          </w:rPr>
          <w:fldChar w:fldCharType="end"/>
        </w:r>
      </w:hyperlink>
    </w:p>
    <w:p w14:paraId="134B7BFC" w14:textId="781F54F9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4" w:history="1">
        <w:r w:rsidR="004A0EC3" w:rsidRPr="0075177D">
          <w:rPr>
            <w:rStyle w:val="Hyperkobling"/>
            <w:noProof/>
            <w:lang w:val="nb-NO"/>
          </w:rPr>
          <w:t>9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Mangler terminal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_Toc535932644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17</w:t>
        </w:r>
        <w:r w:rsidR="004A0EC3">
          <w:rPr>
            <w:noProof/>
            <w:webHidden/>
          </w:rPr>
          <w:fldChar w:fldCharType="end"/>
        </w:r>
      </w:hyperlink>
    </w:p>
    <w:p w14:paraId="51E0251F" w14:textId="725417B9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5" w:history="1">
        <w:r w:rsidR="004A0EC3" w:rsidRPr="0075177D">
          <w:rPr>
            <w:rStyle w:val="Hyperkobling"/>
            <w:noProof/>
            <w:lang w:val="nb-NO"/>
          </w:rPr>
          <w:t>10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Egenkontrollskjema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_Toc535932645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18</w:t>
        </w:r>
        <w:r w:rsidR="004A0EC3">
          <w:rPr>
            <w:noProof/>
            <w:webHidden/>
          </w:rPr>
          <w:fldChar w:fldCharType="end"/>
        </w:r>
      </w:hyperlink>
    </w:p>
    <w:p w14:paraId="1EFD0768" w14:textId="0A8FFC8B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6" w:history="1">
        <w:r w:rsidR="004A0EC3" w:rsidRPr="0075177D">
          <w:rPr>
            <w:rStyle w:val="Hyperkobling"/>
            <w:noProof/>
            <w:lang w:val="nb-NO"/>
          </w:rPr>
          <w:t>11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Egenkontrollskjemaets Seksjoner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_Toc535932646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19</w:t>
        </w:r>
        <w:r w:rsidR="004A0EC3">
          <w:rPr>
            <w:noProof/>
            <w:webHidden/>
          </w:rPr>
          <w:fldChar w:fldCharType="end"/>
        </w:r>
      </w:hyperlink>
    </w:p>
    <w:p w14:paraId="6C11DEE5" w14:textId="6E69098B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7" w:history="1">
        <w:r w:rsidR="004A0EC3" w:rsidRPr="0075177D">
          <w:rPr>
            <w:rStyle w:val="Hyperkobling"/>
            <w:noProof/>
            <w:lang w:val="nb-NO"/>
          </w:rPr>
          <w:t>12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Egenkontrollskjemaets Hjelpetekster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_Toc535932647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21</w:t>
        </w:r>
        <w:r w:rsidR="004A0EC3">
          <w:rPr>
            <w:noProof/>
            <w:webHidden/>
          </w:rPr>
          <w:fldChar w:fldCharType="end"/>
        </w:r>
      </w:hyperlink>
    </w:p>
    <w:p w14:paraId="04A0E74A" w14:textId="1B7DE792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8" w:history="1">
        <w:r w:rsidR="004A0EC3" w:rsidRPr="0075177D">
          <w:rPr>
            <w:rStyle w:val="Hyperkobling"/>
            <w:noProof/>
            <w:lang w:val="nb-NO"/>
          </w:rPr>
          <w:t>13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Egenkontrollskjema Forhåndsvisning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_Toc535932648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22</w:t>
        </w:r>
        <w:r w:rsidR="004A0EC3">
          <w:rPr>
            <w:noProof/>
            <w:webHidden/>
          </w:rPr>
          <w:fldChar w:fldCharType="end"/>
        </w:r>
      </w:hyperlink>
    </w:p>
    <w:p w14:paraId="2BD5AB2B" w14:textId="3B47D43F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49" w:history="1">
        <w:r w:rsidR="004A0EC3" w:rsidRPr="0075177D">
          <w:rPr>
            <w:rStyle w:val="Hyperkobling"/>
            <w:noProof/>
            <w:lang w:val="nb-NO"/>
          </w:rPr>
          <w:t>14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Egenkontrollskjema Besvart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_Toc535932649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24</w:t>
        </w:r>
        <w:r w:rsidR="004A0EC3">
          <w:rPr>
            <w:noProof/>
            <w:webHidden/>
          </w:rPr>
          <w:fldChar w:fldCharType="end"/>
        </w:r>
      </w:hyperlink>
    </w:p>
    <w:p w14:paraId="3F146DAF" w14:textId="67932D39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0" w:history="1">
        <w:r w:rsidR="004A0EC3" w:rsidRPr="0075177D">
          <w:rPr>
            <w:rStyle w:val="Hyperkobling"/>
            <w:noProof/>
            <w:lang w:val="nb-NO"/>
          </w:rPr>
          <w:t>15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Bekreftelse/Kvittering - Virksomhet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_Toc535932650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26</w:t>
        </w:r>
        <w:r w:rsidR="004A0EC3">
          <w:rPr>
            <w:noProof/>
            <w:webHidden/>
          </w:rPr>
          <w:fldChar w:fldCharType="end"/>
        </w:r>
      </w:hyperlink>
    </w:p>
    <w:p w14:paraId="0DC09CFB" w14:textId="0EF314F9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1" w:history="1">
        <w:r w:rsidR="004A0EC3" w:rsidRPr="0075177D">
          <w:rPr>
            <w:rStyle w:val="Hyperkobling"/>
            <w:noProof/>
            <w:lang w:val="nb-NO"/>
          </w:rPr>
          <w:t>16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Saksbehandlerens arbeidsflyt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_Toc535932651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27</w:t>
        </w:r>
        <w:r w:rsidR="004A0EC3">
          <w:rPr>
            <w:noProof/>
            <w:webHidden/>
          </w:rPr>
          <w:fldChar w:fldCharType="end"/>
        </w:r>
      </w:hyperlink>
    </w:p>
    <w:p w14:paraId="31530AD2" w14:textId="151CD712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2" w:history="1">
        <w:r w:rsidR="004A0EC3" w:rsidRPr="0075177D">
          <w:rPr>
            <w:rStyle w:val="Hyperkobling"/>
            <w:noProof/>
            <w:lang w:val="nb-NO"/>
          </w:rPr>
          <w:t>17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Startside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_Toc535932652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28</w:t>
        </w:r>
        <w:r w:rsidR="004A0EC3">
          <w:rPr>
            <w:noProof/>
            <w:webHidden/>
          </w:rPr>
          <w:fldChar w:fldCharType="end"/>
        </w:r>
      </w:hyperlink>
    </w:p>
    <w:p w14:paraId="59D2F89F" w14:textId="13F13308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3" w:history="1">
        <w:r w:rsidR="004A0EC3" w:rsidRPr="0075177D">
          <w:rPr>
            <w:rStyle w:val="Hyperkobling"/>
            <w:noProof/>
            <w:lang w:val="nb-NO"/>
          </w:rPr>
          <w:t>18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Virksomheter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_Toc535932653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30</w:t>
        </w:r>
        <w:r w:rsidR="004A0EC3">
          <w:rPr>
            <w:noProof/>
            <w:webHidden/>
          </w:rPr>
          <w:fldChar w:fldCharType="end"/>
        </w:r>
      </w:hyperlink>
    </w:p>
    <w:p w14:paraId="0D98DFE7" w14:textId="7C690238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4" w:history="1">
        <w:r w:rsidR="004A0EC3" w:rsidRPr="0075177D">
          <w:rPr>
            <w:rStyle w:val="Hyperkobling"/>
            <w:noProof/>
            <w:lang w:val="nb-NO"/>
          </w:rPr>
          <w:t>19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Opprette ny Virksomhet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_Toc535932654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32</w:t>
        </w:r>
        <w:r w:rsidR="004A0EC3">
          <w:rPr>
            <w:noProof/>
            <w:webHidden/>
          </w:rPr>
          <w:fldChar w:fldCharType="end"/>
        </w:r>
      </w:hyperlink>
    </w:p>
    <w:p w14:paraId="3CD26939" w14:textId="0F268BE7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5" w:history="1">
        <w:r w:rsidR="004A0EC3" w:rsidRPr="0075177D">
          <w:rPr>
            <w:rStyle w:val="Hyperkobling"/>
            <w:noProof/>
            <w:lang w:val="nb-NO"/>
          </w:rPr>
          <w:t>20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Skape ny Egenkontroll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_Toc535932655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34</w:t>
        </w:r>
        <w:r w:rsidR="004A0EC3">
          <w:rPr>
            <w:noProof/>
            <w:webHidden/>
          </w:rPr>
          <w:fldChar w:fldCharType="end"/>
        </w:r>
      </w:hyperlink>
    </w:p>
    <w:p w14:paraId="6F1B9468" w14:textId="035B41C4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6" w:history="1">
        <w:r w:rsidR="004A0EC3" w:rsidRPr="0075177D">
          <w:rPr>
            <w:rStyle w:val="Hyperkobling"/>
            <w:noProof/>
            <w:lang w:val="nb-NO"/>
          </w:rPr>
          <w:t>21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Granske Egenkontroll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_Toc535932656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35</w:t>
        </w:r>
        <w:r w:rsidR="004A0EC3">
          <w:rPr>
            <w:noProof/>
            <w:webHidden/>
          </w:rPr>
          <w:fldChar w:fldCharType="end"/>
        </w:r>
      </w:hyperlink>
    </w:p>
    <w:p w14:paraId="10195EC8" w14:textId="68955C5C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7" w:history="1">
        <w:r w:rsidR="004A0EC3" w:rsidRPr="0075177D">
          <w:rPr>
            <w:rStyle w:val="Hyperkobling"/>
            <w:noProof/>
            <w:lang w:val="nb-NO"/>
          </w:rPr>
          <w:t>22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Endre status - Saksbehandlere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_Toc535932657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37</w:t>
        </w:r>
        <w:r w:rsidR="004A0EC3">
          <w:rPr>
            <w:noProof/>
            <w:webHidden/>
          </w:rPr>
          <w:fldChar w:fldCharType="end"/>
        </w:r>
      </w:hyperlink>
    </w:p>
    <w:p w14:paraId="3855E205" w14:textId="7422AAAC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8" w:history="1">
        <w:r w:rsidR="004A0EC3" w:rsidRPr="0075177D">
          <w:rPr>
            <w:rStyle w:val="Hyperkobling"/>
            <w:noProof/>
            <w:lang w:val="nb-NO"/>
          </w:rPr>
          <w:t>23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Administratorens arbeidsflyt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_Toc535932658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39</w:t>
        </w:r>
        <w:r w:rsidR="004A0EC3">
          <w:rPr>
            <w:noProof/>
            <w:webHidden/>
          </w:rPr>
          <w:fldChar w:fldCharType="end"/>
        </w:r>
      </w:hyperlink>
    </w:p>
    <w:p w14:paraId="51CC989B" w14:textId="1E0F985F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59" w:history="1">
        <w:r w:rsidR="004A0EC3" w:rsidRPr="0075177D">
          <w:rPr>
            <w:rStyle w:val="Hyperkobling"/>
            <w:noProof/>
            <w:lang w:val="nb-NO"/>
          </w:rPr>
          <w:t>24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Startside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_Toc535932659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40</w:t>
        </w:r>
        <w:r w:rsidR="004A0EC3">
          <w:rPr>
            <w:noProof/>
            <w:webHidden/>
          </w:rPr>
          <w:fldChar w:fldCharType="end"/>
        </w:r>
      </w:hyperlink>
    </w:p>
    <w:p w14:paraId="31075464" w14:textId="73766301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60" w:history="1">
        <w:r w:rsidR="004A0EC3" w:rsidRPr="0075177D">
          <w:rPr>
            <w:rStyle w:val="Hyperkobling"/>
            <w:noProof/>
            <w:lang w:val="nb-NO"/>
          </w:rPr>
          <w:t>25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Systemlogg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_Toc535932660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42</w:t>
        </w:r>
        <w:r w:rsidR="004A0EC3">
          <w:rPr>
            <w:noProof/>
            <w:webHidden/>
          </w:rPr>
          <w:fldChar w:fldCharType="end"/>
        </w:r>
      </w:hyperlink>
    </w:p>
    <w:p w14:paraId="013D5141" w14:textId="0061CB58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61" w:history="1">
        <w:r w:rsidR="004A0EC3" w:rsidRPr="0075177D">
          <w:rPr>
            <w:rStyle w:val="Hyperkobling"/>
            <w:noProof/>
            <w:lang w:val="nb-NO"/>
          </w:rPr>
          <w:t>26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Detaljert visning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_Toc535932661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44</w:t>
        </w:r>
        <w:r w:rsidR="004A0EC3">
          <w:rPr>
            <w:noProof/>
            <w:webHidden/>
          </w:rPr>
          <w:fldChar w:fldCharType="end"/>
        </w:r>
      </w:hyperlink>
    </w:p>
    <w:p w14:paraId="2862E4AF" w14:textId="4EA6E641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62" w:history="1">
        <w:r w:rsidR="004A0EC3" w:rsidRPr="0075177D">
          <w:rPr>
            <w:rStyle w:val="Hyperkobling"/>
            <w:noProof/>
            <w:lang w:val="nb-NO"/>
          </w:rPr>
          <w:t>27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Interne brukere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_Toc535932662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46</w:t>
        </w:r>
        <w:r w:rsidR="004A0EC3">
          <w:rPr>
            <w:noProof/>
            <w:webHidden/>
          </w:rPr>
          <w:fldChar w:fldCharType="end"/>
        </w:r>
      </w:hyperlink>
    </w:p>
    <w:p w14:paraId="74EBDEA5" w14:textId="16C09662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63" w:history="1">
        <w:r w:rsidR="004A0EC3" w:rsidRPr="0075177D">
          <w:rPr>
            <w:rStyle w:val="Hyperkobling"/>
            <w:noProof/>
            <w:lang w:val="nb-NO"/>
          </w:rPr>
          <w:t>28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Vise/Redigere brukere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_Toc535932663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47</w:t>
        </w:r>
        <w:r w:rsidR="004A0EC3">
          <w:rPr>
            <w:noProof/>
            <w:webHidden/>
          </w:rPr>
          <w:fldChar w:fldCharType="end"/>
        </w:r>
      </w:hyperlink>
    </w:p>
    <w:p w14:paraId="17C959D1" w14:textId="197E6E17" w:rsidR="004A0EC3" w:rsidRDefault="00243BC1">
      <w:pPr>
        <w:pStyle w:val="INNH1"/>
        <w:rPr>
          <w:rFonts w:asciiTheme="minorHAnsi" w:eastAsiaTheme="minorEastAsia" w:hAnsiTheme="minorHAnsi" w:cstheme="minorBidi"/>
          <w:b w:val="0"/>
          <w:noProof/>
          <w:sz w:val="24"/>
          <w:lang w:val="nb-NO" w:eastAsia="nb-NO"/>
        </w:rPr>
      </w:pPr>
      <w:hyperlink w:anchor="_Toc535932664" w:history="1">
        <w:r w:rsidR="004A0EC3" w:rsidRPr="0075177D">
          <w:rPr>
            <w:rStyle w:val="Hyperkobling"/>
            <w:noProof/>
            <w:lang w:val="nb-NO"/>
          </w:rPr>
          <w:t>29</w:t>
        </w:r>
        <w:r w:rsidR="004A0EC3">
          <w:rPr>
            <w:rFonts w:asciiTheme="minorHAnsi" w:eastAsiaTheme="minorEastAsia" w:hAnsiTheme="minorHAnsi" w:cstheme="minorBidi"/>
            <w:b w:val="0"/>
            <w:noProof/>
            <w:sz w:val="24"/>
            <w:lang w:val="nb-NO" w:eastAsia="nb-NO"/>
          </w:rPr>
          <w:tab/>
        </w:r>
        <w:r w:rsidR="004A0EC3" w:rsidRPr="0075177D">
          <w:rPr>
            <w:rStyle w:val="Hyperkobling"/>
            <w:noProof/>
            <w:lang w:val="nb-NO"/>
          </w:rPr>
          <w:t>Egenkontroll Opprette brukere - Administrator</w:t>
        </w:r>
        <w:r w:rsidR="004A0EC3">
          <w:rPr>
            <w:noProof/>
            <w:webHidden/>
          </w:rPr>
          <w:tab/>
        </w:r>
        <w:r w:rsidR="004A0EC3">
          <w:rPr>
            <w:noProof/>
            <w:webHidden/>
          </w:rPr>
          <w:fldChar w:fldCharType="begin"/>
        </w:r>
        <w:r w:rsidR="004A0EC3">
          <w:rPr>
            <w:noProof/>
            <w:webHidden/>
          </w:rPr>
          <w:instrText xml:space="preserve"> PAGEREF _Toc535932664 \h </w:instrText>
        </w:r>
        <w:r w:rsidR="004A0EC3">
          <w:rPr>
            <w:noProof/>
            <w:webHidden/>
          </w:rPr>
        </w:r>
        <w:r w:rsidR="004A0EC3">
          <w:rPr>
            <w:noProof/>
            <w:webHidden/>
          </w:rPr>
          <w:fldChar w:fldCharType="separate"/>
        </w:r>
        <w:r w:rsidR="004A0EC3">
          <w:rPr>
            <w:noProof/>
            <w:webHidden/>
          </w:rPr>
          <w:t>48</w:t>
        </w:r>
        <w:r w:rsidR="004A0EC3">
          <w:rPr>
            <w:noProof/>
            <w:webHidden/>
          </w:rPr>
          <w:fldChar w:fldCharType="end"/>
        </w:r>
      </w:hyperlink>
    </w:p>
    <w:p w14:paraId="65B45E42" w14:textId="7691CB7F" w:rsidR="00E90BE1" w:rsidRPr="00286277" w:rsidRDefault="000E5400" w:rsidP="00E90BE1">
      <w:pPr>
        <w:rPr>
          <w:lang w:val="nb-NO"/>
        </w:rPr>
      </w:pPr>
      <w:r w:rsidRPr="00286277">
        <w:rPr>
          <w:lang w:val="nb-NO"/>
        </w:rPr>
        <w:fldChar w:fldCharType="end"/>
      </w:r>
    </w:p>
    <w:p w14:paraId="65B45E45" w14:textId="73B6515F" w:rsidR="007838E7" w:rsidRPr="00286277" w:rsidRDefault="00D05E4A" w:rsidP="00E24D89">
      <w:pPr>
        <w:pStyle w:val="Overskrift1"/>
        <w:rPr>
          <w:lang w:val="nb-NO"/>
        </w:rPr>
      </w:pPr>
      <w:bookmarkStart w:id="0" w:name="_Toc535932636"/>
      <w:r w:rsidRPr="00286277">
        <w:rPr>
          <w:lang w:val="nb-NO"/>
        </w:rPr>
        <w:lastRenderedPageBreak/>
        <w:t>Publikum -</w:t>
      </w:r>
      <w:r w:rsidR="00B10174">
        <w:rPr>
          <w:lang w:val="nb-NO"/>
        </w:rPr>
        <w:t xml:space="preserve"> </w:t>
      </w:r>
      <w:r w:rsidRPr="00286277">
        <w:rPr>
          <w:lang w:val="nb-NO"/>
        </w:rPr>
        <w:t>Startsid</w:t>
      </w:r>
      <w:r w:rsidR="001207E2" w:rsidRPr="00286277">
        <w:rPr>
          <w:lang w:val="nb-NO"/>
        </w:rPr>
        <w:t>e</w:t>
      </w:r>
      <w:bookmarkEnd w:id="0"/>
    </w:p>
    <w:p w14:paraId="65B45E46" w14:textId="7E34C43B" w:rsidR="007838E7" w:rsidRPr="00286277" w:rsidRDefault="001207E2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47" w14:textId="4CB41CFB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76" wp14:editId="65B46077">
            <wp:extent cx="6638925" cy="50863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A50C" w14:textId="10708B5D" w:rsidR="00E90BE1" w:rsidRPr="00286277" w:rsidRDefault="00E90BE1">
      <w:pPr>
        <w:pStyle w:val="AxureImageParagraph"/>
        <w:rPr>
          <w:lang w:val="nb-NO"/>
        </w:rPr>
      </w:pPr>
    </w:p>
    <w:p w14:paraId="489F25A2" w14:textId="1C739032" w:rsidR="00E90BE1" w:rsidRPr="00286277" w:rsidRDefault="00E90BE1">
      <w:pPr>
        <w:pStyle w:val="AxureImageParagraph"/>
        <w:rPr>
          <w:lang w:val="nb-NO"/>
        </w:rPr>
      </w:pPr>
    </w:p>
    <w:p w14:paraId="186F8790" w14:textId="09B05809" w:rsidR="00E90BE1" w:rsidRPr="00286277" w:rsidRDefault="00E90BE1">
      <w:pPr>
        <w:pStyle w:val="AxureImageParagraph"/>
        <w:rPr>
          <w:lang w:val="nb-NO"/>
        </w:rPr>
      </w:pPr>
    </w:p>
    <w:p w14:paraId="4D2E1800" w14:textId="7C5BA3D2" w:rsidR="00E90BE1" w:rsidRPr="00286277" w:rsidRDefault="00E90BE1">
      <w:pPr>
        <w:pStyle w:val="AxureImageParagraph"/>
        <w:rPr>
          <w:lang w:val="nb-NO"/>
        </w:rPr>
      </w:pPr>
    </w:p>
    <w:p w14:paraId="62A897BD" w14:textId="78D20F97" w:rsidR="00E90BE1" w:rsidRPr="00286277" w:rsidRDefault="00E90BE1">
      <w:pPr>
        <w:pStyle w:val="AxureImageParagraph"/>
        <w:rPr>
          <w:lang w:val="nb-NO"/>
        </w:rPr>
      </w:pPr>
    </w:p>
    <w:p w14:paraId="2DACFD35" w14:textId="607A9CB7" w:rsidR="00E90BE1" w:rsidRPr="00286277" w:rsidRDefault="00E90BE1">
      <w:pPr>
        <w:pStyle w:val="AxureImageParagraph"/>
        <w:rPr>
          <w:lang w:val="nb-NO"/>
        </w:rPr>
      </w:pPr>
    </w:p>
    <w:p w14:paraId="5ADAF6BD" w14:textId="1D389DD5" w:rsidR="00E90BE1" w:rsidRPr="00286277" w:rsidRDefault="00E90BE1">
      <w:pPr>
        <w:pStyle w:val="AxureImageParagraph"/>
        <w:rPr>
          <w:lang w:val="nb-NO"/>
        </w:rPr>
      </w:pPr>
    </w:p>
    <w:p w14:paraId="200BC0CF" w14:textId="7DF08329" w:rsidR="00E90BE1" w:rsidRPr="00286277" w:rsidRDefault="00E90BE1">
      <w:pPr>
        <w:pStyle w:val="AxureImageParagraph"/>
        <w:rPr>
          <w:lang w:val="nb-NO"/>
        </w:rPr>
      </w:pPr>
    </w:p>
    <w:p w14:paraId="0EE4C46B" w14:textId="794FEE8C" w:rsidR="00E90BE1" w:rsidRPr="00286277" w:rsidRDefault="00E90BE1">
      <w:pPr>
        <w:pStyle w:val="AxureImageParagraph"/>
        <w:rPr>
          <w:lang w:val="nb-NO"/>
        </w:rPr>
      </w:pPr>
    </w:p>
    <w:p w14:paraId="0A7F5B1C" w14:textId="52D70A87" w:rsidR="00E90BE1" w:rsidRPr="00286277" w:rsidRDefault="00E90BE1">
      <w:pPr>
        <w:pStyle w:val="AxureImageParagraph"/>
        <w:rPr>
          <w:lang w:val="nb-NO"/>
        </w:rPr>
      </w:pPr>
    </w:p>
    <w:p w14:paraId="1EBBB037" w14:textId="2163F949" w:rsidR="00E90BE1" w:rsidRPr="00286277" w:rsidRDefault="00E90BE1">
      <w:pPr>
        <w:pStyle w:val="AxureImageParagraph"/>
        <w:rPr>
          <w:lang w:val="nb-NO"/>
        </w:rPr>
      </w:pPr>
    </w:p>
    <w:p w14:paraId="135F2E0E" w14:textId="45767BF8" w:rsidR="00E90BE1" w:rsidRPr="00286277" w:rsidRDefault="00E90BE1">
      <w:pPr>
        <w:pStyle w:val="AxureImageParagraph"/>
        <w:rPr>
          <w:lang w:val="nb-NO"/>
        </w:rPr>
      </w:pPr>
    </w:p>
    <w:p w14:paraId="6D7EAB5D" w14:textId="77777777" w:rsidR="00E90BE1" w:rsidRPr="00286277" w:rsidRDefault="00E90BE1">
      <w:pPr>
        <w:pStyle w:val="AxureImageParagraph"/>
        <w:rPr>
          <w:lang w:val="nb-NO"/>
        </w:rPr>
      </w:pPr>
    </w:p>
    <w:p w14:paraId="65B45E48" w14:textId="42A793F7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lastRenderedPageBreak/>
        <w:t>Gr</w:t>
      </w:r>
      <w:r w:rsidR="001207E2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4A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49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5E" w14:textId="77777777" w:rsidTr="007838E7">
        <w:tc>
          <w:tcPr>
            <w:tcW w:w="0" w:type="auto"/>
          </w:tcPr>
          <w:p w14:paraId="65B45E4B" w14:textId="425A397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1207E2" w:rsidRPr="00286277">
              <w:rPr>
                <w:b/>
                <w:lang w:val="nb-NO"/>
              </w:rPr>
              <w:t>else</w:t>
            </w:r>
            <w:r w:rsidRPr="00286277">
              <w:rPr>
                <w:b/>
                <w:lang w:val="nb-NO"/>
              </w:rPr>
              <w:t>:</w:t>
            </w:r>
          </w:p>
          <w:p w14:paraId="65B45E4C" w14:textId="352D5F3F" w:rsidR="007838E7" w:rsidRPr="00286277" w:rsidRDefault="001207E2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Dette er</w:t>
            </w:r>
            <w:r w:rsidR="008C2A6A">
              <w:rPr>
                <w:lang w:val="nb-NO"/>
              </w:rPr>
              <w:t xml:space="preserve"> den offentlige startsiden for e</w:t>
            </w:r>
            <w:r w:rsidRPr="00286277">
              <w:rPr>
                <w:lang w:val="nb-NO"/>
              </w:rPr>
              <w:t xml:space="preserve">genkontrollen der brukerne logger inn i systemet. </w:t>
            </w:r>
          </w:p>
          <w:p w14:paraId="65B45E4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56E8D5E7" w14:textId="02F36530" w:rsidR="001207E2" w:rsidRPr="00286277" w:rsidRDefault="001207E2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Startsiden skal også informere brukerne om bakgrunnen til systemet </w:t>
            </w:r>
            <w:r w:rsidR="00386469">
              <w:rPr>
                <w:lang w:val="nb-NO"/>
              </w:rPr>
              <w:t xml:space="preserve">for </w:t>
            </w:r>
            <w:r w:rsidR="008C2A6A">
              <w:rPr>
                <w:lang w:val="nb-NO"/>
              </w:rPr>
              <w:t>Egenkontroll, t</w:t>
            </w:r>
            <w:r w:rsidRPr="00286277">
              <w:rPr>
                <w:lang w:val="nb-NO"/>
              </w:rPr>
              <w:t>ilsynets oppdrag, samt være inngangen for brukerne til systemet.</w:t>
            </w:r>
          </w:p>
          <w:p w14:paraId="65B45E4F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50" w14:textId="7987E819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Informa</w:t>
            </w:r>
            <w:r w:rsidR="001207E2" w:rsidRPr="00286277">
              <w:rPr>
                <w:lang w:val="nb-NO"/>
              </w:rPr>
              <w:t>sj</w:t>
            </w:r>
            <w:r w:rsidRPr="00286277">
              <w:rPr>
                <w:lang w:val="nb-NO"/>
              </w:rPr>
              <w:t xml:space="preserve">on om </w:t>
            </w:r>
            <w:r w:rsidR="008C2A6A">
              <w:rPr>
                <w:lang w:val="nb-NO"/>
              </w:rPr>
              <w:t>hvordan e</w:t>
            </w:r>
            <w:r w:rsidR="001207E2" w:rsidRPr="00286277">
              <w:rPr>
                <w:lang w:val="nb-NO"/>
              </w:rPr>
              <w:t>genkontrollen fungerer, og en introduksjon til hvordan systemet fungerer presenteres på siden</w:t>
            </w:r>
            <w:r w:rsidR="008C2A6A">
              <w:rPr>
                <w:lang w:val="nb-NO"/>
              </w:rPr>
              <w:t>, samt p</w:t>
            </w:r>
            <w:r w:rsidR="00E21346" w:rsidRPr="00286277">
              <w:rPr>
                <w:lang w:val="nb-NO"/>
              </w:rPr>
              <w:t>ersonvernerklæringen.</w:t>
            </w:r>
            <w:r w:rsidR="001207E2" w:rsidRPr="00286277">
              <w:rPr>
                <w:lang w:val="nb-NO"/>
              </w:rPr>
              <w:t xml:space="preserve"> </w:t>
            </w:r>
          </w:p>
          <w:p w14:paraId="65B45E5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52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53" w14:textId="32865B2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E21346" w:rsidRPr="00286277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onalitet:</w:t>
            </w:r>
          </w:p>
          <w:p w14:paraId="65B45E54" w14:textId="615E7CA2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Språkv</w:t>
            </w:r>
            <w:r w:rsidR="00E21346" w:rsidRPr="00286277">
              <w:rPr>
                <w:u w:val="single"/>
                <w:lang w:val="nb-NO"/>
              </w:rPr>
              <w:t>elger</w:t>
            </w:r>
          </w:p>
          <w:p w14:paraId="25DBCBFE" w14:textId="78D85E61" w:rsidR="00E21346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Sid</w:t>
            </w:r>
            <w:r w:rsidR="00E21346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 xml:space="preserve">n har en </w:t>
            </w:r>
            <w:r w:rsidR="008C2A6A">
              <w:rPr>
                <w:lang w:val="nb-NO"/>
              </w:rPr>
              <w:t xml:space="preserve">språkvelger øverst til høyre </w:t>
            </w:r>
            <w:r w:rsidR="00E21346" w:rsidRPr="00286277">
              <w:rPr>
                <w:lang w:val="nb-NO"/>
              </w:rPr>
              <w:t>der brukeren kan velge hvilket språk som startsiden og d</w:t>
            </w:r>
            <w:r w:rsidR="008C2A6A">
              <w:rPr>
                <w:lang w:val="nb-NO"/>
              </w:rPr>
              <w:t>e øvrige sidene i systemet for e</w:t>
            </w:r>
            <w:r w:rsidR="00E21346" w:rsidRPr="00286277">
              <w:rPr>
                <w:lang w:val="nb-NO"/>
              </w:rPr>
              <w:t xml:space="preserve">genkontroll skal benytte seg av for å presentere innhold og systemfunksjoner. </w:t>
            </w:r>
          </w:p>
          <w:p w14:paraId="65B45E55" w14:textId="7C2D8ECF" w:rsidR="007838E7" w:rsidRPr="00286277" w:rsidRDefault="00E21346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Mulige språk er nynorsk og bokmål. </w:t>
            </w:r>
          </w:p>
          <w:p w14:paraId="65B45E5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58" w14:textId="16A08E19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Logg in</w:t>
            </w:r>
            <w:r w:rsidR="00E21346" w:rsidRPr="00286277">
              <w:rPr>
                <w:u w:val="single"/>
                <w:lang w:val="nb-NO"/>
              </w:rPr>
              <w:t>n</w:t>
            </w:r>
          </w:p>
          <w:p w14:paraId="65B45E59" w14:textId="434D12B1" w:rsidR="007838E7" w:rsidRPr="00286277" w:rsidRDefault="0038646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</w:t>
            </w:r>
            <w:r w:rsidR="00E21346" w:rsidRPr="00286277">
              <w:rPr>
                <w:lang w:val="nb-NO"/>
              </w:rPr>
              <w:t xml:space="preserve"> å klikke på knappen ”Logg inn” øverst på siden </w:t>
            </w:r>
            <w:r w:rsidR="008C2A6A">
              <w:rPr>
                <w:lang w:val="nb-NO"/>
              </w:rPr>
              <w:t>kommer</w:t>
            </w:r>
            <w:r w:rsidR="00E21346" w:rsidRPr="00286277">
              <w:rPr>
                <w:lang w:val="nb-NO"/>
              </w:rPr>
              <w:t xml:space="preserve"> bru</w:t>
            </w:r>
            <w:r>
              <w:rPr>
                <w:lang w:val="nb-NO"/>
              </w:rPr>
              <w:t>keren</w:t>
            </w:r>
            <w:r w:rsidR="00D577CA" w:rsidRPr="00286277">
              <w:rPr>
                <w:lang w:val="nb-NO"/>
              </w:rPr>
              <w:t xml:space="preserve"> inn i systemet. </w:t>
            </w:r>
          </w:p>
          <w:p w14:paraId="65B45E5A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5B" w14:textId="14EAE752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Vis mer - funk</w:t>
            </w:r>
            <w:r w:rsidR="00D577CA" w:rsidRPr="00286277">
              <w:rPr>
                <w:u w:val="single"/>
                <w:lang w:val="nb-NO"/>
              </w:rPr>
              <w:t>sj</w:t>
            </w:r>
            <w:r w:rsidRPr="00286277">
              <w:rPr>
                <w:u w:val="single"/>
                <w:lang w:val="nb-NO"/>
              </w:rPr>
              <w:t>on</w:t>
            </w:r>
          </w:p>
          <w:p w14:paraId="65B45E5C" w14:textId="50F1B72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Det </w:t>
            </w:r>
            <w:r w:rsidR="00D577CA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r mye informa</w:t>
            </w:r>
            <w:r w:rsidR="00D577CA" w:rsidRPr="00286277">
              <w:rPr>
                <w:lang w:val="nb-NO"/>
              </w:rPr>
              <w:t>sj</w:t>
            </w:r>
            <w:r w:rsidRPr="00286277">
              <w:rPr>
                <w:lang w:val="nb-NO"/>
              </w:rPr>
              <w:t>on på sid</w:t>
            </w:r>
            <w:r w:rsidR="00D577CA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n o</w:t>
            </w:r>
            <w:r w:rsidR="00D577CA" w:rsidRPr="00286277">
              <w:rPr>
                <w:lang w:val="nb-NO"/>
              </w:rPr>
              <w:t>g</w:t>
            </w:r>
            <w:r w:rsidRPr="00286277">
              <w:rPr>
                <w:lang w:val="nb-NO"/>
              </w:rPr>
              <w:t xml:space="preserve"> d</w:t>
            </w:r>
            <w:r w:rsidR="00D577CA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rf</w:t>
            </w:r>
            <w:r w:rsidR="00D577CA" w:rsidRPr="00286277">
              <w:rPr>
                <w:lang w:val="nb-NO"/>
              </w:rPr>
              <w:t>o</w:t>
            </w:r>
            <w:r w:rsidRPr="00286277">
              <w:rPr>
                <w:lang w:val="nb-NO"/>
              </w:rPr>
              <w:t xml:space="preserve">r </w:t>
            </w:r>
            <w:r w:rsidR="00D577CA" w:rsidRPr="00286277">
              <w:rPr>
                <w:lang w:val="nb-NO"/>
              </w:rPr>
              <w:t xml:space="preserve">vises det </w:t>
            </w:r>
            <w:r w:rsidR="00386469" w:rsidRPr="00286277">
              <w:rPr>
                <w:lang w:val="nb-NO"/>
              </w:rPr>
              <w:t>initialt</w:t>
            </w:r>
            <w:r w:rsidR="00D577CA" w:rsidRPr="00286277">
              <w:rPr>
                <w:lang w:val="nb-NO"/>
              </w:rPr>
              <w:t xml:space="preserve"> bare litt under hver overskrift, for å gi brukerne et overblikk over overskriftene. Hve</w:t>
            </w:r>
            <w:r w:rsidR="00386469">
              <w:rPr>
                <w:lang w:val="nb-NO"/>
              </w:rPr>
              <w:t>r del kan foldes ut o</w:t>
            </w:r>
            <w:r w:rsidR="00D577CA" w:rsidRPr="00286277">
              <w:rPr>
                <w:lang w:val="nb-NO"/>
              </w:rPr>
              <w:t>g</w:t>
            </w:r>
            <w:r w:rsidR="00386469">
              <w:rPr>
                <w:lang w:val="nb-NO"/>
              </w:rPr>
              <w:t xml:space="preserve"> </w:t>
            </w:r>
            <w:r w:rsidR="00D577CA" w:rsidRPr="00286277">
              <w:rPr>
                <w:lang w:val="nb-NO"/>
              </w:rPr>
              <w:t xml:space="preserve">leses i sin helhet </w:t>
            </w:r>
            <w:r w:rsidR="00386469">
              <w:rPr>
                <w:lang w:val="nb-NO"/>
              </w:rPr>
              <w:t>ved</w:t>
            </w:r>
            <w:r w:rsidR="00D577CA" w:rsidRPr="00286277">
              <w:rPr>
                <w:lang w:val="nb-NO"/>
              </w:rPr>
              <w:t xml:space="preserve"> å trykke på knappen ”Vis mer”. </w:t>
            </w:r>
          </w:p>
          <w:p w14:paraId="65B45E5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65B45E5F" w14:textId="177747A7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" w:name="_Toc535932637"/>
      <w:r w:rsidR="0024568E">
        <w:rPr>
          <w:lang w:val="nb-NO"/>
        </w:rPr>
        <w:lastRenderedPageBreak/>
        <w:t>Publikum - Startside</w:t>
      </w:r>
      <w:r w:rsidRPr="00286277">
        <w:rPr>
          <w:lang w:val="nb-NO"/>
        </w:rPr>
        <w:t xml:space="preserve"> (Vis mer </w:t>
      </w:r>
      <w:r w:rsidR="00D577CA" w:rsidRPr="00286277">
        <w:rPr>
          <w:lang w:val="nb-NO"/>
        </w:rPr>
        <w:t>utfoldet</w:t>
      </w:r>
      <w:r w:rsidRPr="00286277">
        <w:rPr>
          <w:lang w:val="nb-NO"/>
        </w:rPr>
        <w:t>)</w:t>
      </w:r>
      <w:bookmarkEnd w:id="1"/>
    </w:p>
    <w:p w14:paraId="65B45E60" w14:textId="19CEBC8E" w:rsidR="007838E7" w:rsidRPr="00286277" w:rsidRDefault="00D577CA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61" w14:textId="2F80F98F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78" wp14:editId="65B46079">
            <wp:extent cx="4448175" cy="7820025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B6A6" w14:textId="77777777" w:rsidR="00E90BE1" w:rsidRPr="00286277" w:rsidRDefault="00E90BE1">
      <w:pPr>
        <w:pStyle w:val="AxureImageParagraph"/>
        <w:rPr>
          <w:lang w:val="nb-NO"/>
        </w:rPr>
      </w:pPr>
    </w:p>
    <w:p w14:paraId="65B45E62" w14:textId="3003CBF2" w:rsidR="007838E7" w:rsidRPr="00286277" w:rsidRDefault="00D577CA" w:rsidP="00FF169B">
      <w:pPr>
        <w:pStyle w:val="Overskrift2"/>
        <w:rPr>
          <w:lang w:val="nb-NO"/>
        </w:rPr>
      </w:pPr>
      <w:r w:rsidRPr="00286277"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6387"/>
      </w:tblGrid>
      <w:tr w:rsidR="007838E7" w:rsidRPr="00286277" w14:paraId="65B45E64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63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67" w14:textId="77777777" w:rsidTr="007838E7">
        <w:tc>
          <w:tcPr>
            <w:tcW w:w="0" w:type="auto"/>
          </w:tcPr>
          <w:p w14:paraId="65B45E65" w14:textId="07C32E07" w:rsidR="007838E7" w:rsidRPr="00286277" w:rsidRDefault="008C2A6A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  <w:r w:rsidR="00D05E4A" w:rsidRPr="00286277">
              <w:rPr>
                <w:b/>
                <w:lang w:val="nb-NO"/>
              </w:rPr>
              <w:t>:</w:t>
            </w:r>
          </w:p>
          <w:p w14:paraId="65B45E66" w14:textId="65C96A8D" w:rsidR="007838E7" w:rsidRPr="00286277" w:rsidRDefault="00D577C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Slik ser siden ut når brukeren har valgt å klikke på samtlige ”Vis mer”-</w:t>
            </w:r>
            <w:r w:rsidR="008C2A6A">
              <w:rPr>
                <w:lang w:val="nb-NO"/>
              </w:rPr>
              <w:t xml:space="preserve"> </w:t>
            </w:r>
            <w:r w:rsidRPr="00286277">
              <w:rPr>
                <w:lang w:val="nb-NO"/>
              </w:rPr>
              <w:t xml:space="preserve">knapper på siden. </w:t>
            </w:r>
          </w:p>
        </w:tc>
      </w:tr>
    </w:tbl>
    <w:p w14:paraId="65B45E68" w14:textId="1B641F13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" w:name="_Toc535932638"/>
      <w:r w:rsidRPr="00286277">
        <w:rPr>
          <w:lang w:val="nb-NO"/>
        </w:rPr>
        <w:lastRenderedPageBreak/>
        <w:t>Logg in</w:t>
      </w:r>
      <w:r w:rsidR="00D577CA" w:rsidRPr="00286277">
        <w:rPr>
          <w:lang w:val="nb-NO"/>
        </w:rPr>
        <w:t>n</w:t>
      </w:r>
      <w:bookmarkEnd w:id="2"/>
    </w:p>
    <w:p w14:paraId="65B45E6A" w14:textId="232448CA" w:rsidR="007838E7" w:rsidRDefault="007838E7">
      <w:pPr>
        <w:pStyle w:val="AxureImageParagraph"/>
        <w:rPr>
          <w:lang w:val="nb-NO"/>
        </w:rPr>
      </w:pPr>
    </w:p>
    <w:p w14:paraId="4209220F" w14:textId="5C1FC337" w:rsidR="008C2A6A" w:rsidRDefault="008C2A6A">
      <w:pPr>
        <w:pStyle w:val="AxureImageParagraph"/>
        <w:rPr>
          <w:lang w:val="nb-NO"/>
        </w:rPr>
      </w:pPr>
    </w:p>
    <w:p w14:paraId="4990FC15" w14:textId="5A238912" w:rsidR="008C2A6A" w:rsidRDefault="008C2A6A">
      <w:pPr>
        <w:pStyle w:val="AxureImageParagraph"/>
        <w:rPr>
          <w:lang w:val="nb-NO"/>
        </w:rPr>
      </w:pPr>
    </w:p>
    <w:p w14:paraId="204E5068" w14:textId="27EBE4F6" w:rsidR="008C2A6A" w:rsidRPr="008C2A6A" w:rsidRDefault="008C2A6A">
      <w:pPr>
        <w:pStyle w:val="AxureImageParagraph"/>
        <w:rPr>
          <w:sz w:val="32"/>
          <w:szCs w:val="32"/>
          <w:lang w:val="nb-NO"/>
        </w:rPr>
      </w:pPr>
      <w:r w:rsidRPr="008C2A6A">
        <w:rPr>
          <w:sz w:val="32"/>
          <w:szCs w:val="32"/>
          <w:lang w:val="nb-NO"/>
        </w:rPr>
        <w:t>INNLOGGING VIA ID-PORTEN</w:t>
      </w:r>
    </w:p>
    <w:p w14:paraId="65B45E6B" w14:textId="76211B45" w:rsidR="007838E7" w:rsidRPr="00286277" w:rsidRDefault="00D05E4A" w:rsidP="008F7138">
      <w:pPr>
        <w:pStyle w:val="Overskrift2"/>
        <w:rPr>
          <w:lang w:val="nb-NO"/>
        </w:rPr>
      </w:pPr>
      <w:r w:rsidRPr="00286277">
        <w:rPr>
          <w:lang w:val="nb-NO"/>
        </w:rPr>
        <w:br w:type="page"/>
      </w:r>
      <w:r w:rsidRPr="00286277">
        <w:rPr>
          <w:lang w:val="nb-NO"/>
        </w:rPr>
        <w:lastRenderedPageBreak/>
        <w:t>Logg i</w:t>
      </w:r>
      <w:r w:rsidR="00D577CA" w:rsidRPr="00286277">
        <w:rPr>
          <w:lang w:val="nb-NO"/>
        </w:rPr>
        <w:t>n</w:t>
      </w:r>
      <w:r w:rsidRPr="00286277">
        <w:rPr>
          <w:lang w:val="nb-NO"/>
        </w:rPr>
        <w:t>n - Steg 1 - ID-portens gr</w:t>
      </w:r>
      <w:r w:rsidR="00D577CA" w:rsidRPr="00286277">
        <w:rPr>
          <w:lang w:val="nb-NO"/>
        </w:rPr>
        <w:t>e</w:t>
      </w:r>
      <w:r w:rsidRPr="00286277">
        <w:rPr>
          <w:lang w:val="nb-NO"/>
        </w:rPr>
        <w:t>ns</w:t>
      </w:r>
      <w:r w:rsidR="00D577CA" w:rsidRPr="00286277">
        <w:rPr>
          <w:lang w:val="nb-NO"/>
        </w:rPr>
        <w:t>e</w:t>
      </w:r>
      <w:r w:rsidRPr="00286277">
        <w:rPr>
          <w:lang w:val="nb-NO"/>
        </w:rPr>
        <w:t>snitt</w:t>
      </w:r>
    </w:p>
    <w:p w14:paraId="65B45E6C" w14:textId="68610373" w:rsidR="007838E7" w:rsidRPr="00286277" w:rsidRDefault="00D577CA" w:rsidP="004F3F5F">
      <w:pPr>
        <w:pStyle w:val="Overskrift3"/>
        <w:rPr>
          <w:lang w:val="nb-NO"/>
        </w:rPr>
      </w:pPr>
      <w:r w:rsidRPr="00286277">
        <w:rPr>
          <w:lang w:val="nb-NO"/>
        </w:rPr>
        <w:t>Brukerens grensesnitt</w:t>
      </w:r>
    </w:p>
    <w:p w14:paraId="65B45E6D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7C" wp14:editId="65B4607D">
            <wp:extent cx="6638925" cy="508635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6E" w14:textId="0B799DBA" w:rsidR="007838E7" w:rsidRPr="00286277" w:rsidRDefault="00D05E4A" w:rsidP="004F3F5F">
      <w:pPr>
        <w:pStyle w:val="Overskrift3"/>
        <w:rPr>
          <w:lang w:val="nb-NO"/>
        </w:rPr>
      </w:pPr>
      <w:r w:rsidRPr="00286277">
        <w:rPr>
          <w:lang w:val="nb-NO"/>
        </w:rPr>
        <w:t>Gr</w:t>
      </w:r>
      <w:r w:rsidR="00D577CA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5791"/>
      </w:tblGrid>
      <w:tr w:rsidR="007838E7" w:rsidRPr="00286277" w14:paraId="65B45E7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6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74" w14:textId="77777777" w:rsidTr="007838E7">
        <w:tc>
          <w:tcPr>
            <w:tcW w:w="0" w:type="auto"/>
          </w:tcPr>
          <w:p w14:paraId="65B45E71" w14:textId="2C34548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D577CA" w:rsidRPr="00286277">
              <w:rPr>
                <w:b/>
                <w:lang w:val="nb-NO"/>
              </w:rPr>
              <w:t>else</w:t>
            </w:r>
          </w:p>
          <w:p w14:paraId="65B45E73" w14:textId="02CB18D6" w:rsidR="007838E7" w:rsidRPr="00286277" w:rsidRDefault="00D577CA" w:rsidP="00D577C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Brukeren velger elektronisk identitet </w:t>
            </w:r>
            <w:proofErr w:type="spellStart"/>
            <w:r w:rsidRPr="00286277">
              <w:rPr>
                <w:lang w:val="nb-NO"/>
              </w:rPr>
              <w:t>MINID</w:t>
            </w:r>
            <w:proofErr w:type="spellEnd"/>
            <w:r w:rsidRPr="00286277">
              <w:rPr>
                <w:lang w:val="nb-NO"/>
              </w:rPr>
              <w:t xml:space="preserve"> for å </w:t>
            </w:r>
            <w:proofErr w:type="spellStart"/>
            <w:r w:rsidRPr="00286277">
              <w:rPr>
                <w:lang w:val="nb-NO"/>
              </w:rPr>
              <w:t>autentisiere</w:t>
            </w:r>
            <w:proofErr w:type="spellEnd"/>
            <w:r w:rsidRPr="00286277">
              <w:rPr>
                <w:lang w:val="nb-NO"/>
              </w:rPr>
              <w:t xml:space="preserve"> seg mot ID-porten. </w:t>
            </w:r>
          </w:p>
        </w:tc>
      </w:tr>
    </w:tbl>
    <w:p w14:paraId="65B45E75" w14:textId="4302DC1B" w:rsidR="007838E7" w:rsidRPr="00286277" w:rsidRDefault="00D05E4A" w:rsidP="004F3F5F">
      <w:pPr>
        <w:pStyle w:val="Overskrift2"/>
        <w:rPr>
          <w:lang w:val="nb-NO"/>
        </w:rPr>
      </w:pPr>
      <w:r w:rsidRPr="00286277">
        <w:rPr>
          <w:lang w:val="nb-NO"/>
        </w:rPr>
        <w:br w:type="page"/>
      </w:r>
      <w:r w:rsidRPr="00286277">
        <w:rPr>
          <w:lang w:val="nb-NO"/>
        </w:rPr>
        <w:lastRenderedPageBreak/>
        <w:t>Logg i</w:t>
      </w:r>
      <w:r w:rsidR="00D577CA" w:rsidRPr="00286277">
        <w:rPr>
          <w:lang w:val="nb-NO"/>
        </w:rPr>
        <w:t>n</w:t>
      </w:r>
      <w:r w:rsidR="008C2A6A">
        <w:rPr>
          <w:lang w:val="nb-NO"/>
        </w:rPr>
        <w:t xml:space="preserve">n - Steg 2 -  </w:t>
      </w:r>
      <w:proofErr w:type="spellStart"/>
      <w:r w:rsidR="008C2A6A">
        <w:rPr>
          <w:lang w:val="nb-NO"/>
        </w:rPr>
        <w:t>MINI</w:t>
      </w:r>
      <w:r w:rsidRPr="00286277">
        <w:rPr>
          <w:lang w:val="nb-NO"/>
        </w:rPr>
        <w:t>D</w:t>
      </w:r>
      <w:proofErr w:type="spellEnd"/>
      <w:r w:rsidRPr="00286277">
        <w:rPr>
          <w:lang w:val="nb-NO"/>
        </w:rPr>
        <w:t xml:space="preserve"> (1)</w:t>
      </w:r>
    </w:p>
    <w:p w14:paraId="65B45E76" w14:textId="2CCEF3C5" w:rsidR="007838E7" w:rsidRPr="00286277" w:rsidRDefault="00D577CA" w:rsidP="004F3F5F">
      <w:pPr>
        <w:pStyle w:val="Overskrift3"/>
        <w:rPr>
          <w:lang w:val="nb-NO"/>
        </w:rPr>
      </w:pPr>
      <w:r w:rsidRPr="00286277">
        <w:rPr>
          <w:lang w:val="nb-NO"/>
        </w:rPr>
        <w:t>Brukerens grensesnitt</w:t>
      </w:r>
    </w:p>
    <w:p w14:paraId="65B45E77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7E" wp14:editId="65B4607F">
            <wp:extent cx="6638925" cy="5086350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78" w14:textId="0D265D42" w:rsidR="007838E7" w:rsidRPr="00286277" w:rsidRDefault="00D05E4A" w:rsidP="004F3F5F">
      <w:pPr>
        <w:pStyle w:val="Overskrift3"/>
        <w:rPr>
          <w:lang w:val="nb-NO"/>
        </w:rPr>
      </w:pPr>
      <w:r w:rsidRPr="00286277">
        <w:rPr>
          <w:lang w:val="nb-NO"/>
        </w:rPr>
        <w:t>Gr</w:t>
      </w:r>
      <w:r w:rsidR="00D577CA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5454"/>
      </w:tblGrid>
      <w:tr w:rsidR="007838E7" w:rsidRPr="00286277" w14:paraId="65B45E7A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79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7D" w14:textId="77777777" w:rsidTr="007838E7">
        <w:tc>
          <w:tcPr>
            <w:tcW w:w="0" w:type="auto"/>
          </w:tcPr>
          <w:p w14:paraId="65B45E7B" w14:textId="4EAF308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D577CA" w:rsidRPr="00286277">
              <w:rPr>
                <w:b/>
                <w:lang w:val="nb-NO"/>
              </w:rPr>
              <w:t>else</w:t>
            </w:r>
          </w:p>
          <w:p w14:paraId="65B45E7C" w14:textId="2A04D4DC" w:rsidR="007838E7" w:rsidRPr="00286277" w:rsidRDefault="00D577C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Brukeren bruker sitt personnummer og passord for å logge inn med </w:t>
            </w:r>
            <w:proofErr w:type="spellStart"/>
            <w:r w:rsidRPr="00286277">
              <w:rPr>
                <w:lang w:val="nb-NO"/>
              </w:rPr>
              <w:t>MINID</w:t>
            </w:r>
            <w:proofErr w:type="spellEnd"/>
            <w:r w:rsidRPr="00286277">
              <w:rPr>
                <w:lang w:val="nb-NO"/>
              </w:rPr>
              <w:t xml:space="preserve">. </w:t>
            </w:r>
          </w:p>
        </w:tc>
      </w:tr>
    </w:tbl>
    <w:p w14:paraId="65B45E7E" w14:textId="541EA87A" w:rsidR="007838E7" w:rsidRPr="00286277" w:rsidRDefault="00D05E4A" w:rsidP="004F3F5F">
      <w:pPr>
        <w:pStyle w:val="Overskrift2"/>
        <w:rPr>
          <w:lang w:val="nb-NO"/>
        </w:rPr>
      </w:pPr>
      <w:r w:rsidRPr="00286277">
        <w:rPr>
          <w:lang w:val="nb-NO"/>
        </w:rPr>
        <w:br w:type="page"/>
      </w:r>
      <w:r w:rsidRPr="00286277">
        <w:rPr>
          <w:lang w:val="nb-NO"/>
        </w:rPr>
        <w:lastRenderedPageBreak/>
        <w:t>Logg in</w:t>
      </w:r>
      <w:r w:rsidR="00D577CA" w:rsidRPr="00286277">
        <w:rPr>
          <w:lang w:val="nb-NO"/>
        </w:rPr>
        <w:t>n</w:t>
      </w:r>
      <w:r w:rsidR="00386469">
        <w:rPr>
          <w:lang w:val="nb-NO"/>
        </w:rPr>
        <w:t xml:space="preserve"> - Steg 3 -  </w:t>
      </w:r>
      <w:proofErr w:type="spellStart"/>
      <w:r w:rsidR="00386469">
        <w:rPr>
          <w:lang w:val="nb-NO"/>
        </w:rPr>
        <w:t>MIN</w:t>
      </w:r>
      <w:r w:rsidRPr="00286277">
        <w:rPr>
          <w:lang w:val="nb-NO"/>
        </w:rPr>
        <w:t>ID</w:t>
      </w:r>
      <w:proofErr w:type="spellEnd"/>
      <w:r w:rsidRPr="00286277">
        <w:rPr>
          <w:lang w:val="nb-NO"/>
        </w:rPr>
        <w:t xml:space="preserve"> (2)</w:t>
      </w:r>
    </w:p>
    <w:p w14:paraId="65B45E7F" w14:textId="2E792BD9" w:rsidR="007838E7" w:rsidRPr="00286277" w:rsidRDefault="00D577CA" w:rsidP="004F3F5F">
      <w:pPr>
        <w:pStyle w:val="Overskrift3"/>
        <w:rPr>
          <w:lang w:val="nb-NO"/>
        </w:rPr>
      </w:pPr>
      <w:r w:rsidRPr="00286277">
        <w:rPr>
          <w:lang w:val="nb-NO"/>
        </w:rPr>
        <w:t>Brukerens grensesnitt</w:t>
      </w:r>
    </w:p>
    <w:p w14:paraId="65B45E80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0" wp14:editId="65B46081">
            <wp:extent cx="6638925" cy="5086350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81" w14:textId="0A4B26B1" w:rsidR="007838E7" w:rsidRPr="00286277" w:rsidRDefault="00D05E4A" w:rsidP="004F3F5F">
      <w:pPr>
        <w:pStyle w:val="Overskrift3"/>
        <w:rPr>
          <w:lang w:val="nb-NO"/>
        </w:rPr>
      </w:pPr>
      <w:r w:rsidRPr="00286277">
        <w:rPr>
          <w:lang w:val="nb-NO"/>
        </w:rPr>
        <w:t>Gr</w:t>
      </w:r>
      <w:r w:rsidR="00D577CA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2795"/>
      </w:tblGrid>
      <w:tr w:rsidR="007838E7" w:rsidRPr="00286277" w14:paraId="65B45E83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82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86" w14:textId="77777777" w:rsidTr="007838E7">
        <w:tc>
          <w:tcPr>
            <w:tcW w:w="0" w:type="auto"/>
          </w:tcPr>
          <w:p w14:paraId="65B45E84" w14:textId="570DAC86" w:rsidR="007838E7" w:rsidRPr="00286277" w:rsidRDefault="0038646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5E85" w14:textId="329DE865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I steg </w:t>
            </w:r>
            <w:r w:rsidR="00386469">
              <w:rPr>
                <w:lang w:val="nb-NO"/>
              </w:rPr>
              <w:t>to</w:t>
            </w:r>
            <w:r w:rsidRPr="00286277">
              <w:rPr>
                <w:lang w:val="nb-NO"/>
              </w:rPr>
              <w:t xml:space="preserve"> </w:t>
            </w:r>
            <w:r w:rsidR="00386469">
              <w:rPr>
                <w:lang w:val="nb-NO"/>
              </w:rPr>
              <w:t>angir brukeren</w:t>
            </w:r>
            <w:r w:rsidRPr="00286277">
              <w:rPr>
                <w:lang w:val="nb-NO"/>
              </w:rPr>
              <w:t xml:space="preserve"> sin PIN-kod</w:t>
            </w:r>
            <w:r w:rsidR="00386469">
              <w:rPr>
                <w:lang w:val="nb-NO"/>
              </w:rPr>
              <w:t>e</w:t>
            </w:r>
            <w:r w:rsidRPr="00286277">
              <w:rPr>
                <w:lang w:val="nb-NO"/>
              </w:rPr>
              <w:t>.</w:t>
            </w:r>
          </w:p>
        </w:tc>
      </w:tr>
    </w:tbl>
    <w:p w14:paraId="65B45E87" w14:textId="363F7FD6" w:rsidR="007838E7" w:rsidRPr="00286277" w:rsidRDefault="00D05E4A" w:rsidP="008438E1">
      <w:pPr>
        <w:pStyle w:val="Overskrift2"/>
        <w:rPr>
          <w:lang w:val="nb-NO"/>
        </w:rPr>
      </w:pPr>
      <w:r w:rsidRPr="00286277">
        <w:rPr>
          <w:lang w:val="nb-NO"/>
        </w:rPr>
        <w:br w:type="page"/>
      </w:r>
      <w:r w:rsidRPr="00286277">
        <w:rPr>
          <w:lang w:val="nb-NO"/>
        </w:rPr>
        <w:lastRenderedPageBreak/>
        <w:t>Logg i</w:t>
      </w:r>
      <w:r w:rsidR="00D577CA" w:rsidRPr="00286277">
        <w:rPr>
          <w:lang w:val="nb-NO"/>
        </w:rPr>
        <w:t>n</w:t>
      </w:r>
      <w:r w:rsidRPr="00286277">
        <w:rPr>
          <w:lang w:val="nb-NO"/>
        </w:rPr>
        <w:t>n - Steg 4 -  Egenkontroll</w:t>
      </w:r>
    </w:p>
    <w:p w14:paraId="65B45E88" w14:textId="1C7176CE" w:rsidR="007838E7" w:rsidRPr="00286277" w:rsidRDefault="00D577CA" w:rsidP="008438E1">
      <w:pPr>
        <w:pStyle w:val="Overskrift3"/>
        <w:rPr>
          <w:lang w:val="nb-NO"/>
        </w:rPr>
      </w:pPr>
      <w:r w:rsidRPr="00286277">
        <w:rPr>
          <w:lang w:val="nb-NO"/>
        </w:rPr>
        <w:t>Brukerens grensesnitt</w:t>
      </w:r>
    </w:p>
    <w:p w14:paraId="65B45E89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2" wp14:editId="65B46083">
            <wp:extent cx="6638925" cy="5086350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8A" w14:textId="531DF521" w:rsidR="007838E7" w:rsidRPr="00286277" w:rsidRDefault="00D05E4A" w:rsidP="008438E1">
      <w:pPr>
        <w:pStyle w:val="Overskrift3"/>
        <w:rPr>
          <w:lang w:val="nb-NO"/>
        </w:rPr>
      </w:pPr>
      <w:r w:rsidRPr="00286277">
        <w:rPr>
          <w:lang w:val="nb-NO"/>
        </w:rPr>
        <w:t>Gr</w:t>
      </w:r>
      <w:r w:rsidR="00D577CA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8C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8B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8F" w14:textId="77777777" w:rsidTr="007838E7">
        <w:tc>
          <w:tcPr>
            <w:tcW w:w="0" w:type="auto"/>
          </w:tcPr>
          <w:p w14:paraId="65B45E8D" w14:textId="2E101CF5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D577CA" w:rsidRPr="00286277">
              <w:rPr>
                <w:b/>
                <w:lang w:val="nb-NO"/>
              </w:rPr>
              <w:t>else</w:t>
            </w:r>
          </w:p>
          <w:p w14:paraId="65B45E8E" w14:textId="6462E3A7" w:rsidR="007838E7" w:rsidRPr="00286277" w:rsidRDefault="00D577C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Brukeren har nå blitt autentisert via ID-porten, og skal angi sin virksomhets organisasjonsnummer og PIN-kode </w:t>
            </w:r>
            <w:r w:rsidR="008C2A6A">
              <w:rPr>
                <w:lang w:val="nb-NO"/>
              </w:rPr>
              <w:t>for å logge inn i systemet for e</w:t>
            </w:r>
            <w:r w:rsidRPr="00286277">
              <w:rPr>
                <w:lang w:val="nb-NO"/>
              </w:rPr>
              <w:t>genkontroll.</w:t>
            </w:r>
          </w:p>
        </w:tc>
      </w:tr>
    </w:tbl>
    <w:p w14:paraId="65B45E90" w14:textId="6020CBF8" w:rsidR="007838E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3" w:name="_Toc535932639"/>
      <w:r w:rsidR="00D577CA" w:rsidRPr="008C2A6A">
        <w:rPr>
          <w:lang w:val="nb-NO"/>
        </w:rPr>
        <w:lastRenderedPageBreak/>
        <w:t xml:space="preserve">Virksomhetens </w:t>
      </w:r>
      <w:r w:rsidR="008C2A6A">
        <w:rPr>
          <w:lang w:val="nb-NO"/>
        </w:rPr>
        <w:t>arbeids</w:t>
      </w:r>
      <w:r w:rsidR="00D577CA" w:rsidRPr="008C2A6A">
        <w:rPr>
          <w:lang w:val="nb-NO"/>
        </w:rPr>
        <w:t>flyt</w:t>
      </w:r>
      <w:bookmarkEnd w:id="3"/>
    </w:p>
    <w:p w14:paraId="7C2335FC" w14:textId="6DDAF7F0" w:rsidR="008C2A6A" w:rsidRDefault="008C2A6A" w:rsidP="008C2A6A">
      <w:pPr>
        <w:rPr>
          <w:lang w:val="nb-NO"/>
        </w:rPr>
      </w:pPr>
    </w:p>
    <w:p w14:paraId="0466989E" w14:textId="77777777" w:rsidR="008C2A6A" w:rsidRPr="008C2A6A" w:rsidRDefault="008C2A6A" w:rsidP="008C2A6A">
      <w:pPr>
        <w:rPr>
          <w:lang w:val="nb-NO"/>
        </w:rPr>
      </w:pPr>
    </w:p>
    <w:p w14:paraId="65B45E92" w14:textId="7D7CF4C8" w:rsidR="007838E7" w:rsidRPr="008C2A6A" w:rsidRDefault="008C2A6A">
      <w:pPr>
        <w:pStyle w:val="AxureImageParagraph"/>
        <w:rPr>
          <w:sz w:val="32"/>
          <w:szCs w:val="32"/>
          <w:lang w:val="nb-NO"/>
        </w:rPr>
      </w:pPr>
      <w:r w:rsidRPr="008C2A6A">
        <w:rPr>
          <w:sz w:val="32"/>
          <w:szCs w:val="32"/>
          <w:lang w:val="nb-NO"/>
        </w:rPr>
        <w:t xml:space="preserve">VIRKSOMHETENS </w:t>
      </w:r>
      <w:r>
        <w:rPr>
          <w:sz w:val="32"/>
          <w:szCs w:val="32"/>
          <w:lang w:val="nb-NO"/>
        </w:rPr>
        <w:t>ARBEIDS</w:t>
      </w:r>
      <w:r w:rsidRPr="008C2A6A">
        <w:rPr>
          <w:sz w:val="32"/>
          <w:szCs w:val="32"/>
          <w:lang w:val="nb-NO"/>
        </w:rPr>
        <w:t>FLYT ETTER INNLOGGING</w:t>
      </w:r>
    </w:p>
    <w:p w14:paraId="65B45E93" w14:textId="560B9918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4" w:name="_Toc535932640"/>
      <w:r w:rsidR="00B10174">
        <w:rPr>
          <w:lang w:val="nb-NO"/>
        </w:rPr>
        <w:lastRenderedPageBreak/>
        <w:t>Egenkontroll Startside</w:t>
      </w:r>
      <w:r w:rsidRPr="00286277">
        <w:rPr>
          <w:lang w:val="nb-NO"/>
        </w:rPr>
        <w:t xml:space="preserve"> - V</w:t>
      </w:r>
      <w:r w:rsidR="00AA7BA4" w:rsidRPr="00286277">
        <w:rPr>
          <w:lang w:val="nb-NO"/>
        </w:rPr>
        <w:t>irksomhet</w:t>
      </w:r>
      <w:bookmarkEnd w:id="4"/>
    </w:p>
    <w:p w14:paraId="65B45E94" w14:textId="72163075" w:rsidR="007838E7" w:rsidRPr="00286277" w:rsidRDefault="00AA7BA4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95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6" wp14:editId="65B46087">
            <wp:extent cx="6638925" cy="5086350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96" w14:textId="43D0E7C8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AA7BA4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98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97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A9" w14:textId="77777777" w:rsidTr="007838E7">
        <w:tc>
          <w:tcPr>
            <w:tcW w:w="0" w:type="auto"/>
          </w:tcPr>
          <w:p w14:paraId="65B45E99" w14:textId="1D318E5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AA7BA4" w:rsidRPr="00286277">
              <w:rPr>
                <w:b/>
                <w:lang w:val="nb-NO"/>
              </w:rPr>
              <w:t>else</w:t>
            </w:r>
          </w:p>
          <w:p w14:paraId="43C424BC" w14:textId="43605FAC" w:rsidR="00AA7BA4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Oversiktss</w:t>
            </w:r>
            <w:r w:rsidR="00386469">
              <w:rPr>
                <w:lang w:val="nb-NO"/>
              </w:rPr>
              <w:t>iden er den innloggede brukeren</w:t>
            </w:r>
            <w:r w:rsidRPr="00286277">
              <w:rPr>
                <w:lang w:val="nb-NO"/>
              </w:rPr>
              <w:t xml:space="preserve"> fra virksomhetens startside. </w:t>
            </w:r>
          </w:p>
          <w:p w14:paraId="65B45E9B" w14:textId="3C33B414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Her kan brukeren kontrollere og endre deler av den registrerte virksomhetsinformasjonen. </w:t>
            </w:r>
          </w:p>
          <w:p w14:paraId="65B45E9C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9D" w14:textId="3688C111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Her ligger også inngangen for v</w:t>
            </w:r>
            <w:r w:rsidR="00386469">
              <w:rPr>
                <w:lang w:val="nb-NO"/>
              </w:rPr>
              <w:t>irksomheten til den opprettede e</w:t>
            </w:r>
            <w:r w:rsidRPr="00286277">
              <w:rPr>
                <w:lang w:val="nb-NO"/>
              </w:rPr>
              <w:t xml:space="preserve">genkontrollen. </w:t>
            </w:r>
            <w:r w:rsidR="00D05E4A" w:rsidRPr="00286277">
              <w:rPr>
                <w:lang w:val="nb-NO"/>
              </w:rPr>
              <w:t xml:space="preserve"> </w:t>
            </w:r>
          </w:p>
          <w:p w14:paraId="65B45E9E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9F" w14:textId="6592B773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Egenkontrollen vis</w:t>
            </w:r>
            <w:r w:rsidR="00AA7BA4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s i form av et</w:t>
            </w:r>
            <w:r w:rsidR="00AA7BA4" w:rsidRPr="00286277">
              <w:rPr>
                <w:lang w:val="nb-NO"/>
              </w:rPr>
              <w:t xml:space="preserve"> klikkbart </w:t>
            </w:r>
            <w:r w:rsidR="00386469">
              <w:rPr>
                <w:lang w:val="nb-NO"/>
              </w:rPr>
              <w:t>kort</w:t>
            </w:r>
            <w:r w:rsidR="00AA7BA4" w:rsidRPr="00286277">
              <w:rPr>
                <w:lang w:val="nb-NO"/>
              </w:rPr>
              <w:t xml:space="preserve"> med </w:t>
            </w:r>
            <w:r w:rsidR="00386469">
              <w:rPr>
                <w:lang w:val="nb-NO"/>
              </w:rPr>
              <w:t>informasjon om egenkontrollens f</w:t>
            </w:r>
            <w:r w:rsidR="00AA7BA4" w:rsidRPr="00286277">
              <w:rPr>
                <w:lang w:val="nb-NO"/>
              </w:rPr>
              <w:t xml:space="preserve">rist og status. </w:t>
            </w:r>
          </w:p>
          <w:p w14:paraId="65B45EA0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A1" w14:textId="3D9D22C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AA7BA4" w:rsidRPr="00286277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EA2" w14:textId="7759ADF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Logg ut</w:t>
            </w:r>
          </w:p>
          <w:p w14:paraId="65B45EA3" w14:textId="222C73DB" w:rsidR="007838E7" w:rsidRPr="00286277" w:rsidRDefault="004A0EC3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Øverst</w:t>
            </w:r>
            <w:r w:rsidR="00AA7BA4" w:rsidRPr="00286277">
              <w:rPr>
                <w:lang w:val="nb-NO"/>
              </w:rPr>
              <w:t xml:space="preserve"> til høyre </w:t>
            </w:r>
            <w:r>
              <w:rPr>
                <w:lang w:val="nb-NO"/>
              </w:rPr>
              <w:t>vises</w:t>
            </w:r>
            <w:r w:rsidR="00AA7BA4" w:rsidRPr="00286277">
              <w:rPr>
                <w:lang w:val="nb-NO"/>
              </w:rPr>
              <w:t xml:space="preserve"> et ikon og navnet på virksomheten. Ved klikk i dette området </w:t>
            </w:r>
            <w:r w:rsidR="00386469">
              <w:rPr>
                <w:lang w:val="nb-NO"/>
              </w:rPr>
              <w:t>felles det ut</w:t>
            </w:r>
            <w:r w:rsidR="00AA7BA4" w:rsidRPr="00286277">
              <w:rPr>
                <w:lang w:val="nb-NO"/>
              </w:rPr>
              <w:t xml:space="preserve"> et om</w:t>
            </w:r>
            <w:r w:rsidR="00386469">
              <w:rPr>
                <w:lang w:val="nb-NO"/>
              </w:rPr>
              <w:t xml:space="preserve">råde med en ”Logg ut”- knapp. </w:t>
            </w:r>
            <w:r w:rsidR="00AA7BA4" w:rsidRPr="00286277">
              <w:rPr>
                <w:lang w:val="nb-NO"/>
              </w:rPr>
              <w:t xml:space="preserve">Her kan brukeren logge ut. </w:t>
            </w:r>
          </w:p>
          <w:p w14:paraId="65B45EA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A5" w14:textId="127953BB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Endre</w:t>
            </w:r>
            <w:r w:rsidR="00D05E4A" w:rsidRPr="00286277">
              <w:rPr>
                <w:u w:val="single"/>
                <w:lang w:val="nb-NO"/>
              </w:rPr>
              <w:t xml:space="preserve"> v</w:t>
            </w:r>
            <w:r w:rsidRPr="00286277">
              <w:rPr>
                <w:u w:val="single"/>
                <w:lang w:val="nb-NO"/>
              </w:rPr>
              <w:t>irksomhetsinformasjon</w:t>
            </w:r>
          </w:p>
          <w:p w14:paraId="65B45EA6" w14:textId="5D5F4BC0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Oppdager brukeren noe feil med virksomhetsinformasjonen, så kan hen endre på følgende informasjon: </w:t>
            </w:r>
          </w:p>
          <w:p w14:paraId="65B45EA7" w14:textId="42DB34D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Navn på v</w:t>
            </w:r>
            <w:r w:rsidR="00AA7BA4" w:rsidRPr="00286277">
              <w:rPr>
                <w:lang w:val="nb-NO"/>
              </w:rPr>
              <w:t>i</w:t>
            </w:r>
            <w:r w:rsidRPr="00286277">
              <w:rPr>
                <w:lang w:val="nb-NO"/>
              </w:rPr>
              <w:t>rks</w:t>
            </w:r>
            <w:r w:rsidR="00AA7BA4" w:rsidRPr="00286277">
              <w:rPr>
                <w:lang w:val="nb-NO"/>
              </w:rPr>
              <w:t>o</w:t>
            </w:r>
            <w:r w:rsidRPr="00286277">
              <w:rPr>
                <w:lang w:val="nb-NO"/>
              </w:rPr>
              <w:t>mhet</w:t>
            </w:r>
          </w:p>
          <w:p w14:paraId="65B45EA8" w14:textId="5FB37BD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F</w:t>
            </w:r>
            <w:r w:rsidR="00AA7BA4" w:rsidRPr="00286277">
              <w:rPr>
                <w:lang w:val="nb-NO"/>
              </w:rPr>
              <w:t>orretningsadressen</w:t>
            </w:r>
            <w:r w:rsidRPr="00286277">
              <w:rPr>
                <w:lang w:val="nb-NO"/>
              </w:rPr>
              <w:t xml:space="preserve"> eller </w:t>
            </w:r>
            <w:r w:rsidR="008C2A6A">
              <w:rPr>
                <w:lang w:val="nb-NO"/>
              </w:rPr>
              <w:t>b</w:t>
            </w:r>
            <w:r w:rsidR="00386469" w:rsidRPr="00386469">
              <w:rPr>
                <w:lang w:val="nb-NO"/>
              </w:rPr>
              <w:t>eli</w:t>
            </w:r>
            <w:r w:rsidRPr="00386469">
              <w:rPr>
                <w:lang w:val="nb-NO"/>
              </w:rPr>
              <w:t>ggenhetsadressen</w:t>
            </w:r>
          </w:p>
        </w:tc>
      </w:tr>
    </w:tbl>
    <w:p w14:paraId="65B45EAA" w14:textId="0EC2315D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5" w:name="_Toc535932641"/>
      <w:r w:rsidRPr="00286277">
        <w:rPr>
          <w:lang w:val="nb-NO"/>
        </w:rPr>
        <w:lastRenderedPageBreak/>
        <w:t>Egenkontroll Kontroller</w:t>
      </w:r>
      <w:r w:rsidR="00AA7BA4" w:rsidRPr="00286277">
        <w:rPr>
          <w:lang w:val="nb-NO"/>
        </w:rPr>
        <w:t>e</w:t>
      </w:r>
      <w:r w:rsidRPr="00286277">
        <w:rPr>
          <w:lang w:val="nb-NO"/>
        </w:rPr>
        <w:t xml:space="preserve"> virksomhetsinforma</w:t>
      </w:r>
      <w:r w:rsidR="00AA7BA4" w:rsidRPr="00286277">
        <w:rPr>
          <w:lang w:val="nb-NO"/>
        </w:rPr>
        <w:t>sj</w:t>
      </w:r>
      <w:r w:rsidRPr="00286277">
        <w:rPr>
          <w:lang w:val="nb-NO"/>
        </w:rPr>
        <w:t>on - V</w:t>
      </w:r>
      <w:r w:rsidR="00AA7BA4" w:rsidRPr="00286277">
        <w:rPr>
          <w:lang w:val="nb-NO"/>
        </w:rPr>
        <w:t>i</w:t>
      </w:r>
      <w:r w:rsidRPr="00286277">
        <w:rPr>
          <w:lang w:val="nb-NO"/>
        </w:rPr>
        <w:t>rks</w:t>
      </w:r>
      <w:r w:rsidR="00AA7BA4" w:rsidRPr="00286277">
        <w:rPr>
          <w:lang w:val="nb-NO"/>
        </w:rPr>
        <w:t>o</w:t>
      </w:r>
      <w:r w:rsidRPr="00286277">
        <w:rPr>
          <w:lang w:val="nb-NO"/>
        </w:rPr>
        <w:t>mhet</w:t>
      </w:r>
      <w:bookmarkEnd w:id="5"/>
    </w:p>
    <w:p w14:paraId="65B45EAB" w14:textId="23744BA1" w:rsidR="007838E7" w:rsidRPr="00286277" w:rsidRDefault="00AA7BA4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AC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8" wp14:editId="65B46089">
            <wp:extent cx="6638925" cy="695325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AD" w14:textId="55FDF147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AA7BA4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5845"/>
      </w:tblGrid>
      <w:tr w:rsidR="007838E7" w:rsidRPr="00286277" w14:paraId="65B45EAF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AE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B2" w14:textId="77777777" w:rsidTr="007838E7">
        <w:tc>
          <w:tcPr>
            <w:tcW w:w="0" w:type="auto"/>
          </w:tcPr>
          <w:p w14:paraId="65B45EB0" w14:textId="4EE7AAE5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AA7BA4" w:rsidRPr="00286277">
              <w:rPr>
                <w:b/>
                <w:lang w:val="nb-NO"/>
              </w:rPr>
              <w:t>else</w:t>
            </w:r>
          </w:p>
          <w:p w14:paraId="65B45EB1" w14:textId="0DC63D5D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Slik ser siden ut når b</w:t>
            </w:r>
            <w:r w:rsidR="00386469">
              <w:rPr>
                <w:lang w:val="nb-NO"/>
              </w:rPr>
              <w:t>rukeren har valgt å ekspandere v</w:t>
            </w:r>
            <w:r w:rsidRPr="00286277">
              <w:rPr>
                <w:lang w:val="nb-NO"/>
              </w:rPr>
              <w:t xml:space="preserve">irksomhetsinformasjonen. </w:t>
            </w:r>
          </w:p>
        </w:tc>
      </w:tr>
    </w:tbl>
    <w:p w14:paraId="65B45EB3" w14:textId="2C0A4092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6" w:name="_Toc535932642"/>
      <w:r w:rsidRPr="00286277">
        <w:rPr>
          <w:lang w:val="nb-NO"/>
        </w:rPr>
        <w:lastRenderedPageBreak/>
        <w:t xml:space="preserve">Egenkontroll </w:t>
      </w:r>
      <w:r w:rsidR="004A0EC3">
        <w:rPr>
          <w:lang w:val="nb-NO"/>
        </w:rPr>
        <w:t>O</w:t>
      </w:r>
      <w:r w:rsidR="00386469">
        <w:rPr>
          <w:lang w:val="nb-NO"/>
        </w:rPr>
        <w:t>versikt</w:t>
      </w:r>
      <w:r w:rsidR="00B10174">
        <w:rPr>
          <w:lang w:val="nb-NO"/>
        </w:rPr>
        <w:t xml:space="preserve"> - V</w:t>
      </w:r>
      <w:r w:rsidR="00AA7BA4" w:rsidRPr="00286277">
        <w:rPr>
          <w:lang w:val="nb-NO"/>
        </w:rPr>
        <w:t>i</w:t>
      </w:r>
      <w:r w:rsidRPr="00286277">
        <w:rPr>
          <w:lang w:val="nb-NO"/>
        </w:rPr>
        <w:t>rks</w:t>
      </w:r>
      <w:r w:rsidR="00AA7BA4" w:rsidRPr="00286277">
        <w:rPr>
          <w:lang w:val="nb-NO"/>
        </w:rPr>
        <w:t>o</w:t>
      </w:r>
      <w:r w:rsidRPr="00286277">
        <w:rPr>
          <w:lang w:val="nb-NO"/>
        </w:rPr>
        <w:t>mhet (Logg ut)</w:t>
      </w:r>
      <w:bookmarkEnd w:id="6"/>
    </w:p>
    <w:p w14:paraId="65B45EB4" w14:textId="641EE8DF" w:rsidR="007838E7" w:rsidRPr="00286277" w:rsidRDefault="00AA7BA4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B5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A" wp14:editId="65B4608B">
            <wp:extent cx="6638925" cy="3895725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B6" w14:textId="5B471E62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AA7BA4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5667"/>
      </w:tblGrid>
      <w:tr w:rsidR="007838E7" w:rsidRPr="00286277" w14:paraId="65B45EB8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B7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BB" w14:textId="77777777" w:rsidTr="007838E7">
        <w:tc>
          <w:tcPr>
            <w:tcW w:w="0" w:type="auto"/>
          </w:tcPr>
          <w:p w14:paraId="65B45EB9" w14:textId="01E1FB84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AA7BA4" w:rsidRPr="00286277">
              <w:rPr>
                <w:b/>
                <w:lang w:val="nb-NO"/>
              </w:rPr>
              <w:t>else</w:t>
            </w:r>
          </w:p>
          <w:p w14:paraId="65B45EBA" w14:textId="63487EEC" w:rsidR="007838E7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Slik ser siden ut når brukeren</w:t>
            </w:r>
            <w:r w:rsidR="004A0EC3">
              <w:rPr>
                <w:lang w:val="nb-NO"/>
              </w:rPr>
              <w:t xml:space="preserve"> har valgt å klikke på ikonet øverst </w:t>
            </w:r>
            <w:r w:rsidRPr="00286277">
              <w:rPr>
                <w:lang w:val="nb-NO"/>
              </w:rPr>
              <w:t>for å logge ut.</w:t>
            </w:r>
          </w:p>
        </w:tc>
      </w:tr>
    </w:tbl>
    <w:p w14:paraId="65B45EBC" w14:textId="4BFC0D28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7" w:name="_Toc535932643"/>
      <w:r w:rsidR="008C2A6A">
        <w:rPr>
          <w:lang w:val="nb-NO"/>
        </w:rPr>
        <w:lastRenderedPageBreak/>
        <w:t>Egenkontroll</w:t>
      </w:r>
      <w:r w:rsidRPr="00286277">
        <w:rPr>
          <w:lang w:val="nb-NO"/>
        </w:rPr>
        <w:t xml:space="preserve"> </w:t>
      </w:r>
      <w:r w:rsidR="00AA7BA4" w:rsidRPr="00286277">
        <w:rPr>
          <w:lang w:val="nb-NO"/>
        </w:rPr>
        <w:t xml:space="preserve">Velg </w:t>
      </w:r>
      <w:r w:rsidR="002B5F86">
        <w:rPr>
          <w:lang w:val="nb-NO"/>
        </w:rPr>
        <w:t>terminal</w:t>
      </w:r>
      <w:r w:rsidRPr="00286277">
        <w:rPr>
          <w:lang w:val="nb-NO"/>
        </w:rPr>
        <w:t xml:space="preserve"> - V</w:t>
      </w:r>
      <w:r w:rsidR="00AA7BA4" w:rsidRPr="00286277">
        <w:rPr>
          <w:lang w:val="nb-NO"/>
        </w:rPr>
        <w:t>i</w:t>
      </w:r>
      <w:r w:rsidRPr="00286277">
        <w:rPr>
          <w:lang w:val="nb-NO"/>
        </w:rPr>
        <w:t>rks</w:t>
      </w:r>
      <w:r w:rsidR="00AA7BA4" w:rsidRPr="00286277">
        <w:rPr>
          <w:lang w:val="nb-NO"/>
        </w:rPr>
        <w:t>o</w:t>
      </w:r>
      <w:r w:rsidRPr="00286277">
        <w:rPr>
          <w:lang w:val="nb-NO"/>
        </w:rPr>
        <w:t>mhet</w:t>
      </w:r>
      <w:bookmarkEnd w:id="7"/>
    </w:p>
    <w:p w14:paraId="65B45EBD" w14:textId="4F5798EA" w:rsidR="007838E7" w:rsidRPr="00286277" w:rsidRDefault="00AA7BA4" w:rsidP="00FF169B">
      <w:pPr>
        <w:pStyle w:val="Overskrift2"/>
        <w:rPr>
          <w:lang w:val="nb-NO"/>
        </w:rPr>
      </w:pPr>
      <w:r w:rsidRPr="00286277">
        <w:rPr>
          <w:lang w:val="nb-NO"/>
        </w:rPr>
        <w:t>Brukerens grensesnitt</w:t>
      </w:r>
    </w:p>
    <w:p w14:paraId="65B45EBE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C" wp14:editId="65B4608D">
            <wp:extent cx="6638925" cy="5086350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BF" w14:textId="68BE4B3E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AA7BA4" w:rsidRPr="00286277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C1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C0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CB" w14:textId="77777777" w:rsidTr="007838E7">
        <w:tc>
          <w:tcPr>
            <w:tcW w:w="0" w:type="auto"/>
          </w:tcPr>
          <w:p w14:paraId="65B45EC2" w14:textId="00CC5E6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AA7BA4" w:rsidRPr="00286277">
              <w:rPr>
                <w:b/>
                <w:lang w:val="nb-NO"/>
              </w:rPr>
              <w:t>else</w:t>
            </w:r>
          </w:p>
          <w:p w14:paraId="205BB938" w14:textId="78754C21" w:rsidR="00390090" w:rsidRPr="00286277" w:rsidRDefault="00AA7BA4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Denne siden skal informere brukerne om kravene </w:t>
            </w:r>
            <w:r w:rsidR="003103B9">
              <w:rPr>
                <w:lang w:val="nb-NO"/>
              </w:rPr>
              <w:t>før de</w:t>
            </w:r>
            <w:r w:rsidRPr="00286277">
              <w:rPr>
                <w:lang w:val="nb-NO"/>
              </w:rPr>
              <w:t xml:space="preserve"> </w:t>
            </w:r>
            <w:r w:rsidR="003103B9">
              <w:rPr>
                <w:lang w:val="nb-NO"/>
              </w:rPr>
              <w:t>velger</w:t>
            </w:r>
            <w:r w:rsidRPr="00286277">
              <w:rPr>
                <w:lang w:val="nb-NO"/>
              </w:rPr>
              <w:t xml:space="preserve"> be</w:t>
            </w:r>
            <w:r w:rsidR="00390090" w:rsidRPr="00286277">
              <w:rPr>
                <w:lang w:val="nb-NO"/>
              </w:rPr>
              <w:t>talings</w:t>
            </w:r>
            <w:r w:rsidR="002B5F86">
              <w:rPr>
                <w:lang w:val="nb-NO"/>
              </w:rPr>
              <w:t>terminal</w:t>
            </w:r>
            <w:r w:rsidR="003103B9">
              <w:rPr>
                <w:lang w:val="nb-NO"/>
              </w:rPr>
              <w:t xml:space="preserve"> for å utføre e</w:t>
            </w:r>
            <w:r w:rsidR="00390090" w:rsidRPr="00286277">
              <w:rPr>
                <w:lang w:val="nb-NO"/>
              </w:rPr>
              <w:t xml:space="preserve">genkontrollen. </w:t>
            </w:r>
          </w:p>
          <w:p w14:paraId="65B45EC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C5" w14:textId="192D30A6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390090" w:rsidRPr="00286277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EC6" w14:textId="19D81E5C" w:rsidR="007838E7" w:rsidRPr="00286277" w:rsidRDefault="00390090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Manglende betalings</w:t>
            </w:r>
            <w:r w:rsidR="002B5F86">
              <w:rPr>
                <w:u w:val="single"/>
                <w:lang w:val="nb-NO"/>
              </w:rPr>
              <w:t>terminal</w:t>
            </w:r>
          </w:p>
          <w:p w14:paraId="65B45EC7" w14:textId="7EABE72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Det </w:t>
            </w:r>
            <w:r w:rsidR="003103B9">
              <w:rPr>
                <w:lang w:val="nb-NO"/>
              </w:rPr>
              <w:t>er</w:t>
            </w:r>
            <w:r w:rsidRPr="00286277">
              <w:rPr>
                <w:lang w:val="nb-NO"/>
              </w:rPr>
              <w:t xml:space="preserve"> en knapp </w:t>
            </w:r>
            <w:r w:rsidR="00390090" w:rsidRPr="00286277">
              <w:rPr>
                <w:lang w:val="nb-NO"/>
              </w:rPr>
              <w:t>å</w:t>
            </w:r>
            <w:r w:rsidRPr="00286277">
              <w:rPr>
                <w:lang w:val="nb-NO"/>
              </w:rPr>
              <w:t xml:space="preserve"> kli</w:t>
            </w:r>
            <w:r w:rsidR="00390090" w:rsidRPr="00286277">
              <w:rPr>
                <w:lang w:val="nb-NO"/>
              </w:rPr>
              <w:t>k</w:t>
            </w:r>
            <w:r w:rsidR="003103B9">
              <w:rPr>
                <w:lang w:val="nb-NO"/>
              </w:rPr>
              <w:t>ke</w:t>
            </w:r>
            <w:r w:rsidRPr="00286277">
              <w:rPr>
                <w:lang w:val="nb-NO"/>
              </w:rPr>
              <w:t xml:space="preserve"> på f</w:t>
            </w:r>
            <w:r w:rsidR="00390090" w:rsidRPr="00286277">
              <w:rPr>
                <w:lang w:val="nb-NO"/>
              </w:rPr>
              <w:t>o</w:t>
            </w:r>
            <w:r w:rsidRPr="00286277">
              <w:rPr>
                <w:lang w:val="nb-NO"/>
              </w:rPr>
              <w:t xml:space="preserve">r </w:t>
            </w:r>
            <w:r w:rsidR="00390090" w:rsidRPr="00286277">
              <w:rPr>
                <w:lang w:val="nb-NO"/>
              </w:rPr>
              <w:t>brukeren</w:t>
            </w:r>
            <w:r w:rsidRPr="00286277">
              <w:rPr>
                <w:lang w:val="nb-NO"/>
              </w:rPr>
              <w:t xml:space="preserve"> om det </w:t>
            </w:r>
            <w:r w:rsidR="00390090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r s</w:t>
            </w:r>
            <w:r w:rsidR="00390090" w:rsidRPr="00286277">
              <w:rPr>
                <w:lang w:val="nb-NO"/>
              </w:rPr>
              <w:t>lik</w:t>
            </w:r>
            <w:r w:rsidRPr="00286277">
              <w:rPr>
                <w:lang w:val="nb-NO"/>
              </w:rPr>
              <w:t xml:space="preserve"> at v</w:t>
            </w:r>
            <w:r w:rsidR="00390090" w:rsidRPr="00286277">
              <w:rPr>
                <w:lang w:val="nb-NO"/>
              </w:rPr>
              <w:t>i</w:t>
            </w:r>
            <w:r w:rsidRPr="00286277">
              <w:rPr>
                <w:lang w:val="nb-NO"/>
              </w:rPr>
              <w:t>rks</w:t>
            </w:r>
            <w:r w:rsidR="00390090" w:rsidRPr="00286277">
              <w:rPr>
                <w:lang w:val="nb-NO"/>
              </w:rPr>
              <w:t>o</w:t>
            </w:r>
            <w:r w:rsidR="003103B9">
              <w:rPr>
                <w:lang w:val="nb-NO"/>
              </w:rPr>
              <w:t>mheten faktisk</w:t>
            </w:r>
            <w:r w:rsidRPr="00286277">
              <w:rPr>
                <w:lang w:val="nb-NO"/>
              </w:rPr>
              <w:t xml:space="preserve"> </w:t>
            </w:r>
            <w:r w:rsidR="003103B9">
              <w:rPr>
                <w:lang w:val="nb-NO"/>
              </w:rPr>
              <w:t>ikke har betalingsterminal</w:t>
            </w:r>
            <w:r w:rsidRPr="00286277">
              <w:rPr>
                <w:lang w:val="nb-NO"/>
              </w:rPr>
              <w:t xml:space="preserve">. Egenkontroll skal </w:t>
            </w:r>
            <w:r w:rsidR="00390090" w:rsidRPr="00286277">
              <w:rPr>
                <w:lang w:val="nb-NO"/>
              </w:rPr>
              <w:t>da ikke utføres, men i stedet avsluttes via denne funksjonen.</w:t>
            </w:r>
            <w:r w:rsidRPr="00286277">
              <w:rPr>
                <w:lang w:val="nb-NO"/>
              </w:rPr>
              <w:t xml:space="preserve"> </w:t>
            </w:r>
          </w:p>
          <w:p w14:paraId="65B45EC8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C9" w14:textId="0001DD3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Start</w:t>
            </w:r>
            <w:r w:rsidR="00390090" w:rsidRPr="00286277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egenkontrollen</w:t>
            </w:r>
          </w:p>
          <w:p w14:paraId="65B45ECA" w14:textId="1587AE3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En knapp på sid</w:t>
            </w:r>
            <w:r w:rsidR="00390090" w:rsidRPr="00286277">
              <w:rPr>
                <w:lang w:val="nb-NO"/>
              </w:rPr>
              <w:t>e</w:t>
            </w:r>
            <w:r w:rsidRPr="00286277">
              <w:rPr>
                <w:lang w:val="nb-NO"/>
              </w:rPr>
              <w:t>n</w:t>
            </w:r>
            <w:r w:rsidR="008C2A6A">
              <w:rPr>
                <w:lang w:val="nb-NO"/>
              </w:rPr>
              <w:t xml:space="preserve"> lenker brukeren videre til e</w:t>
            </w:r>
            <w:r w:rsidR="00390090" w:rsidRPr="00286277">
              <w:rPr>
                <w:lang w:val="nb-NO"/>
              </w:rPr>
              <w:t>genkontrollens skjema for å starte egenkontrollen.</w:t>
            </w:r>
            <w:r w:rsidRPr="00286277">
              <w:rPr>
                <w:lang w:val="nb-NO"/>
              </w:rPr>
              <w:t xml:space="preserve"> </w:t>
            </w:r>
          </w:p>
        </w:tc>
      </w:tr>
    </w:tbl>
    <w:p w14:paraId="65B45ECC" w14:textId="67D28850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8" w:name="_Toc535932644"/>
      <w:r w:rsidR="004A0EC3">
        <w:rPr>
          <w:lang w:val="nb-NO"/>
        </w:rPr>
        <w:lastRenderedPageBreak/>
        <w:t>Egenkontroll M</w:t>
      </w:r>
      <w:r w:rsidR="002B5F86">
        <w:rPr>
          <w:lang w:val="nb-NO"/>
        </w:rPr>
        <w:t>angler terminal</w:t>
      </w:r>
      <w:r w:rsidR="003103B9">
        <w:rPr>
          <w:lang w:val="nb-NO"/>
        </w:rPr>
        <w:t xml:space="preserve"> - Vir</w:t>
      </w:r>
      <w:r w:rsidRPr="00286277">
        <w:rPr>
          <w:lang w:val="nb-NO"/>
        </w:rPr>
        <w:t>ks</w:t>
      </w:r>
      <w:r w:rsidR="002B5F86">
        <w:rPr>
          <w:lang w:val="nb-NO"/>
        </w:rPr>
        <w:t>o</w:t>
      </w:r>
      <w:r w:rsidRPr="00286277">
        <w:rPr>
          <w:lang w:val="nb-NO"/>
        </w:rPr>
        <w:t>mhet</w:t>
      </w:r>
      <w:bookmarkEnd w:id="8"/>
    </w:p>
    <w:p w14:paraId="65B45ECD" w14:textId="628CC8E1" w:rsidR="007838E7" w:rsidRPr="00286277" w:rsidRDefault="002B5F86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ECE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8E" wp14:editId="65B4608F">
            <wp:extent cx="6638925" cy="5086350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CF" w14:textId="1352D2A9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</w:t>
      </w:r>
      <w:r w:rsidR="002B5F86">
        <w:rPr>
          <w:lang w:val="nb-NO"/>
        </w:rPr>
        <w:t>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870"/>
      </w:tblGrid>
      <w:tr w:rsidR="007838E7" w:rsidRPr="00286277" w14:paraId="65B45ED1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D0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DA" w14:textId="77777777" w:rsidTr="007838E7">
        <w:tc>
          <w:tcPr>
            <w:tcW w:w="0" w:type="auto"/>
          </w:tcPr>
          <w:p w14:paraId="65B45ED2" w14:textId="0BF90466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2B5F86">
              <w:rPr>
                <w:b/>
                <w:lang w:val="nb-NO"/>
              </w:rPr>
              <w:t>else</w:t>
            </w:r>
          </w:p>
          <w:p w14:paraId="65B45ED3" w14:textId="643BDB98" w:rsidR="007838E7" w:rsidRPr="00286277" w:rsidRDefault="002B5F8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På denne siden kan brukeren bekrefte at hen faktisk mangler en betalingsterminal for å kunne gjennomføre egenkontrollen. </w:t>
            </w:r>
          </w:p>
          <w:p w14:paraId="65B45ED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D5" w14:textId="78E3F41C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2B5F86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ED6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Bekreft</w:t>
            </w:r>
          </w:p>
          <w:p w14:paraId="65B45ED7" w14:textId="72C7639F" w:rsidR="007838E7" w:rsidRPr="00286277" w:rsidRDefault="002B5F8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Brukeren bekrefter at terminal mangler, og lenkes tilbake til oversiktssiden. </w:t>
            </w:r>
          </w:p>
          <w:p w14:paraId="65B45ED8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Avbryt</w:t>
            </w:r>
          </w:p>
          <w:p w14:paraId="65B45ED9" w14:textId="3D697CDC" w:rsidR="007838E7" w:rsidRPr="00286277" w:rsidRDefault="002B5F8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Brukeren går tilbake til tid</w:t>
            </w:r>
            <w:r w:rsidR="003103B9">
              <w:rPr>
                <w:lang w:val="nb-NO"/>
              </w:rPr>
              <w:t>ligere side for å kunne starte e</w:t>
            </w:r>
            <w:r>
              <w:rPr>
                <w:lang w:val="nb-NO"/>
              </w:rPr>
              <w:t>genkontrollen.</w:t>
            </w:r>
          </w:p>
        </w:tc>
      </w:tr>
    </w:tbl>
    <w:p w14:paraId="65B45EDB" w14:textId="519D6925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9" w:name="_Toc535932645"/>
      <w:r w:rsidR="008C2A6A">
        <w:rPr>
          <w:lang w:val="nb-NO"/>
        </w:rPr>
        <w:lastRenderedPageBreak/>
        <w:t>Egenkontrolls</w:t>
      </w:r>
      <w:r w:rsidR="002B5F86">
        <w:rPr>
          <w:lang w:val="nb-NO"/>
        </w:rPr>
        <w:t>kjema</w:t>
      </w:r>
      <w:r w:rsidRPr="00286277">
        <w:rPr>
          <w:lang w:val="nb-NO"/>
        </w:rPr>
        <w:t xml:space="preserve"> - V</w:t>
      </w:r>
      <w:r w:rsidR="002B5F86">
        <w:rPr>
          <w:lang w:val="nb-NO"/>
        </w:rPr>
        <w:t>i</w:t>
      </w:r>
      <w:r w:rsidRPr="00286277">
        <w:rPr>
          <w:lang w:val="nb-NO"/>
        </w:rPr>
        <w:t>rks</w:t>
      </w:r>
      <w:r w:rsidR="002B5F86">
        <w:rPr>
          <w:lang w:val="nb-NO"/>
        </w:rPr>
        <w:t>o</w:t>
      </w:r>
      <w:r w:rsidRPr="00286277">
        <w:rPr>
          <w:lang w:val="nb-NO"/>
        </w:rPr>
        <w:t>mhet</w:t>
      </w:r>
      <w:bookmarkEnd w:id="9"/>
    </w:p>
    <w:p w14:paraId="65B45EDC" w14:textId="236ACEE0" w:rsidR="007838E7" w:rsidRPr="00286277" w:rsidRDefault="002B5F86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EDD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0" wp14:editId="68DA3661">
            <wp:extent cx="6637655" cy="4565515"/>
            <wp:effectExtent l="0" t="0" r="4445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31" cy="45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EDE" w14:textId="53C50A5A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2B5F86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E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D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EF0" w14:textId="77777777" w:rsidTr="007838E7">
        <w:tc>
          <w:tcPr>
            <w:tcW w:w="0" w:type="auto"/>
          </w:tcPr>
          <w:p w14:paraId="65B45EE1" w14:textId="63F783F4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2B5F86">
              <w:rPr>
                <w:b/>
                <w:lang w:val="nb-NO"/>
              </w:rPr>
              <w:t>else</w:t>
            </w:r>
          </w:p>
          <w:p w14:paraId="4BCF6FD5" w14:textId="2B78C804" w:rsidR="002B5F86" w:rsidRDefault="00955C32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Denne siden består av</w:t>
            </w:r>
            <w:r w:rsidR="002B5F86">
              <w:rPr>
                <w:lang w:val="nb-NO"/>
              </w:rPr>
              <w:t xml:space="preserve"> skjemaet som brukeren skal fylle i for å gjennomføre egenkontrollen. Når brukeren kommer inn på siden er samtlige </w:t>
            </w:r>
            <w:r>
              <w:rPr>
                <w:lang w:val="nb-NO"/>
              </w:rPr>
              <w:t>seksjoner</w:t>
            </w:r>
            <w:r w:rsidR="002B5F86">
              <w:rPr>
                <w:lang w:val="nb-NO"/>
              </w:rPr>
              <w:t xml:space="preserve"> sammenfoldet og kun overskrifter og status vises.</w:t>
            </w:r>
          </w:p>
          <w:p w14:paraId="65B45EE3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E4" w14:textId="4304353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2B5F86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EE5" w14:textId="39CA653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Kli</w:t>
            </w:r>
            <w:r w:rsidR="002B5F86">
              <w:rPr>
                <w:u w:val="single"/>
                <w:lang w:val="nb-NO"/>
              </w:rPr>
              <w:t>k</w:t>
            </w:r>
            <w:r w:rsidRPr="00286277">
              <w:rPr>
                <w:u w:val="single"/>
                <w:lang w:val="nb-NO"/>
              </w:rPr>
              <w:t>kbar</w:t>
            </w:r>
            <w:r w:rsidR="002B5F86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2B5F86">
              <w:rPr>
                <w:u w:val="single"/>
                <w:lang w:val="nb-NO"/>
              </w:rPr>
              <w:t>overskrifter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2B5F86">
              <w:rPr>
                <w:u w:val="single"/>
                <w:lang w:val="nb-NO"/>
              </w:rPr>
              <w:t>–</w:t>
            </w:r>
            <w:r w:rsidRPr="00286277">
              <w:rPr>
                <w:u w:val="single"/>
                <w:lang w:val="nb-NO"/>
              </w:rPr>
              <w:t xml:space="preserve"> F</w:t>
            </w:r>
            <w:r w:rsidR="002B5F86">
              <w:rPr>
                <w:u w:val="single"/>
                <w:lang w:val="nb-NO"/>
              </w:rPr>
              <w:t>olde ut e</w:t>
            </w:r>
            <w:r w:rsidR="00955C32">
              <w:rPr>
                <w:u w:val="single"/>
                <w:lang w:val="nb-NO"/>
              </w:rPr>
              <w:t>n seksjon</w:t>
            </w:r>
          </w:p>
          <w:p w14:paraId="65B45EE6" w14:textId="74AE5D37" w:rsidR="007838E7" w:rsidRPr="00286277" w:rsidRDefault="002B5F8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Overskriftene er klikkbare og folder ut ulike </w:t>
            </w:r>
            <w:r w:rsidR="00955C32">
              <w:rPr>
                <w:lang w:val="nb-NO"/>
              </w:rPr>
              <w:t>seksjoner</w:t>
            </w:r>
            <w:r>
              <w:rPr>
                <w:lang w:val="nb-NO"/>
              </w:rPr>
              <w:t xml:space="preserve"> av skjemaet. </w:t>
            </w:r>
          </w:p>
          <w:p w14:paraId="65B45EE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E8" w14:textId="6B742F54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 xml:space="preserve">Status per </w:t>
            </w:r>
            <w:r w:rsidR="00955C32">
              <w:rPr>
                <w:u w:val="single"/>
                <w:lang w:val="nb-NO"/>
              </w:rPr>
              <w:t>seksjon</w:t>
            </w:r>
          </w:p>
          <w:p w14:paraId="65B45EE9" w14:textId="00078E42" w:rsidR="007838E7" w:rsidRPr="00286277" w:rsidRDefault="002B5F8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Hver overskrift har et ikon som viser om </w:t>
            </w:r>
            <w:r w:rsidR="00955C32">
              <w:rPr>
                <w:lang w:val="nb-NO"/>
              </w:rPr>
              <w:t>seksjonen</w:t>
            </w:r>
            <w:r>
              <w:rPr>
                <w:lang w:val="nb-NO"/>
              </w:rPr>
              <w:t xml:space="preserve"> trenger å komple</w:t>
            </w:r>
            <w:r w:rsidR="00955C32">
              <w:rPr>
                <w:lang w:val="nb-NO"/>
              </w:rPr>
              <w:t>tteres ytterligere, eller om den</w:t>
            </w:r>
            <w:r>
              <w:rPr>
                <w:lang w:val="nb-NO"/>
              </w:rPr>
              <w:t xml:space="preserve"> er fullstendig </w:t>
            </w:r>
            <w:r w:rsidR="00B731F9">
              <w:rPr>
                <w:lang w:val="nb-NO"/>
              </w:rPr>
              <w:t xml:space="preserve">besvart. </w:t>
            </w:r>
          </w:p>
          <w:p w14:paraId="65B45EEA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EB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Status på egenkontrollen</w:t>
            </w:r>
          </w:p>
          <w:p w14:paraId="65B45EEC" w14:textId="6B36B95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Egenkontrollens total</w:t>
            </w:r>
            <w:r w:rsidR="00B731F9">
              <w:rPr>
                <w:lang w:val="nb-NO"/>
              </w:rPr>
              <w:t>e</w:t>
            </w:r>
            <w:r w:rsidRPr="00286277">
              <w:rPr>
                <w:lang w:val="nb-NO"/>
              </w:rPr>
              <w:t xml:space="preserve"> progress o</w:t>
            </w:r>
            <w:r w:rsidR="00B731F9">
              <w:rPr>
                <w:lang w:val="nb-NO"/>
              </w:rPr>
              <w:t>g</w:t>
            </w:r>
            <w:r w:rsidRPr="00286277">
              <w:rPr>
                <w:lang w:val="nb-NO"/>
              </w:rPr>
              <w:t xml:space="preserve"> status vis</w:t>
            </w:r>
            <w:r w:rsidR="00B731F9">
              <w:rPr>
                <w:lang w:val="nb-NO"/>
              </w:rPr>
              <w:t>e</w:t>
            </w:r>
            <w:r w:rsidR="004A0EC3">
              <w:rPr>
                <w:lang w:val="nb-NO"/>
              </w:rPr>
              <w:t>s øverst</w:t>
            </w:r>
            <w:r w:rsidR="00B731F9">
              <w:rPr>
                <w:lang w:val="nb-NO"/>
              </w:rPr>
              <w:t>.</w:t>
            </w:r>
          </w:p>
          <w:p w14:paraId="65B45EE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EE" w14:textId="540E239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Gå vid</w:t>
            </w:r>
            <w:r w:rsidR="00B731F9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>re</w:t>
            </w:r>
          </w:p>
          <w:p w14:paraId="65B45EEF" w14:textId="2B6AA7C7" w:rsidR="007838E7" w:rsidRPr="00286277" w:rsidRDefault="00B731F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Nederst på siden </w:t>
            </w:r>
            <w:r w:rsidR="004A0EC3">
              <w:rPr>
                <w:lang w:val="nb-NO"/>
              </w:rPr>
              <w:t>er det</w:t>
            </w:r>
            <w:r>
              <w:rPr>
                <w:lang w:val="nb-NO"/>
              </w:rPr>
              <w:t xml:space="preserve"> en knapp </w:t>
            </w:r>
            <w:r w:rsidR="00955C32">
              <w:rPr>
                <w:lang w:val="nb-NO"/>
              </w:rPr>
              <w:t>for</w:t>
            </w:r>
            <w:r>
              <w:rPr>
                <w:lang w:val="nb-NO"/>
              </w:rPr>
              <w:t xml:space="preserve"> å gå videre og få en forhåndsvisning </w:t>
            </w:r>
            <w:r w:rsidR="00955C32">
              <w:rPr>
                <w:lang w:val="nb-NO"/>
              </w:rPr>
              <w:t>av</w:t>
            </w:r>
            <w:r>
              <w:rPr>
                <w:lang w:val="nb-NO"/>
              </w:rPr>
              <w:t xml:space="preserve"> den informasjonen so</w:t>
            </w:r>
            <w:r w:rsidR="00955C32">
              <w:rPr>
                <w:lang w:val="nb-NO"/>
              </w:rPr>
              <w:t>m er lagt inn i egenkontroll</w:t>
            </w:r>
            <w:r>
              <w:rPr>
                <w:lang w:val="nb-NO"/>
              </w:rPr>
              <w:t>skjema</w:t>
            </w:r>
            <w:r w:rsidR="00955C32">
              <w:rPr>
                <w:lang w:val="nb-NO"/>
              </w:rPr>
              <w:t>et</w:t>
            </w:r>
            <w:r>
              <w:rPr>
                <w:lang w:val="nb-NO"/>
              </w:rPr>
              <w:t xml:space="preserve">. </w:t>
            </w:r>
          </w:p>
        </w:tc>
      </w:tr>
    </w:tbl>
    <w:p w14:paraId="65B45EF1" w14:textId="5D7C5974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0" w:name="_Toc535932646"/>
      <w:r w:rsidR="008C2A6A">
        <w:rPr>
          <w:lang w:val="nb-NO"/>
        </w:rPr>
        <w:lastRenderedPageBreak/>
        <w:t>Egenkontrolls</w:t>
      </w:r>
      <w:r w:rsidR="00B731F9">
        <w:rPr>
          <w:lang w:val="nb-NO"/>
        </w:rPr>
        <w:t>kjemaets</w:t>
      </w:r>
      <w:r w:rsidRPr="00286277">
        <w:rPr>
          <w:lang w:val="nb-NO"/>
        </w:rPr>
        <w:t xml:space="preserve"> </w:t>
      </w:r>
      <w:r w:rsidR="004A0EC3">
        <w:rPr>
          <w:lang w:val="nb-NO"/>
        </w:rPr>
        <w:t>S</w:t>
      </w:r>
      <w:r w:rsidR="00955C32">
        <w:rPr>
          <w:lang w:val="nb-NO"/>
        </w:rPr>
        <w:t xml:space="preserve">eksjoner </w:t>
      </w:r>
      <w:r w:rsidRPr="00286277">
        <w:rPr>
          <w:lang w:val="nb-NO"/>
        </w:rPr>
        <w:t>- V</w:t>
      </w:r>
      <w:r w:rsidR="00B731F9">
        <w:rPr>
          <w:lang w:val="nb-NO"/>
        </w:rPr>
        <w:t>i</w:t>
      </w:r>
      <w:r w:rsidRPr="00286277">
        <w:rPr>
          <w:lang w:val="nb-NO"/>
        </w:rPr>
        <w:t>rks</w:t>
      </w:r>
      <w:r w:rsidR="00B731F9">
        <w:rPr>
          <w:lang w:val="nb-NO"/>
        </w:rPr>
        <w:t>o</w:t>
      </w:r>
      <w:r w:rsidRPr="00286277">
        <w:rPr>
          <w:lang w:val="nb-NO"/>
        </w:rPr>
        <w:t>mhet</w:t>
      </w:r>
      <w:bookmarkEnd w:id="10"/>
    </w:p>
    <w:p w14:paraId="65B45EF2" w14:textId="2DCB2C1C" w:rsidR="007838E7" w:rsidRPr="00286277" w:rsidRDefault="00B731F9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EF3" w14:textId="5395E4DF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2" wp14:editId="65B46093">
            <wp:extent cx="6638925" cy="5086350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188D" w14:textId="3F0CB563" w:rsidR="00BC7CBE" w:rsidRPr="00286277" w:rsidRDefault="00BC7CBE">
      <w:pPr>
        <w:pStyle w:val="AxureImageParagraph"/>
        <w:rPr>
          <w:lang w:val="nb-NO"/>
        </w:rPr>
      </w:pPr>
    </w:p>
    <w:p w14:paraId="65975A79" w14:textId="7A76C70B" w:rsidR="00BC7CBE" w:rsidRPr="00286277" w:rsidRDefault="00BC7CBE">
      <w:pPr>
        <w:pStyle w:val="AxureImageParagraph"/>
        <w:rPr>
          <w:lang w:val="nb-NO"/>
        </w:rPr>
      </w:pPr>
    </w:p>
    <w:p w14:paraId="39BEF133" w14:textId="6D380346" w:rsidR="00BC7CBE" w:rsidRPr="00286277" w:rsidRDefault="00BC7CBE">
      <w:pPr>
        <w:pStyle w:val="AxureImageParagraph"/>
        <w:rPr>
          <w:lang w:val="nb-NO"/>
        </w:rPr>
      </w:pPr>
    </w:p>
    <w:p w14:paraId="18E274CA" w14:textId="42A733A3" w:rsidR="00BC7CBE" w:rsidRPr="00286277" w:rsidRDefault="00BC7CBE">
      <w:pPr>
        <w:pStyle w:val="AxureImageParagraph"/>
        <w:rPr>
          <w:lang w:val="nb-NO"/>
        </w:rPr>
      </w:pPr>
    </w:p>
    <w:p w14:paraId="2374CE48" w14:textId="531A605E" w:rsidR="00BC7CBE" w:rsidRPr="00286277" w:rsidRDefault="00BC7CBE">
      <w:pPr>
        <w:pStyle w:val="AxureImageParagraph"/>
        <w:rPr>
          <w:lang w:val="nb-NO"/>
        </w:rPr>
      </w:pPr>
    </w:p>
    <w:p w14:paraId="35EFE98A" w14:textId="4FDF227B" w:rsidR="00BC7CBE" w:rsidRPr="00286277" w:rsidRDefault="00BC7CBE">
      <w:pPr>
        <w:pStyle w:val="AxureImageParagraph"/>
        <w:rPr>
          <w:lang w:val="nb-NO"/>
        </w:rPr>
      </w:pPr>
    </w:p>
    <w:p w14:paraId="3E3AB03C" w14:textId="6C87C8AF" w:rsidR="00BC7CBE" w:rsidRPr="00286277" w:rsidRDefault="00BC7CBE">
      <w:pPr>
        <w:pStyle w:val="AxureImageParagraph"/>
        <w:rPr>
          <w:lang w:val="nb-NO"/>
        </w:rPr>
      </w:pPr>
    </w:p>
    <w:p w14:paraId="302AC814" w14:textId="744A6D52" w:rsidR="00BC7CBE" w:rsidRPr="00286277" w:rsidRDefault="00BC7CBE">
      <w:pPr>
        <w:pStyle w:val="AxureImageParagraph"/>
        <w:rPr>
          <w:lang w:val="nb-NO"/>
        </w:rPr>
      </w:pPr>
    </w:p>
    <w:p w14:paraId="6650DC9F" w14:textId="472CA716" w:rsidR="00BC7CBE" w:rsidRPr="00286277" w:rsidRDefault="00BC7CBE">
      <w:pPr>
        <w:pStyle w:val="AxureImageParagraph"/>
        <w:rPr>
          <w:lang w:val="nb-NO"/>
        </w:rPr>
      </w:pPr>
    </w:p>
    <w:p w14:paraId="1712E357" w14:textId="4AA84D1B" w:rsidR="00BC7CBE" w:rsidRPr="00286277" w:rsidRDefault="00BC7CBE">
      <w:pPr>
        <w:pStyle w:val="AxureImageParagraph"/>
        <w:rPr>
          <w:lang w:val="nb-NO"/>
        </w:rPr>
      </w:pPr>
    </w:p>
    <w:p w14:paraId="35A2F01B" w14:textId="46E219D8" w:rsidR="00BC7CBE" w:rsidRPr="00286277" w:rsidRDefault="00BC7CBE">
      <w:pPr>
        <w:pStyle w:val="AxureImageParagraph"/>
        <w:rPr>
          <w:lang w:val="nb-NO"/>
        </w:rPr>
      </w:pPr>
    </w:p>
    <w:p w14:paraId="6B064BBB" w14:textId="6B944416" w:rsidR="00BC7CBE" w:rsidRPr="00286277" w:rsidRDefault="00BC7CBE">
      <w:pPr>
        <w:pStyle w:val="AxureImageParagraph"/>
        <w:rPr>
          <w:lang w:val="nb-NO"/>
        </w:rPr>
      </w:pPr>
    </w:p>
    <w:p w14:paraId="3204E346" w14:textId="008FC1D6" w:rsidR="00BC7CBE" w:rsidRPr="00286277" w:rsidRDefault="00BC7CBE">
      <w:pPr>
        <w:pStyle w:val="AxureImageParagraph"/>
        <w:rPr>
          <w:lang w:val="nb-NO"/>
        </w:rPr>
      </w:pPr>
    </w:p>
    <w:p w14:paraId="260BD435" w14:textId="77777777" w:rsidR="00BC7CBE" w:rsidRPr="00286277" w:rsidRDefault="00BC7CBE">
      <w:pPr>
        <w:pStyle w:val="AxureImageParagraph"/>
        <w:rPr>
          <w:lang w:val="nb-NO"/>
        </w:rPr>
      </w:pPr>
    </w:p>
    <w:p w14:paraId="65B45EF4" w14:textId="366FEDC9" w:rsidR="007838E7" w:rsidRPr="00286277" w:rsidRDefault="00B731F9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EF6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EF5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0A" w14:textId="77777777" w:rsidTr="007838E7">
        <w:tc>
          <w:tcPr>
            <w:tcW w:w="0" w:type="auto"/>
          </w:tcPr>
          <w:p w14:paraId="65B45EF7" w14:textId="69FFB35C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B731F9">
              <w:rPr>
                <w:b/>
                <w:lang w:val="nb-NO"/>
              </w:rPr>
              <w:t>else</w:t>
            </w:r>
          </w:p>
          <w:p w14:paraId="65B45EF8" w14:textId="7DB21CCD" w:rsidR="007838E7" w:rsidRPr="00286277" w:rsidRDefault="008C2A6A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Hver seksjon </w:t>
            </w:r>
            <w:r w:rsidR="00B731F9">
              <w:rPr>
                <w:lang w:val="nb-NO"/>
              </w:rPr>
              <w:t xml:space="preserve">inneholder et visst antall spørsmål. </w:t>
            </w:r>
          </w:p>
          <w:p w14:paraId="65B45EF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76F2C8AD" w14:textId="1ECCF07C" w:rsidR="00B731F9" w:rsidRDefault="00B731F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Spørsmålene besvares av brukerne </w:t>
            </w:r>
            <w:r w:rsidR="00955C32">
              <w:rPr>
                <w:lang w:val="nb-NO"/>
              </w:rPr>
              <w:t>ved</w:t>
            </w:r>
            <w:r>
              <w:rPr>
                <w:lang w:val="nb-NO"/>
              </w:rPr>
              <w:t xml:space="preserve"> å gjøre et valg i tilhørende </w:t>
            </w:r>
            <w:proofErr w:type="spellStart"/>
            <w:r w:rsidR="008C2A6A">
              <w:rPr>
                <w:lang w:val="nb-NO"/>
              </w:rPr>
              <w:t>nedtrekksliste</w:t>
            </w:r>
            <w:proofErr w:type="spellEnd"/>
            <w:r>
              <w:rPr>
                <w:lang w:val="nb-NO"/>
              </w:rPr>
              <w:t xml:space="preserve">, eller </w:t>
            </w:r>
            <w:r w:rsidR="008C2A6A">
              <w:rPr>
                <w:lang w:val="nb-NO"/>
              </w:rPr>
              <w:t>ved</w:t>
            </w:r>
            <w:r>
              <w:rPr>
                <w:lang w:val="nb-NO"/>
              </w:rPr>
              <w:t xml:space="preserve"> å velge ett av de presenterte svaralternativene. For å besvare noen av spørsmålene skal brukeren skrive inn svaret i et tekstfelt, eller i en tekst editor.</w:t>
            </w:r>
          </w:p>
          <w:p w14:paraId="65B45EFB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FC" w14:textId="24D33D3B" w:rsidR="007838E7" w:rsidRPr="00286277" w:rsidRDefault="008C2A6A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I hver seksjon </w:t>
            </w:r>
            <w:r w:rsidR="00B731F9">
              <w:rPr>
                <w:lang w:val="nb-NO"/>
              </w:rPr>
              <w:t xml:space="preserve">skal brukeren også laste opp ett eller flere bilder for å bekrefte hvordan omstendighetene rundt betalingsterminalen er. </w:t>
            </w:r>
          </w:p>
          <w:p w14:paraId="65B45EF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EFE" w14:textId="02A5479B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B731F9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EFF" w14:textId="26F1198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Kli</w:t>
            </w:r>
            <w:r w:rsidR="00B731F9">
              <w:rPr>
                <w:u w:val="single"/>
                <w:lang w:val="nb-NO"/>
              </w:rPr>
              <w:t>k</w:t>
            </w:r>
            <w:r w:rsidRPr="00286277">
              <w:rPr>
                <w:u w:val="single"/>
                <w:lang w:val="nb-NO"/>
              </w:rPr>
              <w:t>kbar</w:t>
            </w:r>
            <w:r w:rsidR="00B731F9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B731F9">
              <w:rPr>
                <w:u w:val="single"/>
                <w:lang w:val="nb-NO"/>
              </w:rPr>
              <w:t>overskrifter</w:t>
            </w:r>
            <w:r w:rsidRPr="00286277">
              <w:rPr>
                <w:u w:val="single"/>
                <w:lang w:val="nb-NO"/>
              </w:rPr>
              <w:t xml:space="preserve"> - F</w:t>
            </w:r>
            <w:r w:rsidR="00B731F9">
              <w:rPr>
                <w:u w:val="single"/>
                <w:lang w:val="nb-NO"/>
              </w:rPr>
              <w:t>olde</w:t>
            </w:r>
            <w:r w:rsidRPr="00286277">
              <w:rPr>
                <w:u w:val="single"/>
                <w:lang w:val="nb-NO"/>
              </w:rPr>
              <w:t xml:space="preserve"> ut e</w:t>
            </w:r>
            <w:r w:rsidR="008C2A6A">
              <w:rPr>
                <w:u w:val="single"/>
                <w:lang w:val="nb-NO"/>
              </w:rPr>
              <w:t>n seksjon</w:t>
            </w:r>
          </w:p>
          <w:p w14:paraId="65B45F00" w14:textId="1A76E031" w:rsidR="007838E7" w:rsidRPr="00286277" w:rsidRDefault="00B731F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Overskriftene er klikkbare og folder ut ulike avsnitt av skjemaet. </w:t>
            </w:r>
          </w:p>
          <w:p w14:paraId="65B45F0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02" w14:textId="49135EF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 xml:space="preserve">Status per </w:t>
            </w:r>
            <w:r w:rsidR="008C2A6A">
              <w:rPr>
                <w:u w:val="single"/>
                <w:lang w:val="nb-NO"/>
              </w:rPr>
              <w:t>seksjon</w:t>
            </w:r>
          </w:p>
          <w:p w14:paraId="65B45F03" w14:textId="3E543CE6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Hver overskrift har et ikon som viser om </w:t>
            </w:r>
            <w:r w:rsidR="008C2A6A">
              <w:rPr>
                <w:lang w:val="nb-NO"/>
              </w:rPr>
              <w:t>seksjonen</w:t>
            </w:r>
            <w:r>
              <w:rPr>
                <w:lang w:val="nb-NO"/>
              </w:rPr>
              <w:t xml:space="preserve"> trenger å kompletteres ytterligere, eller om det er fullstendig besvart. </w:t>
            </w:r>
          </w:p>
          <w:p w14:paraId="65B45F0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05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Status på egenkontrollen</w:t>
            </w:r>
          </w:p>
          <w:p w14:paraId="65B45F06" w14:textId="359F955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Egenkontrollens total</w:t>
            </w:r>
            <w:r w:rsidR="004B1FC0">
              <w:rPr>
                <w:lang w:val="nb-NO"/>
              </w:rPr>
              <w:t>e</w:t>
            </w:r>
            <w:r w:rsidRPr="00286277">
              <w:rPr>
                <w:lang w:val="nb-NO"/>
              </w:rPr>
              <w:t xml:space="preserve"> progress o</w:t>
            </w:r>
            <w:r w:rsidR="004B1FC0">
              <w:rPr>
                <w:lang w:val="nb-NO"/>
              </w:rPr>
              <w:t>g</w:t>
            </w:r>
            <w:r w:rsidRPr="00286277">
              <w:rPr>
                <w:lang w:val="nb-NO"/>
              </w:rPr>
              <w:t xml:space="preserve"> status vis</w:t>
            </w:r>
            <w:r w:rsidR="008C2A6A">
              <w:rPr>
                <w:lang w:val="nb-NO"/>
              </w:rPr>
              <w:t>es øverst på siden</w:t>
            </w:r>
            <w:r w:rsidRPr="00286277">
              <w:rPr>
                <w:lang w:val="nb-NO"/>
              </w:rPr>
              <w:t>.</w:t>
            </w:r>
          </w:p>
          <w:p w14:paraId="65B45F0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08" w14:textId="6C089C5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Gå vid</w:t>
            </w:r>
            <w:r w:rsidR="004B1FC0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>re</w:t>
            </w:r>
          </w:p>
          <w:p w14:paraId="65B45F09" w14:textId="17608D67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Nederst på siden </w:t>
            </w:r>
            <w:r w:rsidR="008C2A6A">
              <w:rPr>
                <w:lang w:val="nb-NO"/>
              </w:rPr>
              <w:t>er det</w:t>
            </w:r>
            <w:r>
              <w:rPr>
                <w:lang w:val="nb-NO"/>
              </w:rPr>
              <w:t xml:space="preserve"> en knapp </w:t>
            </w:r>
            <w:r w:rsidR="008C2A6A">
              <w:rPr>
                <w:lang w:val="nb-NO"/>
              </w:rPr>
              <w:t xml:space="preserve">som tar brukeren videre for å så </w:t>
            </w:r>
            <w:r>
              <w:rPr>
                <w:lang w:val="nb-NO"/>
              </w:rPr>
              <w:t xml:space="preserve">få en forhåndsvisning på den informasjonen </w:t>
            </w:r>
            <w:r w:rsidR="008C2A6A">
              <w:rPr>
                <w:lang w:val="nb-NO"/>
              </w:rPr>
              <w:t>som er lagt inn i egenkontroll</w:t>
            </w:r>
            <w:r>
              <w:rPr>
                <w:lang w:val="nb-NO"/>
              </w:rPr>
              <w:t>skjema</w:t>
            </w:r>
            <w:r w:rsidR="008C2A6A">
              <w:rPr>
                <w:lang w:val="nb-NO"/>
              </w:rPr>
              <w:t>et.</w:t>
            </w:r>
          </w:p>
        </w:tc>
      </w:tr>
    </w:tbl>
    <w:p w14:paraId="65B45F0B" w14:textId="03A7E1EF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1" w:name="_Toc535932647"/>
      <w:r w:rsidR="008C2A6A">
        <w:rPr>
          <w:lang w:val="nb-NO"/>
        </w:rPr>
        <w:lastRenderedPageBreak/>
        <w:t>Egenkontrolls</w:t>
      </w:r>
      <w:r w:rsidR="004B1FC0">
        <w:rPr>
          <w:lang w:val="nb-NO"/>
        </w:rPr>
        <w:t>kjemaets</w:t>
      </w:r>
      <w:r w:rsidRPr="00286277">
        <w:rPr>
          <w:lang w:val="nb-NO"/>
        </w:rPr>
        <w:t xml:space="preserve"> </w:t>
      </w:r>
      <w:r w:rsidR="004B1FC0">
        <w:rPr>
          <w:lang w:val="nb-NO"/>
        </w:rPr>
        <w:t>Hjelpetekster</w:t>
      </w:r>
      <w:r w:rsidRPr="00286277">
        <w:rPr>
          <w:lang w:val="nb-NO"/>
        </w:rPr>
        <w:t xml:space="preserve"> - V</w:t>
      </w:r>
      <w:r w:rsidR="004B1FC0">
        <w:rPr>
          <w:lang w:val="nb-NO"/>
        </w:rPr>
        <w:t>i</w:t>
      </w:r>
      <w:r w:rsidRPr="00286277">
        <w:rPr>
          <w:lang w:val="nb-NO"/>
        </w:rPr>
        <w:t>rks</w:t>
      </w:r>
      <w:r w:rsidR="004B1FC0">
        <w:rPr>
          <w:lang w:val="nb-NO"/>
        </w:rPr>
        <w:t>o</w:t>
      </w:r>
      <w:r w:rsidRPr="00286277">
        <w:rPr>
          <w:lang w:val="nb-NO"/>
        </w:rPr>
        <w:t>mhet</w:t>
      </w:r>
      <w:bookmarkEnd w:id="11"/>
    </w:p>
    <w:p w14:paraId="65B45F0C" w14:textId="4A184133" w:rsidR="007838E7" w:rsidRPr="00286277" w:rsidRDefault="004B1FC0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F0D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4" wp14:editId="65B46095">
            <wp:extent cx="6638925" cy="5086350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F0E" w14:textId="549BF3F5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4B1FC0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1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0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86277" w14:paraId="65B45F18" w14:textId="77777777" w:rsidTr="007838E7">
        <w:tc>
          <w:tcPr>
            <w:tcW w:w="0" w:type="auto"/>
          </w:tcPr>
          <w:p w14:paraId="65B45F11" w14:textId="2B75AA03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4B1FC0">
              <w:rPr>
                <w:b/>
                <w:lang w:val="nb-NO"/>
              </w:rPr>
              <w:t>else</w:t>
            </w:r>
          </w:p>
          <w:p w14:paraId="65B45F12" w14:textId="1503494D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Alle spørsmål på siden har en hjelpetekst. </w:t>
            </w:r>
          </w:p>
          <w:p w14:paraId="65B45F13" w14:textId="58408495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Hjelpeteksten åpnes ovenfor spørsmålet som informasjonen tilhører. </w:t>
            </w:r>
          </w:p>
          <w:p w14:paraId="65B45F1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15" w14:textId="05071E1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</w:t>
            </w:r>
            <w:r w:rsidR="004B1FC0">
              <w:rPr>
                <w:b/>
                <w:lang w:val="nb-NO"/>
              </w:rPr>
              <w:t>ksj</w:t>
            </w:r>
            <w:r w:rsidRPr="00286277">
              <w:rPr>
                <w:b/>
                <w:lang w:val="nb-NO"/>
              </w:rPr>
              <w:t>oner</w:t>
            </w:r>
          </w:p>
          <w:p w14:paraId="65B45F16" w14:textId="694D4AA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Informa</w:t>
            </w:r>
            <w:r w:rsidR="004B1FC0">
              <w:rPr>
                <w:u w:val="single"/>
                <w:lang w:val="nb-NO"/>
              </w:rPr>
              <w:t>sj</w:t>
            </w:r>
            <w:r w:rsidRPr="00286277">
              <w:rPr>
                <w:u w:val="single"/>
                <w:lang w:val="nb-NO"/>
              </w:rPr>
              <w:t>on</w:t>
            </w:r>
          </w:p>
          <w:p w14:paraId="65B45F17" w14:textId="7C51F2B6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En knapp ved hvert spørsmål folder ut en hjelpetekst for brukeren med mer informasjon for å bedre forstå spørsmålet. Brukeren skjuler informasjonen gjennom å klikke på samme knapp. </w:t>
            </w:r>
          </w:p>
        </w:tc>
      </w:tr>
    </w:tbl>
    <w:p w14:paraId="65B45F19" w14:textId="73B17E23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2" w:name="_Toc535932648"/>
      <w:r w:rsidR="008C2A6A">
        <w:rPr>
          <w:lang w:val="nb-NO"/>
        </w:rPr>
        <w:lastRenderedPageBreak/>
        <w:t>Egenkontrollskjema</w:t>
      </w:r>
      <w:r w:rsidRPr="00286277">
        <w:rPr>
          <w:lang w:val="nb-NO"/>
        </w:rPr>
        <w:t xml:space="preserve"> F</w:t>
      </w:r>
      <w:r w:rsidR="004B1FC0">
        <w:rPr>
          <w:lang w:val="nb-NO"/>
        </w:rPr>
        <w:t>orhåndsvisning</w:t>
      </w:r>
      <w:r w:rsidRPr="00286277">
        <w:rPr>
          <w:lang w:val="nb-NO"/>
        </w:rPr>
        <w:t xml:space="preserve"> - V</w:t>
      </w:r>
      <w:r w:rsidR="004B1FC0">
        <w:rPr>
          <w:lang w:val="nb-NO"/>
        </w:rPr>
        <w:t>i</w:t>
      </w:r>
      <w:r w:rsidRPr="00286277">
        <w:rPr>
          <w:lang w:val="nb-NO"/>
        </w:rPr>
        <w:t>rks</w:t>
      </w:r>
      <w:r w:rsidR="004B1FC0">
        <w:rPr>
          <w:lang w:val="nb-NO"/>
        </w:rPr>
        <w:t>o</w:t>
      </w:r>
      <w:r w:rsidRPr="00286277">
        <w:rPr>
          <w:lang w:val="nb-NO"/>
        </w:rPr>
        <w:t>mhet</w:t>
      </w:r>
      <w:bookmarkEnd w:id="12"/>
    </w:p>
    <w:p w14:paraId="65B45F1A" w14:textId="6CD6589C" w:rsidR="007838E7" w:rsidRPr="00286277" w:rsidRDefault="004B1FC0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F1B" w14:textId="2ED8C834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6" wp14:editId="65B46097">
            <wp:extent cx="6638925" cy="5086350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34CA" w14:textId="0A470CEE" w:rsidR="00BC7CBE" w:rsidRPr="00286277" w:rsidRDefault="00BC7CBE">
      <w:pPr>
        <w:pStyle w:val="AxureImageParagraph"/>
        <w:rPr>
          <w:lang w:val="nb-NO"/>
        </w:rPr>
      </w:pPr>
    </w:p>
    <w:p w14:paraId="62C7B2AB" w14:textId="221E2A68" w:rsidR="00BC7CBE" w:rsidRPr="00286277" w:rsidRDefault="00BC7CBE">
      <w:pPr>
        <w:pStyle w:val="AxureImageParagraph"/>
        <w:rPr>
          <w:lang w:val="nb-NO"/>
        </w:rPr>
      </w:pPr>
    </w:p>
    <w:p w14:paraId="7A4D9AEA" w14:textId="0E3CF99F" w:rsidR="00BC7CBE" w:rsidRPr="00286277" w:rsidRDefault="00BC7CBE">
      <w:pPr>
        <w:pStyle w:val="AxureImageParagraph"/>
        <w:rPr>
          <w:lang w:val="nb-NO"/>
        </w:rPr>
      </w:pPr>
    </w:p>
    <w:p w14:paraId="544110EB" w14:textId="5F32DE23" w:rsidR="00BC7CBE" w:rsidRPr="00286277" w:rsidRDefault="00BC7CBE">
      <w:pPr>
        <w:pStyle w:val="AxureImageParagraph"/>
        <w:rPr>
          <w:lang w:val="nb-NO"/>
        </w:rPr>
      </w:pPr>
    </w:p>
    <w:p w14:paraId="3D80CB98" w14:textId="110F48C2" w:rsidR="00BC7CBE" w:rsidRPr="00286277" w:rsidRDefault="00BC7CBE">
      <w:pPr>
        <w:pStyle w:val="AxureImageParagraph"/>
        <w:rPr>
          <w:lang w:val="nb-NO"/>
        </w:rPr>
      </w:pPr>
    </w:p>
    <w:p w14:paraId="1266F958" w14:textId="137867A8" w:rsidR="00BC7CBE" w:rsidRPr="00286277" w:rsidRDefault="00BC7CBE">
      <w:pPr>
        <w:pStyle w:val="AxureImageParagraph"/>
        <w:rPr>
          <w:lang w:val="nb-NO"/>
        </w:rPr>
      </w:pPr>
    </w:p>
    <w:p w14:paraId="0D2D64D6" w14:textId="21822030" w:rsidR="00BC7CBE" w:rsidRPr="00286277" w:rsidRDefault="00BC7CBE">
      <w:pPr>
        <w:pStyle w:val="AxureImageParagraph"/>
        <w:rPr>
          <w:lang w:val="nb-NO"/>
        </w:rPr>
      </w:pPr>
    </w:p>
    <w:p w14:paraId="18199EFE" w14:textId="29F529AD" w:rsidR="00BC7CBE" w:rsidRPr="00286277" w:rsidRDefault="00BC7CBE">
      <w:pPr>
        <w:pStyle w:val="AxureImageParagraph"/>
        <w:rPr>
          <w:lang w:val="nb-NO"/>
        </w:rPr>
      </w:pPr>
    </w:p>
    <w:p w14:paraId="3D4C9C8D" w14:textId="3F1EAABC" w:rsidR="00BC7CBE" w:rsidRPr="00286277" w:rsidRDefault="00BC7CBE">
      <w:pPr>
        <w:pStyle w:val="AxureImageParagraph"/>
        <w:rPr>
          <w:lang w:val="nb-NO"/>
        </w:rPr>
      </w:pPr>
    </w:p>
    <w:p w14:paraId="1688BC26" w14:textId="16A6CD15" w:rsidR="00BC7CBE" w:rsidRPr="00286277" w:rsidRDefault="00BC7CBE">
      <w:pPr>
        <w:pStyle w:val="AxureImageParagraph"/>
        <w:rPr>
          <w:lang w:val="nb-NO"/>
        </w:rPr>
      </w:pPr>
    </w:p>
    <w:p w14:paraId="181658DA" w14:textId="2C5B5BD8" w:rsidR="00BC7CBE" w:rsidRPr="00286277" w:rsidRDefault="00BC7CBE">
      <w:pPr>
        <w:pStyle w:val="AxureImageParagraph"/>
        <w:rPr>
          <w:lang w:val="nb-NO"/>
        </w:rPr>
      </w:pPr>
    </w:p>
    <w:p w14:paraId="47DF2D3C" w14:textId="57D72060" w:rsidR="00BC7CBE" w:rsidRPr="00286277" w:rsidRDefault="00BC7CBE">
      <w:pPr>
        <w:pStyle w:val="AxureImageParagraph"/>
        <w:rPr>
          <w:lang w:val="nb-NO"/>
        </w:rPr>
      </w:pPr>
    </w:p>
    <w:p w14:paraId="7301EAF3" w14:textId="2B9F5195" w:rsidR="00BC7CBE" w:rsidRPr="00286277" w:rsidRDefault="00BC7CBE">
      <w:pPr>
        <w:pStyle w:val="AxureImageParagraph"/>
        <w:rPr>
          <w:lang w:val="nb-NO"/>
        </w:rPr>
      </w:pPr>
    </w:p>
    <w:p w14:paraId="1A098AC9" w14:textId="7B1E09B2" w:rsidR="00BC7CBE" w:rsidRPr="00286277" w:rsidRDefault="00BC7CBE">
      <w:pPr>
        <w:pStyle w:val="AxureImageParagraph"/>
        <w:rPr>
          <w:lang w:val="nb-NO"/>
        </w:rPr>
      </w:pPr>
    </w:p>
    <w:p w14:paraId="4A66F936" w14:textId="77777777" w:rsidR="00BC7CBE" w:rsidRPr="00286277" w:rsidRDefault="00BC7CBE">
      <w:pPr>
        <w:pStyle w:val="AxureImageParagraph"/>
        <w:rPr>
          <w:lang w:val="nb-NO"/>
        </w:rPr>
      </w:pPr>
    </w:p>
    <w:p w14:paraId="65B45F1C" w14:textId="3CDF18DC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lastRenderedPageBreak/>
        <w:t>Gr</w:t>
      </w:r>
      <w:r w:rsidR="004B1FC0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1E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1D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38" w14:textId="77777777" w:rsidTr="007838E7">
        <w:tc>
          <w:tcPr>
            <w:tcW w:w="0" w:type="auto"/>
          </w:tcPr>
          <w:p w14:paraId="65B45F1F" w14:textId="23F95A7C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4B1FC0">
              <w:rPr>
                <w:b/>
                <w:lang w:val="nb-NO"/>
              </w:rPr>
              <w:t>else</w:t>
            </w:r>
          </w:p>
          <w:p w14:paraId="1A082E95" w14:textId="75F7D93A" w:rsidR="004B1FC0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 gir brukeren en forhåndsvisning om hvilke spørsmål som besvares, egenkontrollens progress og status innen den sendes tilbake til Tilsynet.</w:t>
            </w:r>
          </w:p>
          <w:p w14:paraId="65B45F2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2" w14:textId="18D0032D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Siden er oppbygd på samme måte som skjemaet, men på denne siden kan ikke brukeren endre sine svar. For å endre sine svar må brukeren gå tilbake til skjemaet. </w:t>
            </w:r>
          </w:p>
          <w:p w14:paraId="65B45F23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4" w14:textId="2A3E7D35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Når brukeren kommer inn på siden er samtlige </w:t>
            </w:r>
            <w:r w:rsidR="008C2A6A">
              <w:rPr>
                <w:lang w:val="nb-NO"/>
              </w:rPr>
              <w:t>seksjoner</w:t>
            </w:r>
            <w:r>
              <w:rPr>
                <w:lang w:val="nb-NO"/>
              </w:rPr>
              <w:t xml:space="preserve"> sammenfoldet, og kun overskrifter og status vises. </w:t>
            </w:r>
          </w:p>
          <w:p w14:paraId="65B45F25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6" w14:textId="41BE4193" w:rsidR="007838E7" w:rsidRPr="00286277" w:rsidRDefault="004B1FC0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Er ikke Egenkontrollen fullstendig besvart informeres brukeren om dette, og «Send inn»-knappen er ikke aktiv. </w:t>
            </w:r>
          </w:p>
          <w:p w14:paraId="65B45F2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8" w14:textId="5AC87FF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4B1FC0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F29" w14:textId="3F5F7F49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Kli</w:t>
            </w:r>
            <w:r w:rsidR="004B1FC0">
              <w:rPr>
                <w:u w:val="single"/>
                <w:lang w:val="nb-NO"/>
              </w:rPr>
              <w:t>k</w:t>
            </w:r>
            <w:r w:rsidRPr="00286277">
              <w:rPr>
                <w:u w:val="single"/>
                <w:lang w:val="nb-NO"/>
              </w:rPr>
              <w:t>kbar</w:t>
            </w:r>
            <w:r w:rsidR="004B1FC0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4B1FC0">
              <w:rPr>
                <w:u w:val="single"/>
                <w:lang w:val="nb-NO"/>
              </w:rPr>
              <w:t>overskrifter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4B1FC0">
              <w:rPr>
                <w:u w:val="single"/>
                <w:lang w:val="nb-NO"/>
              </w:rPr>
              <w:t>–</w:t>
            </w:r>
            <w:r w:rsidRPr="00286277">
              <w:rPr>
                <w:u w:val="single"/>
                <w:lang w:val="nb-NO"/>
              </w:rPr>
              <w:t xml:space="preserve"> F</w:t>
            </w:r>
            <w:r w:rsidR="004B1FC0">
              <w:rPr>
                <w:u w:val="single"/>
                <w:lang w:val="nb-NO"/>
              </w:rPr>
              <w:t>olde</w:t>
            </w:r>
            <w:r w:rsidRPr="00286277">
              <w:rPr>
                <w:u w:val="single"/>
                <w:lang w:val="nb-NO"/>
              </w:rPr>
              <w:t xml:space="preserve"> ut e</w:t>
            </w:r>
            <w:r w:rsidR="008C2A6A">
              <w:rPr>
                <w:u w:val="single"/>
                <w:lang w:val="nb-NO"/>
              </w:rPr>
              <w:t>n seksjon</w:t>
            </w:r>
          </w:p>
          <w:p w14:paraId="65B45F2A" w14:textId="00F92EEC" w:rsidR="007838E7" w:rsidRPr="00286277" w:rsidRDefault="004A0EC3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Overskriftene</w:t>
            </w:r>
            <w:r w:rsidR="004B1FC0">
              <w:rPr>
                <w:lang w:val="nb-NO"/>
              </w:rPr>
              <w:t xml:space="preserve"> er klikkbare og folder ut ulike avsnitt. </w:t>
            </w:r>
          </w:p>
          <w:p w14:paraId="65B45F2B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C" w14:textId="4D9088B3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 xml:space="preserve">Status per </w:t>
            </w:r>
            <w:r w:rsidR="008C2A6A">
              <w:rPr>
                <w:u w:val="single"/>
                <w:lang w:val="nb-NO"/>
              </w:rPr>
              <w:t>seksjon</w:t>
            </w:r>
          </w:p>
          <w:p w14:paraId="65B45F2D" w14:textId="7E1996E7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Hver overskrift har et ikon som viser om </w:t>
            </w:r>
            <w:r w:rsidR="008C2A6A">
              <w:rPr>
                <w:lang w:val="nb-NO"/>
              </w:rPr>
              <w:t>seksjonen</w:t>
            </w:r>
            <w:r>
              <w:rPr>
                <w:lang w:val="nb-NO"/>
              </w:rPr>
              <w:t xml:space="preserve"> trenger å kompletteres ytterligere, eller om det er fullstendig besvart. </w:t>
            </w:r>
          </w:p>
          <w:p w14:paraId="65B45F2E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2F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Status på egenkontrollen</w:t>
            </w:r>
          </w:p>
          <w:p w14:paraId="65B45F30" w14:textId="515F1063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Egenkontrollens t</w:t>
            </w:r>
            <w:r w:rsidR="004A0EC3">
              <w:rPr>
                <w:lang w:val="nb-NO"/>
              </w:rPr>
              <w:t>otale progress og status vises øverst</w:t>
            </w:r>
            <w:r>
              <w:rPr>
                <w:lang w:val="nb-NO"/>
              </w:rPr>
              <w:t>.</w:t>
            </w:r>
          </w:p>
          <w:p w14:paraId="65B45F3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3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Send inn</w:t>
            </w:r>
          </w:p>
          <w:p w14:paraId="65B45F33" w14:textId="6AB38FE4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Nederst på siden </w:t>
            </w:r>
            <w:r w:rsidR="004A0EC3">
              <w:rPr>
                <w:lang w:val="nb-NO"/>
              </w:rPr>
              <w:t>er det</w:t>
            </w:r>
            <w:r>
              <w:rPr>
                <w:lang w:val="nb-NO"/>
              </w:rPr>
              <w:t xml:space="preserve"> en knapp for brukeren som de klikker på for å sende inn egenkontrollen til Tilsynet. </w:t>
            </w:r>
          </w:p>
          <w:p w14:paraId="65B45F3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35" w14:textId="2F25DF2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Gå tilbake o</w:t>
            </w:r>
            <w:r w:rsidR="00093AB8">
              <w:rPr>
                <w:u w:val="single"/>
                <w:lang w:val="nb-NO"/>
              </w:rPr>
              <w:t>g endre</w:t>
            </w:r>
          </w:p>
          <w:p w14:paraId="65B45F36" w14:textId="225AF8F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Knappen tar </w:t>
            </w:r>
            <w:r w:rsidR="00093AB8">
              <w:rPr>
                <w:lang w:val="nb-NO"/>
              </w:rPr>
              <w:t xml:space="preserve">brukeren tilbake til skjemaet. </w:t>
            </w:r>
          </w:p>
          <w:p w14:paraId="65B45F3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65B45F39" w14:textId="646B9973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3" w:name="_Toc535932649"/>
      <w:r w:rsidR="008C2A6A">
        <w:rPr>
          <w:lang w:val="nb-NO"/>
        </w:rPr>
        <w:lastRenderedPageBreak/>
        <w:t>Egenkontrollskjema</w:t>
      </w:r>
      <w:r w:rsidR="004A0EC3">
        <w:rPr>
          <w:lang w:val="nb-NO"/>
        </w:rPr>
        <w:t xml:space="preserve"> B</w:t>
      </w:r>
      <w:r w:rsidRPr="00286277">
        <w:rPr>
          <w:lang w:val="nb-NO"/>
        </w:rPr>
        <w:t>esvar</w:t>
      </w:r>
      <w:r w:rsidR="00093AB8">
        <w:rPr>
          <w:lang w:val="nb-NO"/>
        </w:rPr>
        <w:t>t</w:t>
      </w:r>
      <w:r w:rsidRPr="00286277">
        <w:rPr>
          <w:lang w:val="nb-NO"/>
        </w:rPr>
        <w:t xml:space="preserve"> - V</w:t>
      </w:r>
      <w:r w:rsidR="00093AB8">
        <w:rPr>
          <w:lang w:val="nb-NO"/>
        </w:rPr>
        <w:t>i</w:t>
      </w:r>
      <w:r w:rsidRPr="00286277">
        <w:rPr>
          <w:lang w:val="nb-NO"/>
        </w:rPr>
        <w:t>rks</w:t>
      </w:r>
      <w:r w:rsidR="00093AB8">
        <w:rPr>
          <w:lang w:val="nb-NO"/>
        </w:rPr>
        <w:t>o</w:t>
      </w:r>
      <w:r w:rsidRPr="00286277">
        <w:rPr>
          <w:lang w:val="nb-NO"/>
        </w:rPr>
        <w:t>mhet</w:t>
      </w:r>
      <w:bookmarkEnd w:id="13"/>
    </w:p>
    <w:p w14:paraId="65B45F3A" w14:textId="59E786D7" w:rsidR="007838E7" w:rsidRPr="00286277" w:rsidRDefault="00093AB8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F3B" w14:textId="6B7356B8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8" wp14:editId="65B46099">
            <wp:extent cx="6638925" cy="5086350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356" w14:textId="2A9C82B3" w:rsidR="00BC7CBE" w:rsidRPr="00286277" w:rsidRDefault="00BC7CBE">
      <w:pPr>
        <w:pStyle w:val="AxureImageParagraph"/>
        <w:rPr>
          <w:lang w:val="nb-NO"/>
        </w:rPr>
      </w:pPr>
    </w:p>
    <w:p w14:paraId="514ED94E" w14:textId="58F35BBA" w:rsidR="00BC7CBE" w:rsidRPr="00286277" w:rsidRDefault="00BC7CBE">
      <w:pPr>
        <w:pStyle w:val="AxureImageParagraph"/>
        <w:rPr>
          <w:lang w:val="nb-NO"/>
        </w:rPr>
      </w:pPr>
    </w:p>
    <w:p w14:paraId="0B12D8F9" w14:textId="6D1A793C" w:rsidR="00BC7CBE" w:rsidRPr="00286277" w:rsidRDefault="00BC7CBE">
      <w:pPr>
        <w:pStyle w:val="AxureImageParagraph"/>
        <w:rPr>
          <w:lang w:val="nb-NO"/>
        </w:rPr>
      </w:pPr>
    </w:p>
    <w:p w14:paraId="2BA9D627" w14:textId="2D896A9D" w:rsidR="00BC7CBE" w:rsidRPr="00286277" w:rsidRDefault="00BC7CBE">
      <w:pPr>
        <w:pStyle w:val="AxureImageParagraph"/>
        <w:rPr>
          <w:lang w:val="nb-NO"/>
        </w:rPr>
      </w:pPr>
    </w:p>
    <w:p w14:paraId="0BCBD7B7" w14:textId="261F3051" w:rsidR="00BC7CBE" w:rsidRPr="00286277" w:rsidRDefault="00BC7CBE">
      <w:pPr>
        <w:pStyle w:val="AxureImageParagraph"/>
        <w:rPr>
          <w:lang w:val="nb-NO"/>
        </w:rPr>
      </w:pPr>
    </w:p>
    <w:p w14:paraId="158D6D0B" w14:textId="6D9CFBC3" w:rsidR="00BC7CBE" w:rsidRPr="00286277" w:rsidRDefault="00BC7CBE">
      <w:pPr>
        <w:pStyle w:val="AxureImageParagraph"/>
        <w:rPr>
          <w:lang w:val="nb-NO"/>
        </w:rPr>
      </w:pPr>
    </w:p>
    <w:p w14:paraId="3A734D98" w14:textId="74748D78" w:rsidR="00BC7CBE" w:rsidRPr="00286277" w:rsidRDefault="00BC7CBE">
      <w:pPr>
        <w:pStyle w:val="AxureImageParagraph"/>
        <w:rPr>
          <w:lang w:val="nb-NO"/>
        </w:rPr>
      </w:pPr>
    </w:p>
    <w:p w14:paraId="366418D9" w14:textId="391A182C" w:rsidR="00BC7CBE" w:rsidRPr="00286277" w:rsidRDefault="00BC7CBE">
      <w:pPr>
        <w:pStyle w:val="AxureImageParagraph"/>
        <w:rPr>
          <w:lang w:val="nb-NO"/>
        </w:rPr>
      </w:pPr>
    </w:p>
    <w:p w14:paraId="391E1392" w14:textId="51E19BBC" w:rsidR="00BC7CBE" w:rsidRPr="00286277" w:rsidRDefault="00BC7CBE">
      <w:pPr>
        <w:pStyle w:val="AxureImageParagraph"/>
        <w:rPr>
          <w:lang w:val="nb-NO"/>
        </w:rPr>
      </w:pPr>
    </w:p>
    <w:p w14:paraId="57205104" w14:textId="0DD0D881" w:rsidR="00BC7CBE" w:rsidRPr="00286277" w:rsidRDefault="00BC7CBE">
      <w:pPr>
        <w:pStyle w:val="AxureImageParagraph"/>
        <w:rPr>
          <w:lang w:val="nb-NO"/>
        </w:rPr>
      </w:pPr>
    </w:p>
    <w:p w14:paraId="200E7C5F" w14:textId="66C60221" w:rsidR="00BC7CBE" w:rsidRPr="00286277" w:rsidRDefault="00BC7CBE">
      <w:pPr>
        <w:pStyle w:val="AxureImageParagraph"/>
        <w:rPr>
          <w:lang w:val="nb-NO"/>
        </w:rPr>
      </w:pPr>
    </w:p>
    <w:p w14:paraId="554C9FFA" w14:textId="77A21A8D" w:rsidR="00BC7CBE" w:rsidRPr="00286277" w:rsidRDefault="00BC7CBE">
      <w:pPr>
        <w:pStyle w:val="AxureImageParagraph"/>
        <w:rPr>
          <w:lang w:val="nb-NO"/>
        </w:rPr>
      </w:pPr>
    </w:p>
    <w:p w14:paraId="20E1802C" w14:textId="05FECFA9" w:rsidR="00BC7CBE" w:rsidRPr="00286277" w:rsidRDefault="00BC7CBE">
      <w:pPr>
        <w:pStyle w:val="AxureImageParagraph"/>
        <w:rPr>
          <w:lang w:val="nb-NO"/>
        </w:rPr>
      </w:pPr>
    </w:p>
    <w:p w14:paraId="1B71384D" w14:textId="61899466" w:rsidR="00BC7CBE" w:rsidRPr="00286277" w:rsidRDefault="00BC7CBE">
      <w:pPr>
        <w:pStyle w:val="AxureImageParagraph"/>
        <w:rPr>
          <w:lang w:val="nb-NO"/>
        </w:rPr>
      </w:pPr>
    </w:p>
    <w:p w14:paraId="760EF042" w14:textId="77777777" w:rsidR="00BC7CBE" w:rsidRPr="00286277" w:rsidRDefault="00BC7CBE">
      <w:pPr>
        <w:pStyle w:val="AxureImageParagraph"/>
        <w:rPr>
          <w:lang w:val="nb-NO"/>
        </w:rPr>
      </w:pPr>
    </w:p>
    <w:p w14:paraId="65B45F3C" w14:textId="0F55D872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lastRenderedPageBreak/>
        <w:t>Gr</w:t>
      </w:r>
      <w:r w:rsidR="00093AB8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610"/>
      </w:tblGrid>
      <w:tr w:rsidR="007838E7" w:rsidRPr="00286277" w14:paraId="65B45F3E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3D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52" w14:textId="77777777" w:rsidTr="007838E7">
        <w:tc>
          <w:tcPr>
            <w:tcW w:w="0" w:type="auto"/>
          </w:tcPr>
          <w:p w14:paraId="65B45F3F" w14:textId="5FD1C226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093AB8">
              <w:rPr>
                <w:b/>
                <w:lang w:val="nb-NO"/>
              </w:rPr>
              <w:t>else</w:t>
            </w:r>
          </w:p>
          <w:p w14:paraId="0B159296" w14:textId="1FE7EF0F" w:rsidR="00093AB8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Slik ser siden ut når samtlige spørsmål er besvart, og egenkontrollen er klar til å sendes inn. </w:t>
            </w:r>
          </w:p>
          <w:p w14:paraId="65B45F4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42" w14:textId="692B0552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093AB8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F43" w14:textId="5A3BD73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Kli</w:t>
            </w:r>
            <w:r w:rsidR="00093AB8">
              <w:rPr>
                <w:u w:val="single"/>
                <w:lang w:val="nb-NO"/>
              </w:rPr>
              <w:t>k</w:t>
            </w:r>
            <w:r w:rsidRPr="00286277">
              <w:rPr>
                <w:u w:val="single"/>
                <w:lang w:val="nb-NO"/>
              </w:rPr>
              <w:t>kbar</w:t>
            </w:r>
            <w:r w:rsidR="00093AB8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093AB8">
              <w:rPr>
                <w:u w:val="single"/>
                <w:lang w:val="nb-NO"/>
              </w:rPr>
              <w:t>overskrifter</w:t>
            </w:r>
            <w:r w:rsidRPr="00286277">
              <w:rPr>
                <w:u w:val="single"/>
                <w:lang w:val="nb-NO"/>
              </w:rPr>
              <w:t xml:space="preserve"> - F</w:t>
            </w:r>
            <w:r w:rsidR="00093AB8">
              <w:rPr>
                <w:u w:val="single"/>
                <w:lang w:val="nb-NO"/>
              </w:rPr>
              <w:t>olde</w:t>
            </w:r>
            <w:r w:rsidRPr="00286277">
              <w:rPr>
                <w:u w:val="single"/>
                <w:lang w:val="nb-NO"/>
              </w:rPr>
              <w:t xml:space="preserve"> ut e</w:t>
            </w:r>
            <w:r w:rsidR="008C2A6A">
              <w:rPr>
                <w:u w:val="single"/>
                <w:lang w:val="nb-NO"/>
              </w:rPr>
              <w:t>n seksjon</w:t>
            </w:r>
          </w:p>
          <w:p w14:paraId="65B45F44" w14:textId="4D972922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Overskriftene er klikkbare og folder ut ulike avsnitt. </w:t>
            </w:r>
          </w:p>
          <w:p w14:paraId="65B45F45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46" w14:textId="2961FFF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 xml:space="preserve">Status per </w:t>
            </w:r>
            <w:r w:rsidR="008C2A6A">
              <w:rPr>
                <w:u w:val="single"/>
                <w:lang w:val="nb-NO"/>
              </w:rPr>
              <w:t>seksjon</w:t>
            </w:r>
          </w:p>
          <w:p w14:paraId="65B45F47" w14:textId="2239B8DA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Hver overskrift har et ikon som viser om </w:t>
            </w:r>
            <w:r w:rsidR="008C2A6A">
              <w:rPr>
                <w:lang w:val="nb-NO"/>
              </w:rPr>
              <w:t>seksjonen</w:t>
            </w:r>
            <w:r>
              <w:rPr>
                <w:lang w:val="nb-NO"/>
              </w:rPr>
              <w:t xml:space="preserve"> trenger å ytterligere kompletteres, eller om det er fullstendig besvart. </w:t>
            </w:r>
          </w:p>
          <w:p w14:paraId="65B45F48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49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Status på egenkontrollen</w:t>
            </w:r>
          </w:p>
          <w:p w14:paraId="65B45F4A" w14:textId="734F717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Egenkontrollens total</w:t>
            </w:r>
            <w:r w:rsidR="00093AB8">
              <w:rPr>
                <w:lang w:val="nb-NO"/>
              </w:rPr>
              <w:t>e</w:t>
            </w:r>
            <w:r w:rsidRPr="00286277">
              <w:rPr>
                <w:lang w:val="nb-NO"/>
              </w:rPr>
              <w:t xml:space="preserve"> progress o</w:t>
            </w:r>
            <w:r w:rsidR="00093AB8">
              <w:rPr>
                <w:lang w:val="nb-NO"/>
              </w:rPr>
              <w:t>g</w:t>
            </w:r>
            <w:r w:rsidRPr="00286277">
              <w:rPr>
                <w:lang w:val="nb-NO"/>
              </w:rPr>
              <w:t xml:space="preserve"> status vis</w:t>
            </w:r>
            <w:r w:rsidR="00093AB8">
              <w:rPr>
                <w:lang w:val="nb-NO"/>
              </w:rPr>
              <w:t>e</w:t>
            </w:r>
            <w:r w:rsidR="004A0EC3">
              <w:rPr>
                <w:lang w:val="nb-NO"/>
              </w:rPr>
              <w:t>s øverst</w:t>
            </w:r>
            <w:r w:rsidRPr="00286277">
              <w:rPr>
                <w:lang w:val="nb-NO"/>
              </w:rPr>
              <w:t>.</w:t>
            </w:r>
          </w:p>
          <w:p w14:paraId="65B45F4B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4C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Send inn</w:t>
            </w:r>
          </w:p>
          <w:p w14:paraId="294690EC" w14:textId="723707E3" w:rsidR="00093AB8" w:rsidRPr="00286277" w:rsidRDefault="00093AB8" w:rsidP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Nederst på siden </w:t>
            </w:r>
            <w:r w:rsidR="004A0EC3">
              <w:rPr>
                <w:lang w:val="nb-NO"/>
              </w:rPr>
              <w:t>er det</w:t>
            </w:r>
            <w:r>
              <w:rPr>
                <w:lang w:val="nb-NO"/>
              </w:rPr>
              <w:t xml:space="preserve"> en knapp for brukeren som de klikker på for å sende inn egenkontrollen til Tilsynet. </w:t>
            </w:r>
          </w:p>
          <w:p w14:paraId="65B45F4E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4F" w14:textId="0788B51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Gå tilbake o</w:t>
            </w:r>
            <w:r w:rsidR="00093AB8">
              <w:rPr>
                <w:u w:val="single"/>
                <w:lang w:val="nb-NO"/>
              </w:rPr>
              <w:t>g</w:t>
            </w:r>
            <w:r w:rsidRPr="00286277">
              <w:rPr>
                <w:u w:val="single"/>
                <w:lang w:val="nb-NO"/>
              </w:rPr>
              <w:t xml:space="preserve"> </w:t>
            </w:r>
            <w:r w:rsidR="00093AB8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>ndr</w:t>
            </w:r>
            <w:r w:rsidR="00093AB8">
              <w:rPr>
                <w:u w:val="single"/>
                <w:lang w:val="nb-NO"/>
              </w:rPr>
              <w:t>e</w:t>
            </w:r>
          </w:p>
          <w:p w14:paraId="65B45F50" w14:textId="6692C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Knappen tar </w:t>
            </w:r>
            <w:r w:rsidR="00093AB8">
              <w:rPr>
                <w:lang w:val="nb-NO"/>
              </w:rPr>
              <w:t>brukeren tilbake til skjemaet</w:t>
            </w:r>
            <w:r w:rsidRPr="00286277">
              <w:rPr>
                <w:lang w:val="nb-NO"/>
              </w:rPr>
              <w:t>.</w:t>
            </w:r>
          </w:p>
          <w:p w14:paraId="65B45F5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65B45F53" w14:textId="0B38DC9B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4" w:name="_Toc535932650"/>
      <w:r w:rsidR="008C2A6A">
        <w:rPr>
          <w:lang w:val="nb-NO"/>
        </w:rPr>
        <w:lastRenderedPageBreak/>
        <w:t>Egenkontroll</w:t>
      </w:r>
      <w:r w:rsidRPr="00286277">
        <w:rPr>
          <w:lang w:val="nb-NO"/>
        </w:rPr>
        <w:t xml:space="preserve"> Bekr</w:t>
      </w:r>
      <w:r w:rsidR="00093AB8">
        <w:rPr>
          <w:lang w:val="nb-NO"/>
        </w:rPr>
        <w:t>e</w:t>
      </w:r>
      <w:r w:rsidRPr="00286277">
        <w:rPr>
          <w:lang w:val="nb-NO"/>
        </w:rPr>
        <w:t>ftelse/Kvitt</w:t>
      </w:r>
      <w:r w:rsidR="00093AB8">
        <w:rPr>
          <w:lang w:val="nb-NO"/>
        </w:rPr>
        <w:t>ering</w:t>
      </w:r>
      <w:r w:rsidRPr="00286277">
        <w:rPr>
          <w:lang w:val="nb-NO"/>
        </w:rPr>
        <w:t xml:space="preserve"> - V</w:t>
      </w:r>
      <w:r w:rsidR="00093AB8">
        <w:rPr>
          <w:lang w:val="nb-NO"/>
        </w:rPr>
        <w:t>i</w:t>
      </w:r>
      <w:r w:rsidRPr="00286277">
        <w:rPr>
          <w:lang w:val="nb-NO"/>
        </w:rPr>
        <w:t>rks</w:t>
      </w:r>
      <w:r w:rsidR="00093AB8">
        <w:rPr>
          <w:lang w:val="nb-NO"/>
        </w:rPr>
        <w:t>o</w:t>
      </w:r>
      <w:r w:rsidRPr="00286277">
        <w:rPr>
          <w:lang w:val="nb-NO"/>
        </w:rPr>
        <w:t>mhet</w:t>
      </w:r>
      <w:bookmarkEnd w:id="14"/>
    </w:p>
    <w:p w14:paraId="65B45F54" w14:textId="61DDF5F5" w:rsidR="007838E7" w:rsidRPr="00286277" w:rsidRDefault="00093AB8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F55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A" wp14:editId="65B4609B">
            <wp:extent cx="6638925" cy="5086350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F56" w14:textId="1083D682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t>Gr</w:t>
      </w:r>
      <w:r w:rsidR="00093AB8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58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57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68" w14:textId="77777777" w:rsidTr="007838E7">
        <w:tc>
          <w:tcPr>
            <w:tcW w:w="0" w:type="auto"/>
          </w:tcPr>
          <w:p w14:paraId="65B45F59" w14:textId="41FEB92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093AB8">
              <w:rPr>
                <w:b/>
                <w:lang w:val="nb-NO"/>
              </w:rPr>
              <w:t>else</w:t>
            </w:r>
          </w:p>
          <w:p w14:paraId="694F4B34" w14:textId="01D9B029" w:rsidR="00093AB8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Sid</w:t>
            </w:r>
            <w:r w:rsidR="00093AB8">
              <w:rPr>
                <w:lang w:val="nb-NO"/>
              </w:rPr>
              <w:t>e</w:t>
            </w:r>
            <w:r w:rsidRPr="00286277">
              <w:rPr>
                <w:lang w:val="nb-NO"/>
              </w:rPr>
              <w:t>n g</w:t>
            </w:r>
            <w:r w:rsidR="00093AB8">
              <w:rPr>
                <w:lang w:val="nb-NO"/>
              </w:rPr>
              <w:t>i</w:t>
            </w:r>
            <w:r w:rsidRPr="00286277">
              <w:rPr>
                <w:lang w:val="nb-NO"/>
              </w:rPr>
              <w:t xml:space="preserve">r </w:t>
            </w:r>
            <w:r w:rsidR="00093AB8">
              <w:rPr>
                <w:lang w:val="nb-NO"/>
              </w:rPr>
              <w:t>brukeren en</w:t>
            </w:r>
            <w:r w:rsidR="004A0EC3">
              <w:rPr>
                <w:lang w:val="nb-NO"/>
              </w:rPr>
              <w:t xml:space="preserve"> bekreftelse om at e</w:t>
            </w:r>
            <w:r w:rsidR="00093AB8">
              <w:rPr>
                <w:lang w:val="nb-NO"/>
              </w:rPr>
              <w:t xml:space="preserve">genkontrollen er gjennomført og sendt inn til Tilsynet. </w:t>
            </w:r>
          </w:p>
          <w:p w14:paraId="65B45F5B" w14:textId="1CEBE29D" w:rsidR="007838E7" w:rsidRPr="00286277" w:rsidRDefault="00093AB8" w:rsidP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Dato og klokkeslett for innsending vises på siden.</w:t>
            </w:r>
          </w:p>
          <w:p w14:paraId="65B45F5C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5D" w14:textId="5023BC4B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Når brukeren har sendt egenkontrollen tilbake til Tilsynet så kan ikke egenkontrollen lenger endres av virksomheten. Virksomheten kan fortsatt se svarene på den innsendte egenkontrollen gjennom å gå til forhåndsvisningen.  </w:t>
            </w:r>
          </w:p>
          <w:p w14:paraId="65B45F5E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1B4E0F8D" w14:textId="1A64FEDC" w:rsidR="00093AB8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Nå eier Tilsynet egenkontrollen til de enten velger å avslutte den, eller de finner ut at den trenger å kompletteres av virksomheten.</w:t>
            </w:r>
          </w:p>
          <w:p w14:paraId="2F91F778" w14:textId="42DB8F98" w:rsidR="00093AB8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Trenger egenkontrollen å kompletteres så informeres virksomheten om dette, og egenkontrollens status endres til «Åpen for korreksjon».</w:t>
            </w:r>
          </w:p>
          <w:p w14:paraId="65B45F60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61" w14:textId="3E8D6625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Funk</w:t>
            </w:r>
            <w:r w:rsidR="00093AB8">
              <w:rPr>
                <w:b/>
                <w:lang w:val="nb-NO"/>
              </w:rPr>
              <w:t>sj</w:t>
            </w:r>
            <w:r w:rsidRPr="00286277">
              <w:rPr>
                <w:b/>
                <w:lang w:val="nb-NO"/>
              </w:rPr>
              <w:t>oner</w:t>
            </w:r>
          </w:p>
          <w:p w14:paraId="65B45F62" w14:textId="760F40C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Skriv</w:t>
            </w:r>
            <w:r w:rsidR="00243BC1">
              <w:rPr>
                <w:u w:val="single"/>
                <w:lang w:val="nb-NO"/>
              </w:rPr>
              <w:t>e</w:t>
            </w:r>
            <w:r w:rsidRPr="00286277">
              <w:rPr>
                <w:u w:val="single"/>
                <w:lang w:val="nb-NO"/>
              </w:rPr>
              <w:t xml:space="preserve"> ut</w:t>
            </w:r>
          </w:p>
          <w:p w14:paraId="65B45F63" w14:textId="01363F27" w:rsidR="007838E7" w:rsidRPr="00286277" w:rsidRDefault="00093AB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Siden kan skrive ut siden gjennom å klikke på knappen «Skriv ut bekreftelse». </w:t>
            </w:r>
          </w:p>
          <w:p w14:paraId="65B45F6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65" w14:textId="68E12D73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Tilba</w:t>
            </w:r>
            <w:r w:rsidR="00093AB8">
              <w:rPr>
                <w:u w:val="single"/>
                <w:lang w:val="nb-NO"/>
              </w:rPr>
              <w:t>ke til oversikt</w:t>
            </w:r>
          </w:p>
          <w:p w14:paraId="65B45F66" w14:textId="0421B69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Knappen l</w:t>
            </w:r>
            <w:r w:rsidR="00093AB8">
              <w:rPr>
                <w:lang w:val="nb-NO"/>
              </w:rPr>
              <w:t>enker brukeren tilbake til oversiktssiden for egenkontroll.</w:t>
            </w:r>
          </w:p>
          <w:p w14:paraId="65B45F6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44667A0A" w14:textId="54260692" w:rsidR="008C2A6A" w:rsidRDefault="00D05E4A" w:rsidP="008C2A6A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5" w:name="_Toc535932651"/>
      <w:r w:rsidRPr="00286277">
        <w:rPr>
          <w:lang w:val="nb-NO"/>
        </w:rPr>
        <w:lastRenderedPageBreak/>
        <w:t>Saksbehandl</w:t>
      </w:r>
      <w:r w:rsidR="00093AB8">
        <w:rPr>
          <w:lang w:val="nb-NO"/>
        </w:rPr>
        <w:t>e</w:t>
      </w:r>
      <w:r w:rsidRPr="00286277">
        <w:rPr>
          <w:lang w:val="nb-NO"/>
        </w:rPr>
        <w:t xml:space="preserve">rens </w:t>
      </w:r>
      <w:r w:rsidR="008C2A6A">
        <w:rPr>
          <w:lang w:val="nb-NO"/>
        </w:rPr>
        <w:t>arbeids</w:t>
      </w:r>
      <w:r w:rsidRPr="00286277">
        <w:rPr>
          <w:lang w:val="nb-NO"/>
        </w:rPr>
        <w:t>fl</w:t>
      </w:r>
      <w:r w:rsidR="00093AB8">
        <w:rPr>
          <w:lang w:val="nb-NO"/>
        </w:rPr>
        <w:t>y</w:t>
      </w:r>
      <w:r w:rsidR="008C2A6A">
        <w:rPr>
          <w:lang w:val="nb-NO"/>
        </w:rPr>
        <w:t>t</w:t>
      </w:r>
      <w:bookmarkEnd w:id="15"/>
    </w:p>
    <w:p w14:paraId="62E3861A" w14:textId="4D9C8244" w:rsidR="008C2A6A" w:rsidRDefault="008C2A6A" w:rsidP="008C2A6A">
      <w:pPr>
        <w:rPr>
          <w:lang w:val="nb-NO"/>
        </w:rPr>
      </w:pPr>
    </w:p>
    <w:p w14:paraId="083E36FC" w14:textId="77777777" w:rsidR="008C2A6A" w:rsidRPr="008C2A6A" w:rsidRDefault="008C2A6A" w:rsidP="008C2A6A">
      <w:pPr>
        <w:rPr>
          <w:lang w:val="nb-NO"/>
        </w:rPr>
      </w:pPr>
    </w:p>
    <w:p w14:paraId="65B45F6B" w14:textId="2B90FEAF" w:rsidR="007838E7" w:rsidRPr="008C2A6A" w:rsidRDefault="008C2A6A">
      <w:pPr>
        <w:pStyle w:val="AxureImageParagraph"/>
        <w:rPr>
          <w:sz w:val="32"/>
          <w:szCs w:val="32"/>
          <w:lang w:val="nb-NO"/>
        </w:rPr>
      </w:pPr>
      <w:r w:rsidRPr="008C2A6A">
        <w:rPr>
          <w:sz w:val="32"/>
          <w:szCs w:val="32"/>
          <w:lang w:val="nb-NO"/>
        </w:rPr>
        <w:t>SAKSBEHANDLERENS</w:t>
      </w:r>
      <w:r>
        <w:rPr>
          <w:sz w:val="32"/>
          <w:szCs w:val="32"/>
          <w:lang w:val="nb-NO"/>
        </w:rPr>
        <w:t xml:space="preserve"> ARBEIDS</w:t>
      </w:r>
      <w:r w:rsidRPr="008C2A6A">
        <w:rPr>
          <w:sz w:val="32"/>
          <w:szCs w:val="32"/>
          <w:lang w:val="nb-NO"/>
        </w:rPr>
        <w:t>FLYT ETTER INNLOGGING</w:t>
      </w:r>
    </w:p>
    <w:p w14:paraId="65B45F6C" w14:textId="08A4630C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6" w:name="_Toc535932652"/>
      <w:r w:rsidRPr="00286277">
        <w:rPr>
          <w:lang w:val="nb-NO"/>
        </w:rPr>
        <w:lastRenderedPageBreak/>
        <w:t>Egenkontroll Startsid</w:t>
      </w:r>
      <w:r w:rsidR="00093AB8">
        <w:rPr>
          <w:lang w:val="nb-NO"/>
        </w:rPr>
        <w:t>e</w:t>
      </w:r>
      <w:r w:rsidRPr="00286277">
        <w:rPr>
          <w:lang w:val="nb-NO"/>
        </w:rPr>
        <w:t xml:space="preserve"> - Saksbehandl</w:t>
      </w:r>
      <w:r w:rsidR="00093AB8">
        <w:rPr>
          <w:lang w:val="nb-NO"/>
        </w:rPr>
        <w:t>ere</w:t>
      </w:r>
      <w:bookmarkEnd w:id="16"/>
    </w:p>
    <w:p w14:paraId="65B45F6D" w14:textId="44EE9146" w:rsidR="007838E7" w:rsidRPr="00286277" w:rsidRDefault="00093AB8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5F6E" w14:textId="362400B3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9E" wp14:editId="65B4609F">
            <wp:extent cx="6638925" cy="5314950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9C16" w14:textId="6FDFAF49" w:rsidR="00BC7CBE" w:rsidRPr="00286277" w:rsidRDefault="00BC7CBE">
      <w:pPr>
        <w:pStyle w:val="AxureImageParagraph"/>
        <w:rPr>
          <w:lang w:val="nb-NO"/>
        </w:rPr>
      </w:pPr>
    </w:p>
    <w:p w14:paraId="735485AB" w14:textId="0C98DE98" w:rsidR="00BC7CBE" w:rsidRPr="00286277" w:rsidRDefault="00BC7CBE">
      <w:pPr>
        <w:pStyle w:val="AxureImageParagraph"/>
        <w:rPr>
          <w:lang w:val="nb-NO"/>
        </w:rPr>
      </w:pPr>
    </w:p>
    <w:p w14:paraId="5FA02F3B" w14:textId="1F40C540" w:rsidR="00BC7CBE" w:rsidRPr="00286277" w:rsidRDefault="00BC7CBE">
      <w:pPr>
        <w:pStyle w:val="AxureImageParagraph"/>
        <w:rPr>
          <w:lang w:val="nb-NO"/>
        </w:rPr>
      </w:pPr>
    </w:p>
    <w:p w14:paraId="12DBE16C" w14:textId="1863B66B" w:rsidR="00BC7CBE" w:rsidRPr="00286277" w:rsidRDefault="00BC7CBE">
      <w:pPr>
        <w:pStyle w:val="AxureImageParagraph"/>
        <w:rPr>
          <w:lang w:val="nb-NO"/>
        </w:rPr>
      </w:pPr>
    </w:p>
    <w:p w14:paraId="4459D39A" w14:textId="4517A5A5" w:rsidR="00BC7CBE" w:rsidRPr="00286277" w:rsidRDefault="00BC7CBE">
      <w:pPr>
        <w:pStyle w:val="AxureImageParagraph"/>
        <w:rPr>
          <w:lang w:val="nb-NO"/>
        </w:rPr>
      </w:pPr>
    </w:p>
    <w:p w14:paraId="373A7798" w14:textId="590AD517" w:rsidR="00BC7CBE" w:rsidRPr="00286277" w:rsidRDefault="00BC7CBE">
      <w:pPr>
        <w:pStyle w:val="AxureImageParagraph"/>
        <w:rPr>
          <w:lang w:val="nb-NO"/>
        </w:rPr>
      </w:pPr>
    </w:p>
    <w:p w14:paraId="0F9DA927" w14:textId="2E6EEFD2" w:rsidR="00BC7CBE" w:rsidRPr="00286277" w:rsidRDefault="00BC7CBE">
      <w:pPr>
        <w:pStyle w:val="AxureImageParagraph"/>
        <w:rPr>
          <w:lang w:val="nb-NO"/>
        </w:rPr>
      </w:pPr>
    </w:p>
    <w:p w14:paraId="70F31D08" w14:textId="39ADC2A1" w:rsidR="00BC7CBE" w:rsidRPr="00286277" w:rsidRDefault="00BC7CBE">
      <w:pPr>
        <w:pStyle w:val="AxureImageParagraph"/>
        <w:rPr>
          <w:lang w:val="nb-NO"/>
        </w:rPr>
      </w:pPr>
    </w:p>
    <w:p w14:paraId="5A1064BE" w14:textId="41F5A716" w:rsidR="00BC7CBE" w:rsidRPr="00286277" w:rsidRDefault="00BC7CBE">
      <w:pPr>
        <w:pStyle w:val="AxureImageParagraph"/>
        <w:rPr>
          <w:lang w:val="nb-NO"/>
        </w:rPr>
      </w:pPr>
    </w:p>
    <w:p w14:paraId="0817DD93" w14:textId="169BF711" w:rsidR="00BC7CBE" w:rsidRPr="00286277" w:rsidRDefault="00BC7CBE">
      <w:pPr>
        <w:pStyle w:val="AxureImageParagraph"/>
        <w:rPr>
          <w:lang w:val="nb-NO"/>
        </w:rPr>
      </w:pPr>
    </w:p>
    <w:p w14:paraId="78621686" w14:textId="6606FA3B" w:rsidR="00BC7CBE" w:rsidRPr="00286277" w:rsidRDefault="00BC7CBE">
      <w:pPr>
        <w:pStyle w:val="AxureImageParagraph"/>
        <w:rPr>
          <w:lang w:val="nb-NO"/>
        </w:rPr>
      </w:pPr>
    </w:p>
    <w:p w14:paraId="34BA8479" w14:textId="7278E408" w:rsidR="00BC7CBE" w:rsidRPr="00286277" w:rsidRDefault="00BC7CBE">
      <w:pPr>
        <w:pStyle w:val="AxureImageParagraph"/>
        <w:rPr>
          <w:lang w:val="nb-NO"/>
        </w:rPr>
      </w:pPr>
    </w:p>
    <w:p w14:paraId="22D0EB16" w14:textId="77777777" w:rsidR="00BC7CBE" w:rsidRPr="00286277" w:rsidRDefault="00BC7CBE">
      <w:pPr>
        <w:pStyle w:val="AxureImageParagraph"/>
        <w:rPr>
          <w:lang w:val="nb-NO"/>
        </w:rPr>
      </w:pPr>
    </w:p>
    <w:p w14:paraId="65B45F6F" w14:textId="50DD1560" w:rsidR="007838E7" w:rsidRPr="00286277" w:rsidRDefault="00D05E4A" w:rsidP="00FF169B">
      <w:pPr>
        <w:pStyle w:val="Overskrift2"/>
        <w:rPr>
          <w:lang w:val="nb-NO"/>
        </w:rPr>
      </w:pPr>
      <w:r w:rsidRPr="00286277">
        <w:rPr>
          <w:lang w:val="nb-NO"/>
        </w:rPr>
        <w:lastRenderedPageBreak/>
        <w:t>Gr</w:t>
      </w:r>
      <w:r w:rsidR="00093AB8">
        <w:rPr>
          <w:lang w:val="nb-NO"/>
        </w:rPr>
        <w:t>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71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70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8F" w14:textId="77777777" w:rsidTr="007838E7">
        <w:tc>
          <w:tcPr>
            <w:tcW w:w="0" w:type="auto"/>
          </w:tcPr>
          <w:p w14:paraId="65B45F7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Beskrivning</w:t>
            </w:r>
          </w:p>
          <w:p w14:paraId="65B45F73" w14:textId="09016E7E" w:rsidR="007838E7" w:rsidRPr="00286277" w:rsidRDefault="00955C32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Saksbehandlerens startside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inneholder funksjonalitet for å håndtere egenkontroller og virksomheter.</w:t>
            </w:r>
            <w:r w:rsidR="00D05E4A" w:rsidRPr="00286277">
              <w:rPr>
                <w:lang w:val="nb-NO"/>
              </w:rPr>
              <w:t xml:space="preserve"> </w:t>
            </w:r>
          </w:p>
          <w:p w14:paraId="65B45F7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75" w14:textId="37E35521" w:rsidR="007838E7" w:rsidRPr="00286277" w:rsidRDefault="00955C32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Når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saksbehandleren</w:t>
            </w:r>
            <w:r w:rsidR="00D05E4A" w:rsidRPr="00286277">
              <w:rPr>
                <w:lang w:val="nb-NO"/>
              </w:rPr>
              <w:t xml:space="preserve"> kommer in</w:t>
            </w:r>
            <w:r>
              <w:rPr>
                <w:lang w:val="nb-NO"/>
              </w:rPr>
              <w:t>n på siden første gang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vises</w:t>
            </w:r>
            <w:r w:rsidR="00D05E4A" w:rsidRPr="00286277">
              <w:rPr>
                <w:lang w:val="nb-NO"/>
              </w:rPr>
              <w:t xml:space="preserve"> en </w:t>
            </w:r>
            <w:r>
              <w:rPr>
                <w:lang w:val="nb-NO"/>
              </w:rPr>
              <w:t>side</w:t>
            </w:r>
            <w:r w:rsidR="00D05E4A" w:rsidRPr="00286277">
              <w:rPr>
                <w:lang w:val="nb-NO"/>
              </w:rPr>
              <w:t xml:space="preserve"> som </w:t>
            </w:r>
            <w:r>
              <w:rPr>
                <w:lang w:val="nb-NO"/>
              </w:rPr>
              <w:t>lister opprettede egenkontroller</w:t>
            </w:r>
            <w:r w:rsidR="00D05E4A" w:rsidRPr="00286277">
              <w:rPr>
                <w:lang w:val="nb-NO"/>
              </w:rPr>
              <w:t>.</w:t>
            </w:r>
          </w:p>
          <w:p w14:paraId="65B45F76" w14:textId="79CB9218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For å vise en spesifikk egenkontroll i detaljert visning, klikker saksbehandleren på en av egenkontrollene i listen.</w:t>
            </w:r>
          </w:p>
          <w:p w14:paraId="65B45F7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78" w14:textId="6165079C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Listen</w:t>
            </w:r>
            <w:r w:rsidR="00D05E4A" w:rsidRPr="00286277">
              <w:rPr>
                <w:lang w:val="nb-NO"/>
              </w:rPr>
              <w:t xml:space="preserve"> kan </w:t>
            </w:r>
            <w:r>
              <w:rPr>
                <w:lang w:val="nb-NO"/>
              </w:rPr>
              <w:t>sorteres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stigende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eller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synkende</w:t>
            </w:r>
            <w:r w:rsidR="00D05E4A" w:rsidRPr="00286277">
              <w:rPr>
                <w:lang w:val="nb-NO"/>
              </w:rPr>
              <w:t xml:space="preserve"> på </w:t>
            </w:r>
            <w:r>
              <w:rPr>
                <w:lang w:val="nb-NO"/>
              </w:rPr>
              <w:t>navnet</w:t>
            </w:r>
            <w:r w:rsidR="00D05E4A" w:rsidRPr="00286277">
              <w:rPr>
                <w:lang w:val="nb-NO"/>
              </w:rPr>
              <w:t xml:space="preserve"> på egenkontroll</w:t>
            </w:r>
            <w:r>
              <w:rPr>
                <w:lang w:val="nb-NO"/>
              </w:rPr>
              <w:t>en</w:t>
            </w:r>
            <w:r w:rsidR="00D05E4A" w:rsidRPr="00286277">
              <w:rPr>
                <w:lang w:val="nb-NO"/>
              </w:rPr>
              <w:t xml:space="preserve">, </w:t>
            </w:r>
            <w:r>
              <w:rPr>
                <w:lang w:val="nb-NO"/>
              </w:rPr>
              <w:t>navnet</w:t>
            </w:r>
            <w:r w:rsidR="00D05E4A" w:rsidRPr="00286277">
              <w:rPr>
                <w:lang w:val="nb-NO"/>
              </w:rPr>
              <w:t xml:space="preserve"> på </w:t>
            </w:r>
            <w:r>
              <w:rPr>
                <w:lang w:val="nb-NO"/>
              </w:rPr>
              <w:t>virksomheten</w:t>
            </w:r>
            <w:r w:rsidR="00D05E4A" w:rsidRPr="00286277">
              <w:rPr>
                <w:lang w:val="nb-NO"/>
              </w:rPr>
              <w:t xml:space="preserve">, </w:t>
            </w:r>
            <w:r>
              <w:rPr>
                <w:lang w:val="nb-NO"/>
              </w:rPr>
              <w:t>navnet på saksbehandleren</w:t>
            </w:r>
            <w:r w:rsidR="00D05E4A" w:rsidRPr="00286277">
              <w:rPr>
                <w:lang w:val="nb-NO"/>
              </w:rPr>
              <w:t>, frist</w:t>
            </w:r>
            <w:r>
              <w:rPr>
                <w:lang w:val="nb-NO"/>
              </w:rPr>
              <w:t>en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for innsending, dato for innsending eller status for tilsyn</w:t>
            </w:r>
            <w:r w:rsidR="00D05E4A" w:rsidRPr="00286277">
              <w:rPr>
                <w:lang w:val="nb-NO"/>
              </w:rPr>
              <w:t>.</w:t>
            </w:r>
          </w:p>
          <w:p w14:paraId="65B45F7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7A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Status</w:t>
            </w:r>
          </w:p>
          <w:p w14:paraId="65B45F7B" w14:textId="3643A8AE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En flyt</w:t>
            </w:r>
            <w:r w:rsidR="00D05E4A" w:rsidRPr="00286277">
              <w:rPr>
                <w:lang w:val="nb-NO"/>
              </w:rPr>
              <w:t xml:space="preserve"> av </w:t>
            </w:r>
            <w:r>
              <w:rPr>
                <w:lang w:val="nb-NO"/>
              </w:rPr>
              <w:t>ulike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statuser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 xml:space="preserve">opprettet for at systemet skal kunne kommunisere med </w:t>
            </w:r>
            <w:r w:rsidR="004A0EC3">
              <w:rPr>
                <w:lang w:val="nb-NO"/>
              </w:rPr>
              <w:t>brukerne</w:t>
            </w:r>
            <w:r>
              <w:rPr>
                <w:lang w:val="nb-NO"/>
              </w:rPr>
              <w:t xml:space="preserve"> om hvilken del av prosessen den enkelte egenkontrollen befinner seg i.</w:t>
            </w:r>
          </w:p>
          <w:p w14:paraId="65B45F7C" w14:textId="094DBAC5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Følgende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statuser</w:t>
            </w:r>
            <w:r w:rsidR="00D05E4A" w:rsidRPr="00286277">
              <w:rPr>
                <w:lang w:val="nb-NO"/>
              </w:rPr>
              <w:t xml:space="preserve"> finn</w:t>
            </w:r>
            <w:r>
              <w:rPr>
                <w:lang w:val="nb-NO"/>
              </w:rPr>
              <w:t>e</w:t>
            </w:r>
            <w:r w:rsidR="00D05E4A" w:rsidRPr="00286277">
              <w:rPr>
                <w:lang w:val="nb-NO"/>
              </w:rPr>
              <w:t>s i systemet:</w:t>
            </w:r>
          </w:p>
          <w:p w14:paraId="65B45F7D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Opprettet</w:t>
            </w:r>
          </w:p>
          <w:p w14:paraId="65B45F7E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Varslet</w:t>
            </w:r>
          </w:p>
          <w:p w14:paraId="65B45F7F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Påbegynt</w:t>
            </w:r>
          </w:p>
          <w:p w14:paraId="65B45F80" w14:textId="73EC99E0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• Fullfø</w:t>
            </w:r>
            <w:r w:rsidR="00D05E4A" w:rsidRPr="00286277">
              <w:rPr>
                <w:lang w:val="nb-NO"/>
              </w:rPr>
              <w:t>rt</w:t>
            </w:r>
          </w:p>
          <w:p w14:paraId="65B45F81" w14:textId="022AB26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Åpen </w:t>
            </w:r>
            <w:r w:rsidR="000204BD">
              <w:rPr>
                <w:lang w:val="nb-NO"/>
              </w:rPr>
              <w:t>for</w:t>
            </w:r>
            <w:r w:rsidRPr="00286277">
              <w:rPr>
                <w:lang w:val="nb-NO"/>
              </w:rPr>
              <w:t xml:space="preserve"> korreksjon</w:t>
            </w:r>
          </w:p>
          <w:p w14:paraId="65B45F8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Avsluttet</w:t>
            </w:r>
          </w:p>
          <w:p w14:paraId="65B45F83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Avlyst</w:t>
            </w:r>
          </w:p>
          <w:p w14:paraId="65B45F8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85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86" w14:textId="4C4B6234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5F87" w14:textId="2341279E" w:rsidR="007838E7" w:rsidRPr="00286277" w:rsidRDefault="000204BD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Filt</w:t>
            </w:r>
            <w:r w:rsidR="00640DAC">
              <w:rPr>
                <w:u w:val="single"/>
                <w:lang w:val="nb-NO"/>
              </w:rPr>
              <w:t>r</w:t>
            </w:r>
            <w:r>
              <w:rPr>
                <w:u w:val="single"/>
                <w:lang w:val="nb-NO"/>
              </w:rPr>
              <w:t>ere liste</w:t>
            </w:r>
            <w:r w:rsidR="00D05E4A" w:rsidRPr="00286277">
              <w:rPr>
                <w:u w:val="single"/>
                <w:lang w:val="nb-NO"/>
              </w:rPr>
              <w:t>n med egenkontroller</w:t>
            </w:r>
          </w:p>
          <w:p w14:paraId="64283355" w14:textId="43800988" w:rsidR="00AB0A24" w:rsidRDefault="000204BD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Ved å bruke filtreringsfunksjonen som ligger over listen med egenkontroller kan saksbehandleren begrense antallet egenkontroller som vises i listen ved å velge en fra- og </w:t>
            </w:r>
            <w:proofErr w:type="spellStart"/>
            <w:r>
              <w:rPr>
                <w:lang w:val="nb-NO"/>
              </w:rPr>
              <w:t>tildato</w:t>
            </w:r>
            <w:proofErr w:type="spellEnd"/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 xml:space="preserve">for fristen for innsending og/eller velge </w:t>
            </w:r>
            <w:r w:rsidR="00AB0A24">
              <w:rPr>
                <w:lang w:val="nb-NO"/>
              </w:rPr>
              <w:t xml:space="preserve">en spesifikk status for egenkontrollen som skal listes. </w:t>
            </w:r>
          </w:p>
          <w:p w14:paraId="65B45F8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8A" w14:textId="7CB08876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Eksportere</w:t>
            </w:r>
            <w:r w:rsidR="00D05E4A" w:rsidRPr="00286277">
              <w:rPr>
                <w:u w:val="single"/>
                <w:lang w:val="nb-NO"/>
              </w:rPr>
              <w:t xml:space="preserve"> egenkontroller</w:t>
            </w:r>
          </w:p>
          <w:p w14:paraId="65B45F8B" w14:textId="76AB75E1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 knappen "Eksporter alle i liste</w:t>
            </w:r>
            <w:r w:rsidR="00D05E4A" w:rsidRPr="00286277">
              <w:rPr>
                <w:lang w:val="nb-NO"/>
              </w:rPr>
              <w:t>n</w:t>
            </w:r>
            <w:r>
              <w:rPr>
                <w:lang w:val="nb-NO"/>
              </w:rPr>
              <w:t xml:space="preserve"> til Excel" eksportere</w:t>
            </w:r>
            <w:r w:rsidR="00D05E4A" w:rsidRPr="00286277">
              <w:rPr>
                <w:lang w:val="nb-NO"/>
              </w:rPr>
              <w:t xml:space="preserve">s </w:t>
            </w:r>
            <w:r>
              <w:rPr>
                <w:lang w:val="nb-NO"/>
              </w:rPr>
              <w:t>alle</w:t>
            </w:r>
            <w:r w:rsidR="00D05E4A" w:rsidRPr="00286277">
              <w:rPr>
                <w:lang w:val="nb-NO"/>
              </w:rPr>
              <w:t xml:space="preserve"> egenkontroller i </w:t>
            </w:r>
            <w:r>
              <w:rPr>
                <w:lang w:val="nb-NO"/>
              </w:rPr>
              <w:t>listen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og deres komplette innhold og data til Excel</w:t>
            </w:r>
            <w:r w:rsidR="00D05E4A" w:rsidRPr="00286277">
              <w:rPr>
                <w:lang w:val="nb-NO"/>
              </w:rPr>
              <w:t xml:space="preserve">. </w:t>
            </w:r>
          </w:p>
          <w:p w14:paraId="65B45F8C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8D" w14:textId="1B345649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 xml:space="preserve">Velg spesifikk </w:t>
            </w:r>
            <w:r w:rsidR="00D05E4A" w:rsidRPr="00286277">
              <w:rPr>
                <w:u w:val="single"/>
                <w:lang w:val="nb-NO"/>
              </w:rPr>
              <w:t>egenkontroll</w:t>
            </w:r>
          </w:p>
          <w:p w14:paraId="65B45F8E" w14:textId="39A7808A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Fo</w:t>
            </w:r>
            <w:r w:rsidR="00D05E4A" w:rsidRPr="00286277">
              <w:rPr>
                <w:lang w:val="nb-NO"/>
              </w:rPr>
              <w:t xml:space="preserve">r </w:t>
            </w:r>
            <w:r>
              <w:rPr>
                <w:lang w:val="nb-NO"/>
              </w:rPr>
              <w:t>å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kunne granske</w:t>
            </w:r>
            <w:r w:rsidR="00D05E4A" w:rsidRPr="00286277">
              <w:rPr>
                <w:lang w:val="nb-NO"/>
              </w:rPr>
              <w:t xml:space="preserve"> en </w:t>
            </w:r>
            <w:r>
              <w:rPr>
                <w:lang w:val="nb-NO"/>
              </w:rPr>
              <w:t>spesifikk e</w:t>
            </w:r>
            <w:r w:rsidR="00D05E4A" w:rsidRPr="00286277">
              <w:rPr>
                <w:lang w:val="nb-NO"/>
              </w:rPr>
              <w:t xml:space="preserve">genkontroll </w:t>
            </w:r>
            <w:r>
              <w:rPr>
                <w:lang w:val="nb-NO"/>
              </w:rPr>
              <w:t>klikker saksbehandler</w:t>
            </w:r>
            <w:r w:rsidR="00D05E4A" w:rsidRPr="00286277">
              <w:rPr>
                <w:lang w:val="nb-NO"/>
              </w:rPr>
              <w:t xml:space="preserve">en på </w:t>
            </w:r>
            <w:r>
              <w:rPr>
                <w:lang w:val="nb-NO"/>
              </w:rPr>
              <w:t>ønsket egenkontroll i listen. Dette</w:t>
            </w:r>
            <w:r w:rsidR="00D05E4A" w:rsidRPr="00286277">
              <w:rPr>
                <w:lang w:val="nb-NO"/>
              </w:rPr>
              <w:t xml:space="preserve"> tar saksbeh</w:t>
            </w:r>
            <w:r>
              <w:rPr>
                <w:lang w:val="nb-NO"/>
              </w:rPr>
              <w:t>andleren ti</w:t>
            </w:r>
            <w:r w:rsidR="00D05E4A" w:rsidRPr="00286277">
              <w:rPr>
                <w:lang w:val="nb-NO"/>
              </w:rPr>
              <w:t xml:space="preserve">l en </w:t>
            </w:r>
            <w:r>
              <w:rPr>
                <w:lang w:val="nb-NO"/>
              </w:rPr>
              <w:t>visning for å kunne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granske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og administrere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prosessen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for</w:t>
            </w:r>
            <w:r w:rsidR="00D05E4A" w:rsidRPr="00286277">
              <w:rPr>
                <w:lang w:val="nb-NO"/>
              </w:rPr>
              <w:t xml:space="preserve"> egenkontrollen.</w:t>
            </w:r>
          </w:p>
        </w:tc>
      </w:tr>
    </w:tbl>
    <w:p w14:paraId="65B45F90" w14:textId="73ADA9BF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7" w:name="_Toc535932653"/>
      <w:r w:rsidR="00AB0A24">
        <w:rPr>
          <w:lang w:val="nb-NO"/>
        </w:rPr>
        <w:lastRenderedPageBreak/>
        <w:t>Egenkontroll Virkso</w:t>
      </w:r>
      <w:r w:rsidRPr="00286277">
        <w:rPr>
          <w:lang w:val="nb-NO"/>
        </w:rPr>
        <w:t>mheter - Saksbehandl</w:t>
      </w:r>
      <w:r w:rsidR="00AB0A24">
        <w:rPr>
          <w:lang w:val="nb-NO"/>
        </w:rPr>
        <w:t>ere</w:t>
      </w:r>
      <w:bookmarkEnd w:id="17"/>
    </w:p>
    <w:p w14:paraId="65B45F91" w14:textId="54F84E32" w:rsidR="007838E7" w:rsidRPr="00286277" w:rsidRDefault="00AB0A24" w:rsidP="00FF169B">
      <w:pPr>
        <w:pStyle w:val="Overskrift2"/>
        <w:rPr>
          <w:lang w:val="nb-NO"/>
        </w:rPr>
      </w:pPr>
      <w:r>
        <w:rPr>
          <w:lang w:val="nb-NO"/>
        </w:rPr>
        <w:t>Brukerens</w:t>
      </w:r>
      <w:r w:rsidR="00D05E4A" w:rsidRPr="00286277">
        <w:rPr>
          <w:lang w:val="nb-NO"/>
        </w:rPr>
        <w:t xml:space="preserve"> </w:t>
      </w:r>
      <w:r>
        <w:rPr>
          <w:lang w:val="nb-NO"/>
        </w:rPr>
        <w:t>grensesnitt</w:t>
      </w:r>
    </w:p>
    <w:p w14:paraId="65B45F92" w14:textId="43D77F49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0" wp14:editId="65B460A1">
            <wp:extent cx="6638925" cy="5781675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A9F" w14:textId="1AAD7D35" w:rsidR="00BC7CBE" w:rsidRPr="00286277" w:rsidRDefault="00BC7CBE">
      <w:pPr>
        <w:pStyle w:val="AxureImageParagraph"/>
        <w:rPr>
          <w:lang w:val="nb-NO"/>
        </w:rPr>
      </w:pPr>
    </w:p>
    <w:p w14:paraId="0CA90CC2" w14:textId="4C5B3249" w:rsidR="00BC7CBE" w:rsidRPr="00286277" w:rsidRDefault="00BC7CBE">
      <w:pPr>
        <w:pStyle w:val="AxureImageParagraph"/>
        <w:rPr>
          <w:lang w:val="nb-NO"/>
        </w:rPr>
      </w:pPr>
    </w:p>
    <w:p w14:paraId="61A5031E" w14:textId="1275859F" w:rsidR="00BC7CBE" w:rsidRPr="00286277" w:rsidRDefault="00BC7CBE">
      <w:pPr>
        <w:pStyle w:val="AxureImageParagraph"/>
        <w:rPr>
          <w:lang w:val="nb-NO"/>
        </w:rPr>
      </w:pPr>
    </w:p>
    <w:p w14:paraId="4193D192" w14:textId="5EDB9957" w:rsidR="00BC7CBE" w:rsidRPr="00286277" w:rsidRDefault="00BC7CBE">
      <w:pPr>
        <w:pStyle w:val="AxureImageParagraph"/>
        <w:rPr>
          <w:lang w:val="nb-NO"/>
        </w:rPr>
      </w:pPr>
    </w:p>
    <w:p w14:paraId="29968D80" w14:textId="0FBF3AC0" w:rsidR="00BC7CBE" w:rsidRPr="00286277" w:rsidRDefault="00BC7CBE">
      <w:pPr>
        <w:pStyle w:val="AxureImageParagraph"/>
        <w:rPr>
          <w:lang w:val="nb-NO"/>
        </w:rPr>
      </w:pPr>
    </w:p>
    <w:p w14:paraId="363D83A9" w14:textId="70F0AECD" w:rsidR="00BC7CBE" w:rsidRPr="00286277" w:rsidRDefault="00BC7CBE">
      <w:pPr>
        <w:pStyle w:val="AxureImageParagraph"/>
        <w:rPr>
          <w:lang w:val="nb-NO"/>
        </w:rPr>
      </w:pPr>
    </w:p>
    <w:p w14:paraId="5C6EE874" w14:textId="25D89F41" w:rsidR="00BC7CBE" w:rsidRPr="00286277" w:rsidRDefault="00BC7CBE">
      <w:pPr>
        <w:pStyle w:val="AxureImageParagraph"/>
        <w:rPr>
          <w:lang w:val="nb-NO"/>
        </w:rPr>
      </w:pPr>
    </w:p>
    <w:p w14:paraId="026256C9" w14:textId="11A80C27" w:rsidR="00BC7CBE" w:rsidRPr="00286277" w:rsidRDefault="00BC7CBE">
      <w:pPr>
        <w:pStyle w:val="AxureImageParagraph"/>
        <w:rPr>
          <w:lang w:val="nb-NO"/>
        </w:rPr>
      </w:pPr>
    </w:p>
    <w:p w14:paraId="76E6F14F" w14:textId="14C45CF0" w:rsidR="00BC7CBE" w:rsidRPr="00286277" w:rsidRDefault="00BC7CBE">
      <w:pPr>
        <w:pStyle w:val="AxureImageParagraph"/>
        <w:rPr>
          <w:lang w:val="nb-NO"/>
        </w:rPr>
      </w:pPr>
    </w:p>
    <w:p w14:paraId="4C2E12C4" w14:textId="77777777" w:rsidR="00BC7CBE" w:rsidRPr="00286277" w:rsidRDefault="00BC7CBE">
      <w:pPr>
        <w:pStyle w:val="AxureImageParagraph"/>
        <w:rPr>
          <w:lang w:val="nb-NO"/>
        </w:rPr>
      </w:pPr>
    </w:p>
    <w:p w14:paraId="65B45F93" w14:textId="5C2FB0AA" w:rsidR="007838E7" w:rsidRPr="00286277" w:rsidRDefault="00AB0A24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95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94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AA" w14:textId="77777777" w:rsidTr="007838E7">
        <w:tc>
          <w:tcPr>
            <w:tcW w:w="0" w:type="auto"/>
          </w:tcPr>
          <w:p w14:paraId="65B45F96" w14:textId="234ACBFB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5F97" w14:textId="1623F766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</w:t>
            </w:r>
            <w:r w:rsidR="00D05E4A" w:rsidRPr="00286277">
              <w:rPr>
                <w:lang w:val="nb-NO"/>
              </w:rPr>
              <w:t xml:space="preserve">n </w:t>
            </w:r>
            <w:r>
              <w:rPr>
                <w:lang w:val="nb-NO"/>
              </w:rPr>
              <w:t>for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å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administrere virkso</w:t>
            </w:r>
            <w:r w:rsidR="00D05E4A" w:rsidRPr="00286277">
              <w:rPr>
                <w:lang w:val="nb-NO"/>
              </w:rPr>
              <w:t xml:space="preserve">mheter </w:t>
            </w:r>
            <w:r>
              <w:rPr>
                <w:lang w:val="nb-NO"/>
              </w:rPr>
              <w:t>inneholder funksjonalitet for å håndtere virksomheter og brukere koblet til disse.</w:t>
            </w:r>
            <w:r w:rsidR="00D05E4A" w:rsidRPr="00286277">
              <w:rPr>
                <w:lang w:val="nb-NO"/>
              </w:rPr>
              <w:t xml:space="preserve"> </w:t>
            </w:r>
          </w:p>
          <w:p w14:paraId="65B45F98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99" w14:textId="65CCACC2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</w:t>
            </w:r>
            <w:r w:rsidR="00D05E4A" w:rsidRPr="00286277">
              <w:rPr>
                <w:lang w:val="nb-NO"/>
              </w:rPr>
              <w:t xml:space="preserve"> består </w:t>
            </w:r>
            <w:r>
              <w:rPr>
                <w:lang w:val="nb-NO"/>
              </w:rPr>
              <w:t>i hove</w:t>
            </w:r>
            <w:r w:rsidR="00D05E4A" w:rsidRPr="00286277">
              <w:rPr>
                <w:lang w:val="nb-NO"/>
              </w:rPr>
              <w:t xml:space="preserve">dsak av en </w:t>
            </w:r>
            <w:r>
              <w:rPr>
                <w:lang w:val="nb-NO"/>
              </w:rPr>
              <w:t>liste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over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opprettede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virksomheter</w:t>
            </w:r>
            <w:r w:rsidR="00D05E4A" w:rsidRPr="00286277">
              <w:rPr>
                <w:lang w:val="nb-NO"/>
              </w:rPr>
              <w:t>.</w:t>
            </w:r>
          </w:p>
          <w:p w14:paraId="65B45F9A" w14:textId="5312FBBF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For å vise en spesifikk virksomhet i detaljert visning klikker saksbehandleren på en av virksomhetene i listen.</w:t>
            </w:r>
          </w:p>
          <w:p w14:paraId="65B45F9B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9C" w14:textId="6CBF3EC5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Listen kan sortere</w:t>
            </w:r>
            <w:r w:rsidR="00D05E4A" w:rsidRPr="00286277">
              <w:rPr>
                <w:lang w:val="nb-NO"/>
              </w:rPr>
              <w:t xml:space="preserve">s </w:t>
            </w:r>
            <w:r>
              <w:rPr>
                <w:lang w:val="nb-NO"/>
              </w:rPr>
              <w:t xml:space="preserve">stigende og synkende på navnet </w:t>
            </w:r>
            <w:r w:rsidR="001556FE">
              <w:rPr>
                <w:lang w:val="nb-NO"/>
              </w:rPr>
              <w:t>på virksomheten, organisasjonsnummer, navn på kontaktpersonen, kontaktpersonens e-postadresse, kontaktpersonens telefonnummer eller på om det kan opprettes en egenkontroll for virksomheten.</w:t>
            </w:r>
          </w:p>
          <w:p w14:paraId="65B45F9E" w14:textId="7FD807F2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9F" w14:textId="5D16DD79" w:rsidR="007838E7" w:rsidRPr="00286277" w:rsidRDefault="00AB0A24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5FA0" w14:textId="2C2CCBF3" w:rsidR="007838E7" w:rsidRPr="00286277" w:rsidRDefault="001556FE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Opprette</w:t>
            </w:r>
            <w:r w:rsidR="00D05E4A" w:rsidRPr="00286277">
              <w:rPr>
                <w:u w:val="single"/>
                <w:lang w:val="nb-NO"/>
              </w:rPr>
              <w:t xml:space="preserve"> en ny </w:t>
            </w:r>
            <w:r>
              <w:rPr>
                <w:u w:val="single"/>
                <w:lang w:val="nb-NO"/>
              </w:rPr>
              <w:t>virksomhet</w:t>
            </w:r>
          </w:p>
          <w:p w14:paraId="65B45FA1" w14:textId="02382948" w:rsidR="007838E7" w:rsidRPr="00286277" w:rsidRDefault="001556FE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 denne knappen kommer saksbehandleren til en side for å skape en ny virksomhet.</w:t>
            </w:r>
          </w:p>
          <w:p w14:paraId="65B45FA2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A3" w14:textId="53E05955" w:rsidR="007838E7" w:rsidRPr="00286277" w:rsidRDefault="001556FE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Importere virkso</w:t>
            </w:r>
            <w:r w:rsidR="00D05E4A" w:rsidRPr="00286277">
              <w:rPr>
                <w:u w:val="single"/>
                <w:lang w:val="nb-NO"/>
              </w:rPr>
              <w:t xml:space="preserve">mheter </w:t>
            </w:r>
            <w:r>
              <w:rPr>
                <w:u w:val="single"/>
                <w:lang w:val="nb-NO"/>
              </w:rPr>
              <w:t>fra</w:t>
            </w:r>
            <w:r w:rsidR="00D05E4A" w:rsidRPr="00286277">
              <w:rPr>
                <w:u w:val="single"/>
                <w:lang w:val="nb-NO"/>
              </w:rPr>
              <w:t xml:space="preserve"> Excel</w:t>
            </w:r>
          </w:p>
          <w:p w14:paraId="65B45FA4" w14:textId="1D87114B" w:rsidR="007838E7" w:rsidRPr="00286277" w:rsidRDefault="001556FE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</w:t>
            </w:r>
            <w:r w:rsidR="00D05E4A" w:rsidRPr="00286277">
              <w:rPr>
                <w:lang w:val="nb-NO"/>
              </w:rPr>
              <w:t xml:space="preserve"> på knappen "Importer </w:t>
            </w:r>
            <w:r>
              <w:rPr>
                <w:lang w:val="nb-NO"/>
              </w:rPr>
              <w:t>virksomheter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fra</w:t>
            </w:r>
            <w:r w:rsidR="00D05E4A" w:rsidRPr="00286277">
              <w:rPr>
                <w:lang w:val="nb-NO"/>
              </w:rPr>
              <w:t xml:space="preserve"> Excel" kan en </w:t>
            </w:r>
            <w:proofErr w:type="spellStart"/>
            <w:r w:rsidR="00D05E4A" w:rsidRPr="00286277">
              <w:rPr>
                <w:lang w:val="nb-NO"/>
              </w:rPr>
              <w:t>importfil</w:t>
            </w:r>
            <w:proofErr w:type="spellEnd"/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velges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fra saksbehandle</w:t>
            </w:r>
            <w:r w:rsidR="00D05E4A" w:rsidRPr="00286277">
              <w:rPr>
                <w:lang w:val="nb-NO"/>
              </w:rPr>
              <w:t xml:space="preserve">rens </w:t>
            </w:r>
            <w:r>
              <w:rPr>
                <w:lang w:val="nb-NO"/>
              </w:rPr>
              <w:t>datamaskin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importeres</w:t>
            </w:r>
            <w:r w:rsidR="00D05E4A" w:rsidRPr="00286277">
              <w:rPr>
                <w:lang w:val="nb-NO"/>
              </w:rPr>
              <w:t>.</w:t>
            </w:r>
          </w:p>
          <w:p w14:paraId="65B45FA5" w14:textId="347ECBFB" w:rsidR="007838E7" w:rsidRPr="00286277" w:rsidRDefault="001556FE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Dette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er en effektiv måte å skape nye virksomheter i systemet da importfilen kan inneholde ubegrenset med virksomheter.</w:t>
            </w:r>
          </w:p>
          <w:p w14:paraId="65B45FA6" w14:textId="3965AE1F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En </w:t>
            </w:r>
            <w:r w:rsidR="0051163D">
              <w:rPr>
                <w:lang w:val="nb-NO"/>
              </w:rPr>
              <w:t>spesiell mal</w:t>
            </w:r>
            <w:r w:rsidRPr="00286277">
              <w:rPr>
                <w:lang w:val="nb-NO"/>
              </w:rPr>
              <w:t xml:space="preserve"> </w:t>
            </w:r>
            <w:r w:rsidR="00A760F5">
              <w:rPr>
                <w:lang w:val="nb-NO"/>
              </w:rPr>
              <w:t>for filen som importeres skal</w:t>
            </w:r>
            <w:r w:rsidRPr="00286277">
              <w:rPr>
                <w:lang w:val="nb-NO"/>
              </w:rPr>
              <w:t xml:space="preserve"> </w:t>
            </w:r>
            <w:r w:rsidR="00A760F5">
              <w:rPr>
                <w:lang w:val="nb-NO"/>
              </w:rPr>
              <w:t>brukes av saksbehandle</w:t>
            </w:r>
            <w:r w:rsidRPr="00286277">
              <w:rPr>
                <w:lang w:val="nb-NO"/>
              </w:rPr>
              <w:t>ren</w:t>
            </w:r>
          </w:p>
          <w:p w14:paraId="65B45FA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A8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Opprett egenkontroll</w:t>
            </w:r>
          </w:p>
          <w:p w14:paraId="65B45FA9" w14:textId="45F4EC44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For de virksomheter i listen som ikke har en egenkontroll koblet til seg, vises en knapp «Opprett egenkontroll» lengst ute til høyre på virksomhetsraden. Denne knappen tar saksbehandleren til skjemaet for å opprette egenkontroll for den aktuelle virksomheten.</w:t>
            </w:r>
          </w:p>
        </w:tc>
      </w:tr>
    </w:tbl>
    <w:p w14:paraId="65B45FAB" w14:textId="22804101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8" w:name="_Toc535932654"/>
      <w:r w:rsidR="00A760F5">
        <w:rPr>
          <w:lang w:val="nb-NO"/>
        </w:rPr>
        <w:lastRenderedPageBreak/>
        <w:t>Egenkontroll Opprette ny Virksomhet - Saksbehandle</w:t>
      </w:r>
      <w:r w:rsidRPr="00286277">
        <w:rPr>
          <w:lang w:val="nb-NO"/>
        </w:rPr>
        <w:t>re</w:t>
      </w:r>
      <w:bookmarkEnd w:id="18"/>
    </w:p>
    <w:p w14:paraId="65B45FAC" w14:textId="7A511458" w:rsidR="007838E7" w:rsidRPr="00286277" w:rsidRDefault="00A760F5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  <w:r w:rsidR="00D05E4A" w:rsidRPr="00286277">
        <w:rPr>
          <w:lang w:val="nb-NO"/>
        </w:rPr>
        <w:t xml:space="preserve"> </w:t>
      </w:r>
    </w:p>
    <w:p w14:paraId="65B45FAD" w14:textId="1E92D028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2" wp14:editId="65B460A3">
            <wp:extent cx="4410075" cy="7820025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580A" w14:textId="4F663260" w:rsidR="00BC7CBE" w:rsidRPr="00286277" w:rsidRDefault="00BC7CBE">
      <w:pPr>
        <w:pStyle w:val="AxureImageParagraph"/>
        <w:rPr>
          <w:lang w:val="nb-NO"/>
        </w:rPr>
      </w:pPr>
    </w:p>
    <w:p w14:paraId="1EA7764D" w14:textId="77777777" w:rsidR="00BC7CBE" w:rsidRPr="00286277" w:rsidRDefault="00BC7CBE">
      <w:pPr>
        <w:pStyle w:val="AxureImageParagraph"/>
        <w:rPr>
          <w:lang w:val="nb-NO"/>
        </w:rPr>
      </w:pPr>
    </w:p>
    <w:p w14:paraId="65B45FAE" w14:textId="43B3A712" w:rsidR="007838E7" w:rsidRPr="00286277" w:rsidRDefault="00A760F5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B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A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C7" w14:textId="77777777" w:rsidTr="007838E7">
        <w:tc>
          <w:tcPr>
            <w:tcW w:w="0" w:type="auto"/>
          </w:tcPr>
          <w:p w14:paraId="65B45FB1" w14:textId="7CF5DA09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5FB2" w14:textId="188EACDE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</w:t>
            </w:r>
            <w:r w:rsidR="00D05E4A" w:rsidRPr="00286277">
              <w:rPr>
                <w:lang w:val="nb-NO"/>
              </w:rPr>
              <w:t xml:space="preserve">n </w:t>
            </w:r>
            <w:r>
              <w:rPr>
                <w:lang w:val="nb-NO"/>
              </w:rPr>
              <w:t>for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å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skape en ny virkso</w:t>
            </w:r>
            <w:r w:rsidR="00D05E4A" w:rsidRPr="00286277">
              <w:rPr>
                <w:lang w:val="nb-NO"/>
              </w:rPr>
              <w:t xml:space="preserve">mhet </w:t>
            </w:r>
            <w:r>
              <w:rPr>
                <w:lang w:val="nb-NO"/>
              </w:rPr>
              <w:t>inneholder et skjema med virksomhetsinformasjon delt inn i syv ulike undertitler</w:t>
            </w:r>
            <w:r w:rsidR="00D05E4A" w:rsidRPr="00286277">
              <w:rPr>
                <w:lang w:val="nb-NO"/>
              </w:rPr>
              <w:t>:</w:t>
            </w:r>
          </w:p>
          <w:p w14:paraId="65B45FB3" w14:textId="1C27EE01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• Opplysninge</w:t>
            </w:r>
            <w:r w:rsidR="00D05E4A" w:rsidRPr="00286277">
              <w:rPr>
                <w:lang w:val="nb-NO"/>
              </w:rPr>
              <w:t>r om Egenkontrollen</w:t>
            </w:r>
          </w:p>
          <w:p w14:paraId="65B45FB4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Postadresse</w:t>
            </w:r>
          </w:p>
          <w:p w14:paraId="65B45FB5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Beliggenhetsadresse</w:t>
            </w:r>
          </w:p>
          <w:p w14:paraId="65B45FB6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Forretningsadresse</w:t>
            </w:r>
          </w:p>
          <w:p w14:paraId="65B45FB7" w14:textId="235D3F2B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Kontaktperson </w:t>
            </w:r>
            <w:r w:rsidR="00A760F5">
              <w:rPr>
                <w:lang w:val="nb-NO"/>
              </w:rPr>
              <w:t>for</w:t>
            </w:r>
            <w:r w:rsidRPr="00286277">
              <w:rPr>
                <w:lang w:val="nb-NO"/>
              </w:rPr>
              <w:t xml:space="preserve"> </w:t>
            </w:r>
            <w:r w:rsidR="00A760F5">
              <w:rPr>
                <w:lang w:val="nb-NO"/>
              </w:rPr>
              <w:t>virksomhet</w:t>
            </w:r>
          </w:p>
          <w:p w14:paraId="65B45FB8" w14:textId="0E291F5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A760F5">
              <w:rPr>
                <w:lang w:val="nb-NO"/>
              </w:rPr>
              <w:t>Næringsgruppe</w:t>
            </w:r>
          </w:p>
          <w:p w14:paraId="65B45FB9" w14:textId="5AA3139B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Institusjonell </w:t>
            </w:r>
            <w:proofErr w:type="spellStart"/>
            <w:r w:rsidRPr="00286277">
              <w:rPr>
                <w:lang w:val="nb-NO"/>
              </w:rPr>
              <w:t>sektorkod</w:t>
            </w:r>
            <w:r w:rsidR="00A760F5">
              <w:rPr>
                <w:lang w:val="nb-NO"/>
              </w:rPr>
              <w:t>e</w:t>
            </w:r>
            <w:proofErr w:type="spellEnd"/>
          </w:p>
          <w:p w14:paraId="65B45FBA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BB" w14:textId="7CB5C100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5FBC" w14:textId="310032D5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Opprette virkso</w:t>
            </w:r>
            <w:r w:rsidR="00D05E4A" w:rsidRPr="00286277">
              <w:rPr>
                <w:u w:val="single"/>
                <w:lang w:val="nb-NO"/>
              </w:rPr>
              <w:t>mhet</w:t>
            </w:r>
          </w:p>
          <w:p w14:paraId="65B45FBD" w14:textId="4FCA7F60" w:rsidR="007838E7" w:rsidRPr="00286277" w:rsidRDefault="00A760F5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 denne knappen blir den opprettede virksomheten lagret.</w:t>
            </w:r>
          </w:p>
          <w:p w14:paraId="65B45FBE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BF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Opprett egenkontroll</w:t>
            </w:r>
          </w:p>
          <w:p w14:paraId="65B45FC0" w14:textId="4AFEBCCE" w:rsidR="007838E7" w:rsidRPr="00286277" w:rsidRDefault="006A2EFF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 knappen blir virksomheten lagret og saksbehandleren lenkes direkte til siden for å opprette egenkontroll for den nye virksomheten</w:t>
            </w:r>
            <w:r w:rsidR="00D05E4A" w:rsidRPr="00286277">
              <w:rPr>
                <w:lang w:val="nb-NO"/>
              </w:rPr>
              <w:t>.</w:t>
            </w:r>
          </w:p>
          <w:p w14:paraId="65B45FC1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C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Avbryt</w:t>
            </w:r>
          </w:p>
          <w:p w14:paraId="65B45FC3" w14:textId="44AFF3B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Knappen avbryter </w:t>
            </w:r>
            <w:r w:rsidR="006A2EFF">
              <w:rPr>
                <w:lang w:val="nb-NO"/>
              </w:rPr>
              <w:t>opprettingen</w:t>
            </w:r>
            <w:r w:rsidRPr="00286277">
              <w:rPr>
                <w:lang w:val="nb-NO"/>
              </w:rPr>
              <w:t xml:space="preserve"> </w:t>
            </w:r>
            <w:r w:rsidR="006A2EFF">
              <w:rPr>
                <w:lang w:val="nb-NO"/>
              </w:rPr>
              <w:t>og saksbehandleren lenkes tilbake til startsiden</w:t>
            </w:r>
            <w:r w:rsidRPr="00286277">
              <w:rPr>
                <w:lang w:val="nb-NO"/>
              </w:rPr>
              <w:t>.</w:t>
            </w:r>
          </w:p>
          <w:p w14:paraId="65B45FC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C5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C6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65B45FC8" w14:textId="7836D055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19" w:name="_Toc535932655"/>
      <w:r w:rsidR="006A2EFF">
        <w:rPr>
          <w:lang w:val="nb-NO"/>
        </w:rPr>
        <w:lastRenderedPageBreak/>
        <w:t>Egenkontroll Skape ny Egenkontroll - Saksbehandle</w:t>
      </w:r>
      <w:r w:rsidRPr="00286277">
        <w:rPr>
          <w:lang w:val="nb-NO"/>
        </w:rPr>
        <w:t>re</w:t>
      </w:r>
      <w:bookmarkEnd w:id="19"/>
    </w:p>
    <w:p w14:paraId="65B45FC9" w14:textId="1CDDBD93" w:rsidR="007838E7" w:rsidRPr="00286277" w:rsidRDefault="006A2EFF" w:rsidP="00FF169B">
      <w:pPr>
        <w:pStyle w:val="Overskrift2"/>
        <w:rPr>
          <w:lang w:val="nb-NO"/>
        </w:rPr>
      </w:pPr>
      <w:r>
        <w:rPr>
          <w:lang w:val="nb-NO"/>
        </w:rPr>
        <w:t>Brukerens</w:t>
      </w:r>
      <w:r w:rsidR="00D05E4A" w:rsidRPr="00286277">
        <w:rPr>
          <w:lang w:val="nb-NO"/>
        </w:rPr>
        <w:t xml:space="preserve"> </w:t>
      </w:r>
      <w:r>
        <w:rPr>
          <w:lang w:val="nb-NO"/>
        </w:rPr>
        <w:t>grensesnitt</w:t>
      </w:r>
    </w:p>
    <w:p w14:paraId="65B45FCA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4" wp14:editId="65B460A5">
            <wp:extent cx="6638925" cy="5314950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FCB" w14:textId="117C55EB" w:rsidR="007838E7" w:rsidRPr="00286277" w:rsidRDefault="006A2EFF" w:rsidP="00FF169B">
      <w:pPr>
        <w:pStyle w:val="Overskrift2"/>
        <w:rPr>
          <w:lang w:val="nb-NO"/>
        </w:rPr>
      </w:pPr>
      <w:r>
        <w:rPr>
          <w:lang w:val="nb-NO"/>
        </w:rPr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CD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CC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DA" w14:textId="77777777" w:rsidTr="007838E7">
        <w:tc>
          <w:tcPr>
            <w:tcW w:w="0" w:type="auto"/>
          </w:tcPr>
          <w:p w14:paraId="65B45FCE" w14:textId="65F8ACC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b/>
                <w:lang w:val="nb-NO"/>
              </w:rPr>
              <w:t>Beskriv</w:t>
            </w:r>
            <w:r w:rsidR="00640DAC">
              <w:rPr>
                <w:b/>
                <w:lang w:val="nb-NO"/>
              </w:rPr>
              <w:t>else</w:t>
            </w:r>
          </w:p>
          <w:p w14:paraId="65B45FD0" w14:textId="3F74CF17" w:rsidR="007838E7" w:rsidRDefault="006A2EFF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Siden for å opprette ny egenkontroll inneholder et forholdsvis lite skjema. Virksomheten som egenkontrollen skal være koblet mot må eksistere i systemet </w:t>
            </w:r>
            <w:r w:rsidR="00E50A98">
              <w:rPr>
                <w:lang w:val="nb-NO"/>
              </w:rPr>
              <w:t>før</w:t>
            </w:r>
            <w:r>
              <w:rPr>
                <w:lang w:val="nb-NO"/>
              </w:rPr>
              <w:t xml:space="preserve"> selve egenkontrollen kan opprettes. Saksbehandleren kan komme frem til skjemaet for å opprette egenkontroll på to måter. Enten via en knapp i virksomhetslisten </w:t>
            </w:r>
            <w:r w:rsidR="00E50A98">
              <w:rPr>
                <w:lang w:val="nb-NO"/>
              </w:rPr>
              <w:t>over</w:t>
            </w:r>
            <w:r>
              <w:rPr>
                <w:lang w:val="nb-NO"/>
              </w:rPr>
              <w:t xml:space="preserve"> de virksomheter som </w:t>
            </w:r>
            <w:r w:rsidR="00E50A98">
              <w:rPr>
                <w:lang w:val="nb-NO"/>
              </w:rPr>
              <w:t>ikke har</w:t>
            </w:r>
            <w:r>
              <w:rPr>
                <w:lang w:val="nb-NO"/>
              </w:rPr>
              <w:t xml:space="preserve"> egenkontroller eller som et avsluttende steg i kombinasjon med at selve virksomheten</w:t>
            </w:r>
            <w:r w:rsidR="00E50A98">
              <w:rPr>
                <w:lang w:val="nb-NO"/>
              </w:rPr>
              <w:t xml:space="preserve"> opprettes. Også ved import av virksomheter kan saksbehandleren velge å la systemet automatisk generere opp egenkontroller til respektive nye virksomhet.</w:t>
            </w:r>
          </w:p>
          <w:p w14:paraId="7F39760D" w14:textId="77777777" w:rsidR="00E50A98" w:rsidRPr="00286277" w:rsidRDefault="00E50A98">
            <w:pPr>
              <w:pStyle w:val="AxureTableNormalText"/>
              <w:rPr>
                <w:lang w:val="nb-NO"/>
              </w:rPr>
            </w:pPr>
          </w:p>
          <w:p w14:paraId="65B45FD1" w14:textId="00B240C1" w:rsidR="007838E7" w:rsidRPr="00286277" w:rsidRDefault="00E50A98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5FD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Lagre</w:t>
            </w:r>
          </w:p>
          <w:p w14:paraId="65B45FD3" w14:textId="66038D5B" w:rsidR="007838E7" w:rsidRPr="00286277" w:rsidRDefault="00E50A98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 denne knappen blir den opprettede egenkontrollen lagret.</w:t>
            </w:r>
          </w:p>
          <w:p w14:paraId="65B45FD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D5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Avbryt</w:t>
            </w:r>
          </w:p>
          <w:p w14:paraId="65B45FD7" w14:textId="4A9163A6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Knappen avbryter </w:t>
            </w:r>
            <w:r w:rsidR="00E50A98">
              <w:rPr>
                <w:lang w:val="nb-NO"/>
              </w:rPr>
              <w:t>opprettingen og saksbehandleren lenkes tilbake til startsiden.</w:t>
            </w:r>
          </w:p>
          <w:p w14:paraId="65B45FD8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D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</w:tc>
      </w:tr>
    </w:tbl>
    <w:p w14:paraId="65B45FDB" w14:textId="176D6BE8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0" w:name="_Toc535932656"/>
      <w:r w:rsidR="00E50A98">
        <w:rPr>
          <w:lang w:val="nb-NO"/>
        </w:rPr>
        <w:lastRenderedPageBreak/>
        <w:t>Egenkontroll Granske</w:t>
      </w:r>
      <w:r w:rsidRPr="00286277">
        <w:rPr>
          <w:lang w:val="nb-NO"/>
        </w:rPr>
        <w:t xml:space="preserve"> Egenkontroll - Saks</w:t>
      </w:r>
      <w:r w:rsidR="00E50A98">
        <w:rPr>
          <w:lang w:val="nb-NO"/>
        </w:rPr>
        <w:t>behandle</w:t>
      </w:r>
      <w:r w:rsidRPr="00286277">
        <w:rPr>
          <w:lang w:val="nb-NO"/>
        </w:rPr>
        <w:t>re</w:t>
      </w:r>
      <w:bookmarkEnd w:id="20"/>
    </w:p>
    <w:p w14:paraId="65B45FDC" w14:textId="1D1B9B96" w:rsidR="007838E7" w:rsidRPr="00286277" w:rsidRDefault="00E50A98" w:rsidP="00FF169B">
      <w:pPr>
        <w:pStyle w:val="Overskrift2"/>
        <w:rPr>
          <w:lang w:val="nb-NO"/>
        </w:rPr>
      </w:pPr>
      <w:r>
        <w:rPr>
          <w:lang w:val="nb-NO"/>
        </w:rPr>
        <w:t>Brukerens grenses</w:t>
      </w:r>
      <w:r w:rsidR="00D05E4A" w:rsidRPr="00286277">
        <w:rPr>
          <w:lang w:val="nb-NO"/>
        </w:rPr>
        <w:t>nitt</w:t>
      </w:r>
    </w:p>
    <w:p w14:paraId="65B45FDD" w14:textId="19723CB8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6" wp14:editId="65B460A7">
            <wp:extent cx="6638925" cy="7762875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2307" w14:textId="77777777" w:rsidR="00BC7CBE" w:rsidRPr="00286277" w:rsidRDefault="00BC7CBE">
      <w:pPr>
        <w:pStyle w:val="AxureImageParagraph"/>
        <w:rPr>
          <w:lang w:val="nb-NO"/>
        </w:rPr>
      </w:pPr>
    </w:p>
    <w:p w14:paraId="65B45FDE" w14:textId="485D2696" w:rsidR="007838E7" w:rsidRPr="00286277" w:rsidRDefault="00E50A98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E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D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5FEE" w14:textId="77777777" w:rsidTr="007838E7">
        <w:tc>
          <w:tcPr>
            <w:tcW w:w="0" w:type="auto"/>
          </w:tcPr>
          <w:p w14:paraId="65B45FE1" w14:textId="546F6B55" w:rsidR="007838E7" w:rsidRPr="00286277" w:rsidRDefault="00E50A98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5FE2" w14:textId="51798146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</w:t>
            </w:r>
            <w:r w:rsidR="00E50A98">
              <w:rPr>
                <w:lang w:val="nb-NO"/>
              </w:rPr>
              <w:t>aksbehandle</w:t>
            </w:r>
            <w:r w:rsidR="00D05E4A" w:rsidRPr="00286277">
              <w:rPr>
                <w:lang w:val="nb-NO"/>
              </w:rPr>
              <w:t xml:space="preserve">ren </w:t>
            </w:r>
            <w:r>
              <w:rPr>
                <w:lang w:val="nb-NO"/>
              </w:rPr>
              <w:t xml:space="preserve">bruker denne siden </w:t>
            </w:r>
            <w:r w:rsidR="00E50A98">
              <w:rPr>
                <w:lang w:val="nb-NO"/>
              </w:rPr>
              <w:t>for</w:t>
            </w:r>
            <w:r w:rsidR="00D05E4A" w:rsidRPr="00286277">
              <w:rPr>
                <w:lang w:val="nb-NO"/>
              </w:rPr>
              <w:t xml:space="preserve"> </w:t>
            </w:r>
            <w:r w:rsidR="00E50A98">
              <w:rPr>
                <w:lang w:val="nb-NO"/>
              </w:rPr>
              <w:t>å granske</w:t>
            </w:r>
            <w:r w:rsidR="00D05E4A" w:rsidRPr="00286277">
              <w:rPr>
                <w:lang w:val="nb-NO"/>
              </w:rPr>
              <w:t xml:space="preserve"> </w:t>
            </w:r>
            <w:r w:rsidR="00BB1917">
              <w:rPr>
                <w:lang w:val="nb-NO"/>
              </w:rPr>
              <w:t>egenkontrollen som virksomheten har sendt inn</w:t>
            </w:r>
            <w:r w:rsidR="00D05E4A" w:rsidRPr="00286277">
              <w:rPr>
                <w:lang w:val="nb-NO"/>
              </w:rPr>
              <w:t>.</w:t>
            </w:r>
          </w:p>
          <w:p w14:paraId="65B45FE3" w14:textId="562CDDE8" w:rsidR="007838E7" w:rsidRPr="00286277" w:rsidRDefault="00BB1917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Hver seksjon er sammenfoldet og ved å klikke på respektive seksjonsoverskrift vises informasjonen som virksomheten har lagt inn i egenkontrollen</w:t>
            </w:r>
            <w:r w:rsidR="00D05E4A" w:rsidRPr="00286277">
              <w:rPr>
                <w:lang w:val="nb-NO"/>
              </w:rPr>
              <w:t>.</w:t>
            </w:r>
          </w:p>
          <w:p w14:paraId="65B45FE4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E5" w14:textId="11B73F70" w:rsidR="007838E7" w:rsidRDefault="00BB1917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Saksbehandleren administrere</w:t>
            </w:r>
            <w:r w:rsidR="00D05E4A" w:rsidRPr="00286277">
              <w:rPr>
                <w:lang w:val="nb-NO"/>
              </w:rPr>
              <w:t>r</w:t>
            </w:r>
            <w:r>
              <w:rPr>
                <w:lang w:val="nb-NO"/>
              </w:rPr>
              <w:t xml:space="preserve"> også</w:t>
            </w:r>
            <w:r w:rsidR="00D05E4A" w:rsidRPr="00286277">
              <w:rPr>
                <w:lang w:val="nb-NO"/>
              </w:rPr>
              <w:t xml:space="preserve"> egenkontrollen</w:t>
            </w:r>
            <w:r>
              <w:rPr>
                <w:lang w:val="nb-NO"/>
              </w:rPr>
              <w:t xml:space="preserve"> fra denne siden.</w:t>
            </w:r>
          </w:p>
          <w:p w14:paraId="3E096F33" w14:textId="07E1694B" w:rsidR="00BB1917" w:rsidRPr="00286277" w:rsidRDefault="00BB1917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Hvis saksbehandleren </w:t>
            </w:r>
            <w:r w:rsidR="00CA3926">
              <w:rPr>
                <w:lang w:val="nb-NO"/>
              </w:rPr>
              <w:t>avgjør</w:t>
            </w:r>
            <w:r>
              <w:rPr>
                <w:lang w:val="nb-NO"/>
              </w:rPr>
              <w:t xml:space="preserve"> </w:t>
            </w:r>
            <w:r w:rsidR="00CA3926">
              <w:rPr>
                <w:lang w:val="nb-NO"/>
              </w:rPr>
              <w:t>i løpet av</w:t>
            </w:r>
            <w:r>
              <w:rPr>
                <w:lang w:val="nb-NO"/>
              </w:rPr>
              <w:t xml:space="preserve"> granskingen at for eksempel et bilde som er sendt ikke er tilstrekkelig for å bekrefte betjeningsområdets utseende så skal hen kontakte virksomheten utenfor dette systemet, </w:t>
            </w:r>
            <w:r w:rsidR="00640DAC">
              <w:rPr>
                <w:lang w:val="nb-NO"/>
              </w:rPr>
              <w:t>og</w:t>
            </w:r>
            <w:r>
              <w:rPr>
                <w:lang w:val="nb-NO"/>
              </w:rPr>
              <w:t xml:space="preserve"> endre egenkontrollens status her. Ved </w:t>
            </w:r>
            <w:r w:rsidR="00640DAC">
              <w:rPr>
                <w:lang w:val="nb-NO"/>
              </w:rPr>
              <w:t>og</w:t>
            </w:r>
            <w:r>
              <w:rPr>
                <w:lang w:val="nb-NO"/>
              </w:rPr>
              <w:t xml:space="preserve"> i dette tilfelle endre status til «Åpen for korreksjon»</w:t>
            </w:r>
            <w:r w:rsidR="00CA3926">
              <w:rPr>
                <w:lang w:val="nb-NO"/>
              </w:rPr>
              <w:t xml:space="preserve"> gis </w:t>
            </w:r>
            <w:r>
              <w:rPr>
                <w:lang w:val="nb-NO"/>
              </w:rPr>
              <w:t xml:space="preserve">virksomheten </w:t>
            </w:r>
            <w:r w:rsidR="00CA3926">
              <w:rPr>
                <w:lang w:val="nb-NO"/>
              </w:rPr>
              <w:t>igjen mulighet til å gå inn og redigere egenkontrollen.</w:t>
            </w:r>
          </w:p>
          <w:p w14:paraId="65B45FE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E8" w14:textId="50472B40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5FE9" w14:textId="7520881D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Adm</w:t>
            </w:r>
            <w:r w:rsidR="00CA3926">
              <w:rPr>
                <w:u w:val="single"/>
                <w:lang w:val="nb-NO"/>
              </w:rPr>
              <w:t>inistrere</w:t>
            </w:r>
            <w:r w:rsidRPr="00286277">
              <w:rPr>
                <w:u w:val="single"/>
                <w:lang w:val="nb-NO"/>
              </w:rPr>
              <w:t xml:space="preserve"> egenkontroll</w:t>
            </w:r>
          </w:p>
          <w:p w14:paraId="65B45FEA" w14:textId="576159D5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Klikk på overskriften for å endre status på egenkontrollen</w:t>
            </w:r>
            <w:r w:rsidR="00D05E4A" w:rsidRPr="00286277">
              <w:rPr>
                <w:lang w:val="nb-NO"/>
              </w:rPr>
              <w:t>.</w:t>
            </w:r>
          </w:p>
          <w:p w14:paraId="65B45FEB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EC" w14:textId="48F3BE6A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Eksportere egenkontroll ti</w:t>
            </w:r>
            <w:r w:rsidR="00D05E4A" w:rsidRPr="00286277">
              <w:rPr>
                <w:u w:val="single"/>
                <w:lang w:val="nb-NO"/>
              </w:rPr>
              <w:t>l Excel</w:t>
            </w:r>
          </w:p>
          <w:p w14:paraId="65B45FED" w14:textId="166F5803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klikke på</w:t>
            </w:r>
            <w:r w:rsidR="00D05E4A" w:rsidRPr="00286277">
              <w:rPr>
                <w:lang w:val="nb-NO"/>
              </w:rPr>
              <w:t xml:space="preserve"> "</w:t>
            </w:r>
            <w:r>
              <w:rPr>
                <w:lang w:val="nb-NO"/>
              </w:rPr>
              <w:t>Eksporter til</w:t>
            </w:r>
            <w:r w:rsidR="00D05E4A" w:rsidRPr="00286277">
              <w:rPr>
                <w:lang w:val="nb-NO"/>
              </w:rPr>
              <w:t xml:space="preserve"> Excel" </w:t>
            </w:r>
            <w:r>
              <w:rPr>
                <w:lang w:val="nb-NO"/>
              </w:rPr>
              <w:t>eksporteres den aktuelle</w:t>
            </w:r>
            <w:r w:rsidR="00D05E4A" w:rsidRPr="00286277">
              <w:rPr>
                <w:lang w:val="nb-NO"/>
              </w:rPr>
              <w:t xml:space="preserve"> egenkontrollen </w:t>
            </w:r>
            <w:r>
              <w:rPr>
                <w:lang w:val="nb-NO"/>
              </w:rPr>
              <w:t>og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dens komplette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innhold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og data ti</w:t>
            </w:r>
            <w:r w:rsidR="00D05E4A" w:rsidRPr="00286277">
              <w:rPr>
                <w:lang w:val="nb-NO"/>
              </w:rPr>
              <w:t xml:space="preserve">l Excel. </w:t>
            </w:r>
          </w:p>
        </w:tc>
      </w:tr>
    </w:tbl>
    <w:p w14:paraId="65B45FEF" w14:textId="0A39FAF8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1" w:name="_Toc535932657"/>
      <w:r w:rsidRPr="00286277">
        <w:rPr>
          <w:lang w:val="nb-NO"/>
        </w:rPr>
        <w:lastRenderedPageBreak/>
        <w:t xml:space="preserve">Egenkontroll </w:t>
      </w:r>
      <w:r w:rsidR="00CA3926">
        <w:rPr>
          <w:lang w:val="nb-NO"/>
        </w:rPr>
        <w:t>Endre status - Saksbehandle</w:t>
      </w:r>
      <w:r w:rsidRPr="00286277">
        <w:rPr>
          <w:lang w:val="nb-NO"/>
        </w:rPr>
        <w:t>re</w:t>
      </w:r>
      <w:bookmarkEnd w:id="21"/>
    </w:p>
    <w:p w14:paraId="65B45FF0" w14:textId="6B226B47" w:rsidR="007838E7" w:rsidRPr="00286277" w:rsidRDefault="00CA3926" w:rsidP="00FF169B">
      <w:pPr>
        <w:pStyle w:val="Overskrift2"/>
        <w:rPr>
          <w:lang w:val="nb-NO"/>
        </w:rPr>
      </w:pPr>
      <w:r>
        <w:rPr>
          <w:lang w:val="nb-NO"/>
        </w:rPr>
        <w:t>Brukerens</w:t>
      </w:r>
      <w:r w:rsidR="00D05E4A" w:rsidRPr="00286277">
        <w:rPr>
          <w:lang w:val="nb-NO"/>
        </w:rPr>
        <w:t xml:space="preserve"> </w:t>
      </w:r>
      <w:r>
        <w:rPr>
          <w:lang w:val="nb-NO"/>
        </w:rPr>
        <w:t>grensesnitt</w:t>
      </w:r>
    </w:p>
    <w:p w14:paraId="65B45FF1" w14:textId="0A9CA8A0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8" wp14:editId="65B460A9">
            <wp:extent cx="6638925" cy="578167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B6E0" w14:textId="3E5D846B" w:rsidR="00BC7CBE" w:rsidRPr="00286277" w:rsidRDefault="00BC7CBE">
      <w:pPr>
        <w:pStyle w:val="AxureImageParagraph"/>
        <w:rPr>
          <w:lang w:val="nb-NO"/>
        </w:rPr>
      </w:pPr>
    </w:p>
    <w:p w14:paraId="24ADDCEE" w14:textId="3D016B0E" w:rsidR="00BC7CBE" w:rsidRPr="00286277" w:rsidRDefault="00BC7CBE">
      <w:pPr>
        <w:pStyle w:val="AxureImageParagraph"/>
        <w:rPr>
          <w:lang w:val="nb-NO"/>
        </w:rPr>
      </w:pPr>
    </w:p>
    <w:p w14:paraId="7A74D4B2" w14:textId="6F109DFB" w:rsidR="00BC7CBE" w:rsidRPr="00286277" w:rsidRDefault="00BC7CBE">
      <w:pPr>
        <w:pStyle w:val="AxureImageParagraph"/>
        <w:rPr>
          <w:lang w:val="nb-NO"/>
        </w:rPr>
      </w:pPr>
    </w:p>
    <w:p w14:paraId="6B89A6FC" w14:textId="1AD7F4AE" w:rsidR="00BC7CBE" w:rsidRPr="00286277" w:rsidRDefault="00BC7CBE">
      <w:pPr>
        <w:pStyle w:val="AxureImageParagraph"/>
        <w:rPr>
          <w:lang w:val="nb-NO"/>
        </w:rPr>
      </w:pPr>
    </w:p>
    <w:p w14:paraId="69D276AC" w14:textId="4A1F9EEB" w:rsidR="00BC7CBE" w:rsidRPr="00286277" w:rsidRDefault="00BC7CBE">
      <w:pPr>
        <w:pStyle w:val="AxureImageParagraph"/>
        <w:rPr>
          <w:lang w:val="nb-NO"/>
        </w:rPr>
      </w:pPr>
    </w:p>
    <w:p w14:paraId="3A206F91" w14:textId="0964F17C" w:rsidR="00BC7CBE" w:rsidRPr="00286277" w:rsidRDefault="00BC7CBE">
      <w:pPr>
        <w:pStyle w:val="AxureImageParagraph"/>
        <w:rPr>
          <w:lang w:val="nb-NO"/>
        </w:rPr>
      </w:pPr>
    </w:p>
    <w:p w14:paraId="0090D36E" w14:textId="4F0BCAF9" w:rsidR="00BC7CBE" w:rsidRPr="00286277" w:rsidRDefault="00BC7CBE">
      <w:pPr>
        <w:pStyle w:val="AxureImageParagraph"/>
        <w:rPr>
          <w:lang w:val="nb-NO"/>
        </w:rPr>
      </w:pPr>
    </w:p>
    <w:p w14:paraId="12768C27" w14:textId="68EB5D00" w:rsidR="00BC7CBE" w:rsidRPr="00286277" w:rsidRDefault="00BC7CBE">
      <w:pPr>
        <w:pStyle w:val="AxureImageParagraph"/>
        <w:rPr>
          <w:lang w:val="nb-NO"/>
        </w:rPr>
      </w:pPr>
    </w:p>
    <w:p w14:paraId="285BC8FB" w14:textId="643A01F3" w:rsidR="00BC7CBE" w:rsidRPr="00286277" w:rsidRDefault="00BC7CBE">
      <w:pPr>
        <w:pStyle w:val="AxureImageParagraph"/>
        <w:rPr>
          <w:lang w:val="nb-NO"/>
        </w:rPr>
      </w:pPr>
    </w:p>
    <w:p w14:paraId="2069AD08" w14:textId="77777777" w:rsidR="00BC7CBE" w:rsidRPr="00286277" w:rsidRDefault="00BC7CBE">
      <w:pPr>
        <w:pStyle w:val="AxureImageParagraph"/>
        <w:rPr>
          <w:lang w:val="nb-NO"/>
        </w:rPr>
      </w:pPr>
    </w:p>
    <w:p w14:paraId="65B45FF2" w14:textId="5451B04C" w:rsidR="007838E7" w:rsidRPr="00286277" w:rsidRDefault="00CA3926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5FF4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5FF3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86277" w14:paraId="65B46007" w14:textId="77777777" w:rsidTr="007838E7">
        <w:tc>
          <w:tcPr>
            <w:tcW w:w="0" w:type="auto"/>
          </w:tcPr>
          <w:p w14:paraId="65B45FF5" w14:textId="0E403D52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5FF6" w14:textId="485FB49D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Når saksbehandleren vil endre</w:t>
            </w:r>
            <w:r w:rsidR="00D05E4A" w:rsidRPr="00286277">
              <w:rPr>
                <w:lang w:val="nb-NO"/>
              </w:rPr>
              <w:t xml:space="preserve"> status på en egenkontroll så </w:t>
            </w:r>
            <w:r>
              <w:rPr>
                <w:lang w:val="nb-NO"/>
              </w:rPr>
              <w:t>skal</w:t>
            </w:r>
            <w:r w:rsidR="00D05E4A" w:rsidRPr="00286277">
              <w:rPr>
                <w:lang w:val="nb-NO"/>
              </w:rPr>
              <w:t xml:space="preserve"> hen </w:t>
            </w:r>
            <w:r>
              <w:rPr>
                <w:lang w:val="nb-NO"/>
              </w:rPr>
              <w:t>klikke</w:t>
            </w:r>
            <w:r w:rsidR="00D05E4A" w:rsidRPr="00286277">
              <w:rPr>
                <w:lang w:val="nb-NO"/>
              </w:rPr>
              <w:t xml:space="preserve"> på "Administrer egenkontroll" </w:t>
            </w:r>
            <w:r>
              <w:rPr>
                <w:lang w:val="nb-NO"/>
              </w:rPr>
              <w:t>øverst på side</w:t>
            </w:r>
            <w:r w:rsidR="00D05E4A" w:rsidRPr="00286277">
              <w:rPr>
                <w:lang w:val="nb-NO"/>
              </w:rPr>
              <w:t xml:space="preserve">n </w:t>
            </w:r>
            <w:r>
              <w:rPr>
                <w:lang w:val="nb-NO"/>
              </w:rPr>
              <w:t>for</w:t>
            </w:r>
            <w:r w:rsidR="00D05E4A" w:rsidRPr="00286277">
              <w:rPr>
                <w:lang w:val="nb-NO"/>
              </w:rPr>
              <w:t xml:space="preserve"> den </w:t>
            </w:r>
            <w:r>
              <w:rPr>
                <w:lang w:val="nb-NO"/>
              </w:rPr>
              <w:t>aktuelle</w:t>
            </w:r>
            <w:r w:rsidR="00D05E4A" w:rsidRPr="00286277">
              <w:rPr>
                <w:lang w:val="nb-NO"/>
              </w:rPr>
              <w:t xml:space="preserve"> egenkontrollen.</w:t>
            </w:r>
          </w:p>
          <w:p w14:paraId="65B45FF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F8" w14:textId="1CFB0ED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Egenskapen som heter "Virksomhetens fremdrift" </w:t>
            </w:r>
            <w:r w:rsidR="00CA3926">
              <w:rPr>
                <w:lang w:val="nb-NO"/>
              </w:rPr>
              <w:t>gir egenkontrollens aktuelle</w:t>
            </w:r>
            <w:r w:rsidRPr="00286277">
              <w:rPr>
                <w:lang w:val="nb-NO"/>
              </w:rPr>
              <w:t xml:space="preserve"> status. </w:t>
            </w:r>
            <w:r w:rsidR="00CA3926">
              <w:rPr>
                <w:lang w:val="nb-NO"/>
              </w:rPr>
              <w:t xml:space="preserve">For å endre status velger saksbehandleren en av de statusene som presenteres i </w:t>
            </w:r>
            <w:proofErr w:type="spellStart"/>
            <w:r w:rsidR="00CA3926">
              <w:rPr>
                <w:lang w:val="nb-NO"/>
              </w:rPr>
              <w:t>nedtrekkslisten</w:t>
            </w:r>
            <w:proofErr w:type="spellEnd"/>
            <w:r w:rsidRPr="00286277">
              <w:rPr>
                <w:lang w:val="nb-NO"/>
              </w:rPr>
              <w:t>.</w:t>
            </w:r>
          </w:p>
          <w:p w14:paraId="65B45FF9" w14:textId="376539C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De </w:t>
            </w:r>
            <w:r w:rsidR="00CA3926">
              <w:rPr>
                <w:lang w:val="nb-NO"/>
              </w:rPr>
              <w:t>statusene</w:t>
            </w:r>
            <w:r w:rsidRPr="00286277">
              <w:rPr>
                <w:lang w:val="nb-NO"/>
              </w:rPr>
              <w:t xml:space="preserve"> som </w:t>
            </w:r>
            <w:r w:rsidR="00CA3926">
              <w:rPr>
                <w:lang w:val="nb-NO"/>
              </w:rPr>
              <w:t>vises</w:t>
            </w:r>
            <w:r w:rsidRPr="00286277">
              <w:rPr>
                <w:lang w:val="nb-NO"/>
              </w:rPr>
              <w:t xml:space="preserve"> i </w:t>
            </w:r>
            <w:proofErr w:type="spellStart"/>
            <w:r w:rsidR="00CA3926">
              <w:rPr>
                <w:lang w:val="nb-NO"/>
              </w:rPr>
              <w:t>nedtrekkslisten</w:t>
            </w:r>
            <w:proofErr w:type="spellEnd"/>
            <w:r w:rsidRPr="00286277">
              <w:rPr>
                <w:lang w:val="nb-NO"/>
              </w:rPr>
              <w:t xml:space="preserve"> </w:t>
            </w:r>
            <w:r w:rsidR="00CA3926">
              <w:rPr>
                <w:lang w:val="nb-NO"/>
              </w:rPr>
              <w:t>avhenger av hvilke statuse</w:t>
            </w:r>
            <w:r w:rsidRPr="00286277">
              <w:rPr>
                <w:lang w:val="nb-NO"/>
              </w:rPr>
              <w:t xml:space="preserve">r som </w:t>
            </w:r>
            <w:r w:rsidR="00CA3926">
              <w:rPr>
                <w:lang w:val="nb-NO"/>
              </w:rPr>
              <w:t>akkurat i dette tilfellet er mulige å endre til.</w:t>
            </w:r>
          </w:p>
          <w:p w14:paraId="65B45FFA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FB" w14:textId="76771D6E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Egenkontrollens statuse</w:t>
            </w:r>
            <w:r w:rsidR="00D05E4A" w:rsidRPr="00286277">
              <w:rPr>
                <w:u w:val="single"/>
                <w:lang w:val="nb-NO"/>
              </w:rPr>
              <w:t>r</w:t>
            </w:r>
          </w:p>
          <w:p w14:paraId="65B45FFC" w14:textId="136FBF65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En flyt av ulike statuser er opprettet for at systemet skal kunne kommunisere med brukerne om i hvilken del av prosessen den enkelte egenkontrollen befinner seg</w:t>
            </w:r>
            <w:r w:rsidR="00D05E4A" w:rsidRPr="00286277">
              <w:rPr>
                <w:lang w:val="nb-NO"/>
              </w:rPr>
              <w:t>.</w:t>
            </w:r>
          </w:p>
          <w:p w14:paraId="65B45FF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5FFE" w14:textId="4F1D3385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Følgene statuse</w:t>
            </w:r>
            <w:r w:rsidR="00D05E4A" w:rsidRPr="00286277">
              <w:rPr>
                <w:lang w:val="nb-NO"/>
              </w:rPr>
              <w:t>r finn</w:t>
            </w:r>
            <w:r>
              <w:rPr>
                <w:lang w:val="nb-NO"/>
              </w:rPr>
              <w:t>e</w:t>
            </w:r>
            <w:r w:rsidR="00D05E4A" w:rsidRPr="00286277">
              <w:rPr>
                <w:lang w:val="nb-NO"/>
              </w:rPr>
              <w:t>s i systemet:</w:t>
            </w:r>
          </w:p>
          <w:p w14:paraId="65B45FFF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Opprettet</w:t>
            </w:r>
          </w:p>
          <w:p w14:paraId="65B46000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Varslet</w:t>
            </w:r>
          </w:p>
          <w:p w14:paraId="65B46001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Påbegynt</w:t>
            </w:r>
          </w:p>
          <w:p w14:paraId="65B46002" w14:textId="64BD424E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• Fullfø</w:t>
            </w:r>
            <w:r w:rsidR="00D05E4A" w:rsidRPr="00286277">
              <w:rPr>
                <w:lang w:val="nb-NO"/>
              </w:rPr>
              <w:t>rt</w:t>
            </w:r>
          </w:p>
          <w:p w14:paraId="65B46003" w14:textId="48227B24" w:rsidR="007838E7" w:rsidRPr="00286277" w:rsidRDefault="00CA39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• Åpen fo</w:t>
            </w:r>
            <w:r w:rsidR="00D05E4A" w:rsidRPr="00286277">
              <w:rPr>
                <w:lang w:val="nb-NO"/>
              </w:rPr>
              <w:t>r korreksjon</w:t>
            </w:r>
          </w:p>
          <w:p w14:paraId="65B46004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Avsluttet</w:t>
            </w:r>
          </w:p>
          <w:p w14:paraId="65B46006" w14:textId="7CE2EFB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Avlyst</w:t>
            </w:r>
          </w:p>
        </w:tc>
      </w:tr>
    </w:tbl>
    <w:p w14:paraId="65B46008" w14:textId="7C93F993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2" w:name="_Toc535932658"/>
      <w:r w:rsidR="00CA3926">
        <w:rPr>
          <w:lang w:val="nb-NO"/>
        </w:rPr>
        <w:lastRenderedPageBreak/>
        <w:t>Administratorens</w:t>
      </w:r>
      <w:r w:rsidRPr="00286277">
        <w:rPr>
          <w:lang w:val="nb-NO"/>
        </w:rPr>
        <w:t xml:space="preserve"> </w:t>
      </w:r>
      <w:r w:rsidR="00481D26">
        <w:rPr>
          <w:lang w:val="nb-NO"/>
        </w:rPr>
        <w:t>arbeidsflyt</w:t>
      </w:r>
      <w:bookmarkEnd w:id="22"/>
    </w:p>
    <w:p w14:paraId="65B4600A" w14:textId="5BA8E0AE" w:rsidR="007838E7" w:rsidRDefault="007838E7">
      <w:pPr>
        <w:pStyle w:val="AxureImageParagraph"/>
        <w:rPr>
          <w:lang w:val="nb-NO"/>
        </w:rPr>
      </w:pPr>
    </w:p>
    <w:p w14:paraId="78C06699" w14:textId="708199DE" w:rsidR="004A0EC3" w:rsidRPr="004A0EC3" w:rsidRDefault="004A0EC3">
      <w:pPr>
        <w:pStyle w:val="AxureImageParagraph"/>
        <w:rPr>
          <w:sz w:val="32"/>
          <w:szCs w:val="32"/>
          <w:lang w:val="nb-NO"/>
        </w:rPr>
      </w:pPr>
    </w:p>
    <w:p w14:paraId="36F8BC08" w14:textId="0137E081" w:rsidR="004A0EC3" w:rsidRPr="004A0EC3" w:rsidRDefault="004A0EC3">
      <w:pPr>
        <w:pStyle w:val="AxureImageParagraph"/>
        <w:rPr>
          <w:sz w:val="32"/>
          <w:szCs w:val="32"/>
          <w:lang w:val="nb-NO"/>
        </w:rPr>
      </w:pPr>
      <w:r w:rsidRPr="004A0EC3">
        <w:rPr>
          <w:sz w:val="32"/>
          <w:szCs w:val="32"/>
          <w:lang w:val="nb-NO"/>
        </w:rPr>
        <w:t>ADMINISTRATORENS ARBEIDSFLYT ETTER INNLOGGING</w:t>
      </w:r>
    </w:p>
    <w:p w14:paraId="65B4600B" w14:textId="70174FEA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3" w:name="_Toc535932659"/>
      <w:r w:rsidR="00481D26">
        <w:rPr>
          <w:lang w:val="nb-NO"/>
        </w:rPr>
        <w:lastRenderedPageBreak/>
        <w:t>Egenkontroll Startside - Administrato</w:t>
      </w:r>
      <w:r w:rsidRPr="00286277">
        <w:rPr>
          <w:lang w:val="nb-NO"/>
        </w:rPr>
        <w:t>r</w:t>
      </w:r>
      <w:bookmarkEnd w:id="23"/>
    </w:p>
    <w:p w14:paraId="65B4600C" w14:textId="106EE8EA" w:rsidR="007838E7" w:rsidRPr="00286277" w:rsidRDefault="00481D26" w:rsidP="00FF169B">
      <w:pPr>
        <w:pStyle w:val="Overskrift2"/>
        <w:rPr>
          <w:lang w:val="nb-NO"/>
        </w:rPr>
      </w:pPr>
      <w:r>
        <w:rPr>
          <w:lang w:val="nb-NO"/>
        </w:rPr>
        <w:t>Brukerens</w:t>
      </w:r>
      <w:r w:rsidR="00D05E4A" w:rsidRPr="00286277">
        <w:rPr>
          <w:lang w:val="nb-NO"/>
        </w:rPr>
        <w:t xml:space="preserve"> </w:t>
      </w:r>
      <w:r>
        <w:rPr>
          <w:lang w:val="nb-NO"/>
        </w:rPr>
        <w:t>grensesnitt</w:t>
      </w:r>
    </w:p>
    <w:p w14:paraId="65B4600D" w14:textId="111FD903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C" wp14:editId="65B460AD">
            <wp:extent cx="6638925" cy="5781675"/>
            <wp:effectExtent l="0" t="0" r="0" b="0"/>
            <wp:docPr id="28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F80C" w14:textId="3E3CA16D" w:rsidR="00BC7CBE" w:rsidRPr="00286277" w:rsidRDefault="00BC7CBE">
      <w:pPr>
        <w:pStyle w:val="AxureImageParagraph"/>
        <w:rPr>
          <w:lang w:val="nb-NO"/>
        </w:rPr>
      </w:pPr>
    </w:p>
    <w:p w14:paraId="3709ADDC" w14:textId="095FB3E8" w:rsidR="00BC7CBE" w:rsidRPr="00286277" w:rsidRDefault="00BC7CBE">
      <w:pPr>
        <w:pStyle w:val="AxureImageParagraph"/>
        <w:rPr>
          <w:lang w:val="nb-NO"/>
        </w:rPr>
      </w:pPr>
    </w:p>
    <w:p w14:paraId="37857CBC" w14:textId="170F0DA5" w:rsidR="00BC7CBE" w:rsidRPr="00286277" w:rsidRDefault="00BC7CBE">
      <w:pPr>
        <w:pStyle w:val="AxureImageParagraph"/>
        <w:rPr>
          <w:lang w:val="nb-NO"/>
        </w:rPr>
      </w:pPr>
    </w:p>
    <w:p w14:paraId="378B2226" w14:textId="6FA9CFE9" w:rsidR="00BC7CBE" w:rsidRPr="00286277" w:rsidRDefault="00BC7CBE">
      <w:pPr>
        <w:pStyle w:val="AxureImageParagraph"/>
        <w:rPr>
          <w:lang w:val="nb-NO"/>
        </w:rPr>
      </w:pPr>
    </w:p>
    <w:p w14:paraId="609A221E" w14:textId="141BB823" w:rsidR="00BC7CBE" w:rsidRPr="00286277" w:rsidRDefault="00BC7CBE">
      <w:pPr>
        <w:pStyle w:val="AxureImageParagraph"/>
        <w:rPr>
          <w:lang w:val="nb-NO"/>
        </w:rPr>
      </w:pPr>
    </w:p>
    <w:p w14:paraId="0673C506" w14:textId="225A3466" w:rsidR="00BC7CBE" w:rsidRPr="00286277" w:rsidRDefault="00BC7CBE">
      <w:pPr>
        <w:pStyle w:val="AxureImageParagraph"/>
        <w:rPr>
          <w:lang w:val="nb-NO"/>
        </w:rPr>
      </w:pPr>
    </w:p>
    <w:p w14:paraId="7998EFE3" w14:textId="7B37D890" w:rsidR="00BC7CBE" w:rsidRPr="00286277" w:rsidRDefault="00BC7CBE">
      <w:pPr>
        <w:pStyle w:val="AxureImageParagraph"/>
        <w:rPr>
          <w:lang w:val="nb-NO"/>
        </w:rPr>
      </w:pPr>
    </w:p>
    <w:p w14:paraId="287C0B51" w14:textId="39CAF7C5" w:rsidR="00BC7CBE" w:rsidRPr="00286277" w:rsidRDefault="00BC7CBE">
      <w:pPr>
        <w:pStyle w:val="AxureImageParagraph"/>
        <w:rPr>
          <w:lang w:val="nb-NO"/>
        </w:rPr>
      </w:pPr>
    </w:p>
    <w:p w14:paraId="3A901623" w14:textId="44AE00D3" w:rsidR="00BC7CBE" w:rsidRPr="00286277" w:rsidRDefault="00BC7CBE">
      <w:pPr>
        <w:pStyle w:val="AxureImageParagraph"/>
        <w:rPr>
          <w:lang w:val="nb-NO"/>
        </w:rPr>
      </w:pPr>
    </w:p>
    <w:p w14:paraId="62627CC3" w14:textId="77592412" w:rsidR="00BC7CBE" w:rsidRPr="00286277" w:rsidRDefault="00BC7CBE">
      <w:pPr>
        <w:pStyle w:val="AxureImageParagraph"/>
        <w:rPr>
          <w:lang w:val="nb-NO"/>
        </w:rPr>
      </w:pPr>
    </w:p>
    <w:p w14:paraId="31C9C193" w14:textId="77777777" w:rsidR="00BC7CBE" w:rsidRPr="00286277" w:rsidRDefault="00BC7CBE">
      <w:pPr>
        <w:pStyle w:val="AxureImageParagraph"/>
        <w:rPr>
          <w:lang w:val="nb-NO"/>
        </w:rPr>
      </w:pPr>
    </w:p>
    <w:p w14:paraId="65B4600E" w14:textId="2847B096" w:rsidR="007838E7" w:rsidRPr="00286277" w:rsidRDefault="00481D26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6010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0F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601F" w14:textId="77777777" w:rsidTr="007838E7">
        <w:tc>
          <w:tcPr>
            <w:tcW w:w="0" w:type="auto"/>
          </w:tcPr>
          <w:p w14:paraId="65B46011" w14:textId="21CC5884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12" w14:textId="1ACF5B41" w:rsidR="007838E7" w:rsidRPr="00286277" w:rsidRDefault="00481D2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Administratorens startside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inneholder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funksjonalitet for å håndtere interne brukere og for å vise en systemlogg. Utenom dette har administratoren og saksbehandleren samme startside.</w:t>
            </w:r>
            <w:r w:rsidR="00D05E4A" w:rsidRPr="00286277">
              <w:rPr>
                <w:lang w:val="nb-NO"/>
              </w:rPr>
              <w:t xml:space="preserve"> </w:t>
            </w:r>
          </w:p>
          <w:p w14:paraId="65B46013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15" w14:textId="1FFF35B7" w:rsidR="007838E7" w:rsidRPr="00286277" w:rsidRDefault="007D1D0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 xml:space="preserve">Her beskrives administratorens </w:t>
            </w:r>
            <w:proofErr w:type="spellStart"/>
            <w:r>
              <w:rPr>
                <w:lang w:val="nb-NO"/>
              </w:rPr>
              <w:t>tilleggsfunksjonalitet</w:t>
            </w:r>
            <w:proofErr w:type="spellEnd"/>
            <w:r w:rsidR="00D05E4A" w:rsidRPr="00286277">
              <w:rPr>
                <w:lang w:val="nb-NO"/>
              </w:rPr>
              <w:t>.</w:t>
            </w:r>
          </w:p>
          <w:p w14:paraId="65B46016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17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18" w14:textId="0529E78A" w:rsidR="007838E7" w:rsidRPr="00286277" w:rsidRDefault="007D1D06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6019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Interne brukere</w:t>
            </w:r>
          </w:p>
          <w:p w14:paraId="65B4601A" w14:textId="1AD5E84F" w:rsidR="007838E7" w:rsidRPr="00286277" w:rsidRDefault="007D1D0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 å velge fanen</w:t>
            </w:r>
            <w:r w:rsidR="00D05E4A" w:rsidRPr="00286277">
              <w:rPr>
                <w:lang w:val="nb-NO"/>
              </w:rPr>
              <w:t xml:space="preserve"> "Inte</w:t>
            </w:r>
            <w:r w:rsidR="00401C79">
              <w:rPr>
                <w:lang w:val="nb-NO"/>
              </w:rPr>
              <w:t>rne brukere" kommer a</w:t>
            </w:r>
            <w:r>
              <w:rPr>
                <w:lang w:val="nb-NO"/>
              </w:rPr>
              <w:t>dministratoren til side</w:t>
            </w:r>
            <w:r w:rsidR="00D05E4A" w:rsidRPr="00286277">
              <w:rPr>
                <w:lang w:val="nb-NO"/>
              </w:rPr>
              <w:t xml:space="preserve">n </w:t>
            </w:r>
            <w:r>
              <w:rPr>
                <w:lang w:val="nb-NO"/>
              </w:rPr>
              <w:t>for å administrere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interne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brukere</w:t>
            </w:r>
            <w:r w:rsidR="00D05E4A" w:rsidRPr="00286277">
              <w:rPr>
                <w:lang w:val="nb-NO"/>
              </w:rPr>
              <w:t>.</w:t>
            </w:r>
          </w:p>
          <w:p w14:paraId="65B4601B" w14:textId="18290709" w:rsidR="007838E7" w:rsidRPr="00286277" w:rsidRDefault="007D1D06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Der kan administrator</w:t>
            </w:r>
            <w:r w:rsidR="00D05E4A" w:rsidRPr="00286277">
              <w:rPr>
                <w:lang w:val="nb-NO"/>
              </w:rPr>
              <w:t xml:space="preserve">en </w:t>
            </w:r>
            <w:r>
              <w:rPr>
                <w:lang w:val="nb-NO"/>
              </w:rPr>
              <w:t>legge til, redigere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og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fjerne interne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brukere</w:t>
            </w:r>
            <w:r w:rsidR="00D05E4A" w:rsidRPr="00286277">
              <w:rPr>
                <w:lang w:val="nb-NO"/>
              </w:rPr>
              <w:t>.</w:t>
            </w:r>
          </w:p>
          <w:p w14:paraId="65B4601C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1D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Logg</w:t>
            </w:r>
          </w:p>
          <w:p w14:paraId="65B4601E" w14:textId="49DF68AA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Ved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å velge fanen "Logg" kommer administratoren ti</w:t>
            </w:r>
            <w:r w:rsidR="00D05E4A" w:rsidRPr="00286277">
              <w:rPr>
                <w:lang w:val="nb-NO"/>
              </w:rPr>
              <w:t xml:space="preserve">l systemets logg. </w:t>
            </w:r>
            <w:r>
              <w:rPr>
                <w:lang w:val="nb-NO"/>
              </w:rPr>
              <w:t>Der kan administrato</w:t>
            </w:r>
            <w:r w:rsidR="00D05E4A" w:rsidRPr="00286277">
              <w:rPr>
                <w:lang w:val="nb-NO"/>
              </w:rPr>
              <w:t xml:space="preserve">ren </w:t>
            </w:r>
            <w:r>
              <w:rPr>
                <w:lang w:val="nb-NO"/>
              </w:rPr>
              <w:t>filtrere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systemhendelser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etter dato og etter hvorvidt hendelsen ble gjennomført eller om den ev</w:t>
            </w:r>
            <w:r w:rsidR="00640DAC">
              <w:rPr>
                <w:lang w:val="nb-NO"/>
              </w:rPr>
              <w:t>entuelt</w:t>
            </w:r>
            <w:bookmarkStart w:id="24" w:name="_GoBack"/>
            <w:bookmarkEnd w:id="24"/>
            <w:r>
              <w:rPr>
                <w:lang w:val="nb-NO"/>
              </w:rPr>
              <w:t xml:space="preserve"> var mislykket</w:t>
            </w:r>
            <w:r w:rsidR="00D05E4A" w:rsidRPr="00286277">
              <w:rPr>
                <w:lang w:val="nb-NO"/>
              </w:rPr>
              <w:t>.</w:t>
            </w:r>
          </w:p>
        </w:tc>
      </w:tr>
    </w:tbl>
    <w:p w14:paraId="65B46020" w14:textId="054B9A4F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5" w:name="_Toc535932660"/>
      <w:r w:rsidRPr="00286277">
        <w:rPr>
          <w:lang w:val="nb-NO"/>
        </w:rPr>
        <w:lastRenderedPageBreak/>
        <w:t>Egenko</w:t>
      </w:r>
      <w:r w:rsidR="00401C79">
        <w:rPr>
          <w:lang w:val="nb-NO"/>
        </w:rPr>
        <w:t>ntroll Systemlogg - Administrato</w:t>
      </w:r>
      <w:r w:rsidRPr="00286277">
        <w:rPr>
          <w:lang w:val="nb-NO"/>
        </w:rPr>
        <w:t>r</w:t>
      </w:r>
      <w:bookmarkEnd w:id="25"/>
    </w:p>
    <w:p w14:paraId="65B46021" w14:textId="50983FD3" w:rsidR="007838E7" w:rsidRPr="00286277" w:rsidRDefault="00401C79" w:rsidP="00FF169B">
      <w:pPr>
        <w:pStyle w:val="Overskrift2"/>
        <w:rPr>
          <w:lang w:val="nb-NO"/>
        </w:rPr>
      </w:pPr>
      <w:r>
        <w:rPr>
          <w:lang w:val="nb-NO"/>
        </w:rPr>
        <w:t>Brukerens</w:t>
      </w:r>
      <w:r w:rsidR="00D05E4A" w:rsidRPr="00286277">
        <w:rPr>
          <w:lang w:val="nb-NO"/>
        </w:rPr>
        <w:t xml:space="preserve"> </w:t>
      </w:r>
      <w:r>
        <w:rPr>
          <w:lang w:val="nb-NO"/>
        </w:rPr>
        <w:t>grensesnitt</w:t>
      </w:r>
    </w:p>
    <w:p w14:paraId="65B46022" w14:textId="2413E1C5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AE" wp14:editId="65B460AF">
            <wp:extent cx="6638925" cy="7791450"/>
            <wp:effectExtent l="0" t="0" r="0" b="0"/>
            <wp:docPr id="29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1357" w14:textId="77777777" w:rsidR="00BC7CBE" w:rsidRPr="00286277" w:rsidRDefault="00BC7CBE">
      <w:pPr>
        <w:pStyle w:val="AxureImageParagraph"/>
        <w:rPr>
          <w:lang w:val="nb-NO"/>
        </w:rPr>
      </w:pPr>
    </w:p>
    <w:p w14:paraId="65B46023" w14:textId="5599044C" w:rsidR="007838E7" w:rsidRPr="00286277" w:rsidRDefault="00401C79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6025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24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6030" w14:textId="77777777" w:rsidTr="007838E7">
        <w:tc>
          <w:tcPr>
            <w:tcW w:w="0" w:type="auto"/>
          </w:tcPr>
          <w:p w14:paraId="65B46026" w14:textId="4B67E1DC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27" w14:textId="6C77A8A7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 presenterer samtlige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systemhendelser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i en lenket liste</w:t>
            </w:r>
            <w:r w:rsidR="00D05E4A" w:rsidRPr="00286277">
              <w:rPr>
                <w:lang w:val="nb-NO"/>
              </w:rPr>
              <w:t xml:space="preserve">. </w:t>
            </w:r>
          </w:p>
          <w:p w14:paraId="65B46028" w14:textId="4894526E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Hver enkelt hendelse kan ses i en detaljert visning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ved å klikke på hendelsen i listen.</w:t>
            </w:r>
          </w:p>
          <w:p w14:paraId="65B4602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2A" w14:textId="4E7E63FF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602B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Filter</w:t>
            </w:r>
          </w:p>
          <w:p w14:paraId="65B4602C" w14:textId="19DD4EFC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Administrato</w:t>
            </w:r>
            <w:r w:rsidR="00D05E4A" w:rsidRPr="00286277">
              <w:rPr>
                <w:lang w:val="nb-NO"/>
              </w:rPr>
              <w:t xml:space="preserve">ren kan </w:t>
            </w:r>
            <w:r>
              <w:rPr>
                <w:lang w:val="nb-NO"/>
              </w:rPr>
              <w:t>velge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å filtrere systemhe</w:t>
            </w:r>
            <w:r w:rsidR="00D05E4A" w:rsidRPr="00286277">
              <w:rPr>
                <w:lang w:val="nb-NO"/>
              </w:rPr>
              <w:t xml:space="preserve">ndelser </w:t>
            </w:r>
            <w:r>
              <w:rPr>
                <w:lang w:val="nb-NO"/>
              </w:rPr>
              <w:t xml:space="preserve">etter dato og etter hvorvidt hendelsen ble gjennomført eller om den </w:t>
            </w:r>
            <w:proofErr w:type="spellStart"/>
            <w:r>
              <w:rPr>
                <w:lang w:val="nb-NO"/>
              </w:rPr>
              <w:t>evt</w:t>
            </w:r>
            <w:proofErr w:type="spellEnd"/>
            <w:r>
              <w:rPr>
                <w:lang w:val="nb-NO"/>
              </w:rPr>
              <w:t xml:space="preserve"> var mislykket for å for eksempel kun vise mislykkede systemhendelser i en spesifikk tidsperiode.</w:t>
            </w:r>
          </w:p>
          <w:p w14:paraId="65B4602D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2E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Sortering</w:t>
            </w:r>
          </w:p>
          <w:p w14:paraId="65B4602F" w14:textId="7853D737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Listen kan sortere</w:t>
            </w:r>
            <w:r w:rsidR="00D05E4A" w:rsidRPr="00286277">
              <w:rPr>
                <w:lang w:val="nb-NO"/>
              </w:rPr>
              <w:t xml:space="preserve">s </w:t>
            </w:r>
            <w:r>
              <w:rPr>
                <w:lang w:val="nb-NO"/>
              </w:rPr>
              <w:t>synkende eller stigende, på dato, seksjon, funksjon, brukere, virksomhet</w:t>
            </w:r>
            <w:r w:rsidR="00D05E4A" w:rsidRPr="00286277">
              <w:rPr>
                <w:lang w:val="nb-NO"/>
              </w:rPr>
              <w:t>, resultat eller på</w:t>
            </w:r>
            <w:r>
              <w:rPr>
                <w:lang w:val="nb-NO"/>
              </w:rPr>
              <w:t xml:space="preserve"> hendelsens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varighet</w:t>
            </w:r>
            <w:r w:rsidR="00D05E4A" w:rsidRPr="00286277">
              <w:rPr>
                <w:lang w:val="nb-NO"/>
              </w:rPr>
              <w:t xml:space="preserve"> i millisekunder.</w:t>
            </w:r>
          </w:p>
        </w:tc>
      </w:tr>
    </w:tbl>
    <w:p w14:paraId="65B46031" w14:textId="31D72A3B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6" w:name="_Toc535932661"/>
      <w:r w:rsidR="00401C79">
        <w:rPr>
          <w:lang w:val="nb-NO"/>
        </w:rPr>
        <w:lastRenderedPageBreak/>
        <w:t>Egenkontroll Detaljert visning - Administrato</w:t>
      </w:r>
      <w:r w:rsidRPr="00286277">
        <w:rPr>
          <w:lang w:val="nb-NO"/>
        </w:rPr>
        <w:t>r</w:t>
      </w:r>
      <w:bookmarkEnd w:id="26"/>
    </w:p>
    <w:p w14:paraId="65B46032" w14:textId="3E0FC8E9" w:rsidR="007838E7" w:rsidRPr="00286277" w:rsidRDefault="00401C79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6033" w14:textId="21F7C31B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B0" wp14:editId="65B460B1">
            <wp:extent cx="6638925" cy="6553200"/>
            <wp:effectExtent l="0" t="0" r="0" b="0"/>
            <wp:docPr id="30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95C3" w14:textId="7FF22118" w:rsidR="00BC7CBE" w:rsidRPr="00286277" w:rsidRDefault="00BC7CBE">
      <w:pPr>
        <w:pStyle w:val="AxureImageParagraph"/>
        <w:rPr>
          <w:lang w:val="nb-NO"/>
        </w:rPr>
      </w:pPr>
    </w:p>
    <w:p w14:paraId="06EC8BF6" w14:textId="3BC201C2" w:rsidR="00BC7CBE" w:rsidRPr="00286277" w:rsidRDefault="00BC7CBE">
      <w:pPr>
        <w:pStyle w:val="AxureImageParagraph"/>
        <w:rPr>
          <w:lang w:val="nb-NO"/>
        </w:rPr>
      </w:pPr>
    </w:p>
    <w:p w14:paraId="1CCA3B75" w14:textId="1557B207" w:rsidR="00BC7CBE" w:rsidRPr="00286277" w:rsidRDefault="00BC7CBE">
      <w:pPr>
        <w:pStyle w:val="AxureImageParagraph"/>
        <w:rPr>
          <w:lang w:val="nb-NO"/>
        </w:rPr>
      </w:pPr>
    </w:p>
    <w:p w14:paraId="605564B2" w14:textId="4704FCAC" w:rsidR="00BC7CBE" w:rsidRPr="00286277" w:rsidRDefault="00BC7CBE">
      <w:pPr>
        <w:pStyle w:val="AxureImageParagraph"/>
        <w:rPr>
          <w:lang w:val="nb-NO"/>
        </w:rPr>
      </w:pPr>
    </w:p>
    <w:p w14:paraId="255E1D91" w14:textId="26A0F74E" w:rsidR="00BC7CBE" w:rsidRPr="00286277" w:rsidRDefault="00BC7CBE">
      <w:pPr>
        <w:pStyle w:val="AxureImageParagraph"/>
        <w:rPr>
          <w:lang w:val="nb-NO"/>
        </w:rPr>
      </w:pPr>
    </w:p>
    <w:p w14:paraId="083C2496" w14:textId="06543948" w:rsidR="00BC7CBE" w:rsidRPr="00286277" w:rsidRDefault="00BC7CBE">
      <w:pPr>
        <w:pStyle w:val="AxureImageParagraph"/>
        <w:rPr>
          <w:lang w:val="nb-NO"/>
        </w:rPr>
      </w:pPr>
    </w:p>
    <w:p w14:paraId="682627C4" w14:textId="77777777" w:rsidR="00BC7CBE" w:rsidRPr="00286277" w:rsidRDefault="00BC7CBE">
      <w:pPr>
        <w:pStyle w:val="AxureImageParagraph"/>
        <w:rPr>
          <w:lang w:val="nb-NO"/>
        </w:rPr>
      </w:pPr>
    </w:p>
    <w:p w14:paraId="65B46034" w14:textId="413E51E1" w:rsidR="007838E7" w:rsidRPr="00286277" w:rsidRDefault="00401C79" w:rsidP="00FF169B">
      <w:pPr>
        <w:pStyle w:val="Overskrift2"/>
        <w:rPr>
          <w:lang w:val="nb-NO"/>
        </w:rPr>
      </w:pPr>
      <w:r>
        <w:rPr>
          <w:lang w:val="nb-NO"/>
        </w:rPr>
        <w:lastRenderedPageBreak/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3978"/>
      </w:tblGrid>
      <w:tr w:rsidR="007838E7" w:rsidRPr="00286277" w14:paraId="65B46036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35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86277" w14:paraId="65B46045" w14:textId="77777777" w:rsidTr="007838E7">
        <w:tc>
          <w:tcPr>
            <w:tcW w:w="0" w:type="auto"/>
          </w:tcPr>
          <w:p w14:paraId="65B46037" w14:textId="4E0916E3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38" w14:textId="563264D4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 presentere</w:t>
            </w:r>
            <w:r w:rsidR="00D05E4A" w:rsidRPr="00286277">
              <w:rPr>
                <w:lang w:val="nb-NO"/>
              </w:rPr>
              <w:t xml:space="preserve">r en </w:t>
            </w:r>
            <w:r>
              <w:rPr>
                <w:lang w:val="nb-NO"/>
              </w:rPr>
              <w:t>systemhendelse</w:t>
            </w:r>
            <w:r w:rsidR="00D05E4A" w:rsidRPr="00286277">
              <w:rPr>
                <w:lang w:val="nb-NO"/>
              </w:rPr>
              <w:t xml:space="preserve"> ytterst </w:t>
            </w:r>
            <w:r>
              <w:rPr>
                <w:lang w:val="nb-NO"/>
              </w:rPr>
              <w:t>detaljert</w:t>
            </w:r>
            <w:r w:rsidR="00D05E4A" w:rsidRPr="00286277">
              <w:rPr>
                <w:lang w:val="nb-NO"/>
              </w:rPr>
              <w:t>.</w:t>
            </w:r>
          </w:p>
          <w:p w14:paraId="65B46039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3A" w14:textId="5637EF95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Følgende overskrifter for hendelsen vises</w:t>
            </w:r>
            <w:r w:rsidR="00D05E4A" w:rsidRPr="00286277">
              <w:rPr>
                <w:lang w:val="nb-NO"/>
              </w:rPr>
              <w:t>:</w:t>
            </w:r>
          </w:p>
          <w:p w14:paraId="65B4603B" w14:textId="627E457E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Dato og klokkeslett</w:t>
            </w:r>
            <w:r w:rsidRPr="00286277">
              <w:rPr>
                <w:lang w:val="nb-NO"/>
              </w:rPr>
              <w:t xml:space="preserve"> </w:t>
            </w:r>
          </w:p>
          <w:p w14:paraId="65B4603C" w14:textId="15E830B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Seksjon</w:t>
            </w:r>
          </w:p>
          <w:p w14:paraId="65B4603D" w14:textId="642E463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Funksjon</w:t>
            </w:r>
          </w:p>
          <w:p w14:paraId="65B4603E" w14:textId="712B7158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Brukere</w:t>
            </w:r>
          </w:p>
          <w:p w14:paraId="65B4603F" w14:textId="707A5C06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Virksomhet</w:t>
            </w:r>
          </w:p>
          <w:p w14:paraId="65B46040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Resultat</w:t>
            </w:r>
          </w:p>
          <w:p w14:paraId="65B46041" w14:textId="767F8EBA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• </w:t>
            </w:r>
            <w:r w:rsidR="00401C79">
              <w:rPr>
                <w:lang w:val="nb-NO"/>
              </w:rPr>
              <w:t>Funksjonsparametere</w:t>
            </w:r>
          </w:p>
          <w:p w14:paraId="65B46042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Resultat ID</w:t>
            </w:r>
          </w:p>
          <w:p w14:paraId="65B46043" w14:textId="22D38920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• Resultat teks</w:t>
            </w:r>
            <w:r w:rsidR="00D05E4A" w:rsidRPr="00286277">
              <w:rPr>
                <w:lang w:val="nb-NO"/>
              </w:rPr>
              <w:t>t</w:t>
            </w:r>
          </w:p>
          <w:p w14:paraId="65B46044" w14:textId="4BEA4C5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>• Resultatfe</w:t>
            </w:r>
            <w:r w:rsidR="00401C79">
              <w:rPr>
                <w:lang w:val="nb-NO"/>
              </w:rPr>
              <w:t>il</w:t>
            </w:r>
          </w:p>
        </w:tc>
      </w:tr>
    </w:tbl>
    <w:p w14:paraId="65B46046" w14:textId="245C5D66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7" w:name="_Toc535932662"/>
      <w:r w:rsidRPr="00286277">
        <w:rPr>
          <w:lang w:val="nb-NO"/>
        </w:rPr>
        <w:lastRenderedPageBreak/>
        <w:t xml:space="preserve">Egenkontroll Interne </w:t>
      </w:r>
      <w:r w:rsidR="00401C79">
        <w:rPr>
          <w:lang w:val="nb-NO"/>
        </w:rPr>
        <w:t>brukere - Administrato</w:t>
      </w:r>
      <w:r w:rsidRPr="00286277">
        <w:rPr>
          <w:lang w:val="nb-NO"/>
        </w:rPr>
        <w:t>r</w:t>
      </w:r>
      <w:bookmarkEnd w:id="27"/>
    </w:p>
    <w:p w14:paraId="65B46047" w14:textId="569A5F93" w:rsidR="007838E7" w:rsidRPr="00286277" w:rsidRDefault="00401C79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6048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B2" wp14:editId="65B460B3">
            <wp:extent cx="6638925" cy="5781675"/>
            <wp:effectExtent l="0" t="0" r="0" b="0"/>
            <wp:docPr id="31" name="AX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DAE" w14:textId="77777777" w:rsidR="00401C79" w:rsidRPr="00286277" w:rsidRDefault="00401C79" w:rsidP="00401C79">
      <w:pPr>
        <w:pStyle w:val="Overskrift2"/>
        <w:rPr>
          <w:lang w:val="nb-NO"/>
        </w:rPr>
      </w:pPr>
      <w:r>
        <w:rPr>
          <w:lang w:val="nb-NO"/>
        </w:rPr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9509"/>
      </w:tblGrid>
      <w:tr w:rsidR="007838E7" w:rsidRPr="00286277" w14:paraId="65B4604B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4A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6056" w14:textId="77777777" w:rsidTr="007838E7">
        <w:tc>
          <w:tcPr>
            <w:tcW w:w="0" w:type="auto"/>
          </w:tcPr>
          <w:p w14:paraId="65B4604C" w14:textId="54EA29B0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4D" w14:textId="603F011A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 presentere</w:t>
            </w:r>
            <w:r w:rsidR="00D05E4A" w:rsidRPr="00286277">
              <w:rPr>
                <w:lang w:val="nb-NO"/>
              </w:rPr>
              <w:t xml:space="preserve">r </w:t>
            </w:r>
            <w:r>
              <w:rPr>
                <w:lang w:val="nb-NO"/>
              </w:rPr>
              <w:t>samtlige interne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brukere</w:t>
            </w:r>
            <w:r w:rsidR="00D05E4A" w:rsidRPr="00286277">
              <w:rPr>
                <w:lang w:val="nb-NO"/>
              </w:rPr>
              <w:t xml:space="preserve"> i en </w:t>
            </w:r>
            <w:r>
              <w:rPr>
                <w:lang w:val="nb-NO"/>
              </w:rPr>
              <w:t>lenket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liste</w:t>
            </w:r>
            <w:r w:rsidR="00D05E4A" w:rsidRPr="00286277">
              <w:rPr>
                <w:lang w:val="nb-NO"/>
              </w:rPr>
              <w:t xml:space="preserve"> </w:t>
            </w:r>
          </w:p>
          <w:p w14:paraId="65B4604E" w14:textId="08BAC41C" w:rsidR="007838E7" w:rsidRPr="00286277" w:rsidRDefault="00401C79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Hver enkelt bruker kan vises og redigeres i en detaljert visning ved å klikke på brukeren i listen</w:t>
            </w:r>
            <w:r w:rsidR="00006A0B">
              <w:rPr>
                <w:lang w:val="nb-NO"/>
              </w:rPr>
              <w:t>.</w:t>
            </w:r>
          </w:p>
          <w:p w14:paraId="65B4604F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50" w14:textId="57821FCE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6051" w14:textId="5EE467D4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Opprett ny intern bruker</w:t>
            </w:r>
          </w:p>
          <w:p w14:paraId="65B46052" w14:textId="19E9E20A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Administratoren kan skape</w:t>
            </w:r>
            <w:r w:rsidR="00D05E4A" w:rsidRPr="00286277">
              <w:rPr>
                <w:lang w:val="nb-NO"/>
              </w:rPr>
              <w:t xml:space="preserve"> en ny intern </w:t>
            </w:r>
            <w:r>
              <w:rPr>
                <w:lang w:val="nb-NO"/>
              </w:rPr>
              <w:t>bruker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ved å klikke</w:t>
            </w:r>
            <w:r w:rsidR="00D05E4A" w:rsidRPr="00286277">
              <w:rPr>
                <w:lang w:val="nb-NO"/>
              </w:rPr>
              <w:t xml:space="preserve"> på kn</w:t>
            </w:r>
            <w:r>
              <w:rPr>
                <w:lang w:val="nb-NO"/>
              </w:rPr>
              <w:t>appen "Opprett ny intern bruker</w:t>
            </w:r>
            <w:r w:rsidR="00D05E4A" w:rsidRPr="00286277">
              <w:rPr>
                <w:lang w:val="nb-NO"/>
              </w:rPr>
              <w:t>".</w:t>
            </w:r>
          </w:p>
          <w:p w14:paraId="65B46053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54" w14:textId="77777777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u w:val="single"/>
                <w:lang w:val="nb-NO"/>
              </w:rPr>
              <w:t>Sortering</w:t>
            </w:r>
          </w:p>
          <w:p w14:paraId="65B46055" w14:textId="481EFC49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Listen kan sortere</w:t>
            </w:r>
            <w:r w:rsidR="00D05E4A" w:rsidRPr="00286277">
              <w:rPr>
                <w:lang w:val="nb-NO"/>
              </w:rPr>
              <w:t xml:space="preserve">s </w:t>
            </w:r>
            <w:r>
              <w:rPr>
                <w:lang w:val="nb-NO"/>
              </w:rPr>
              <w:t>synkende eller stige</w:t>
            </w:r>
            <w:r w:rsidR="00D05E4A" w:rsidRPr="00286277">
              <w:rPr>
                <w:lang w:val="nb-NO"/>
              </w:rPr>
              <w:t xml:space="preserve">nde på </w:t>
            </w:r>
            <w:r>
              <w:rPr>
                <w:lang w:val="nb-NO"/>
              </w:rPr>
              <w:t>navn</w:t>
            </w:r>
            <w:r w:rsidR="00D05E4A" w:rsidRPr="00286277">
              <w:rPr>
                <w:lang w:val="nb-NO"/>
              </w:rPr>
              <w:t>, personnummer, e-postadress</w:t>
            </w:r>
            <w:r>
              <w:rPr>
                <w:lang w:val="nb-NO"/>
              </w:rPr>
              <w:t>e</w:t>
            </w:r>
            <w:r w:rsidR="00D05E4A" w:rsidRPr="00286277">
              <w:rPr>
                <w:lang w:val="nb-NO"/>
              </w:rPr>
              <w:t xml:space="preserve">, telefon, </w:t>
            </w:r>
            <w:r>
              <w:rPr>
                <w:lang w:val="nb-NO"/>
              </w:rPr>
              <w:t>stilling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hos</w:t>
            </w:r>
            <w:r w:rsidR="00D05E4A" w:rsidRPr="00286277">
              <w:rPr>
                <w:lang w:val="nb-NO"/>
              </w:rPr>
              <w:t xml:space="preserve"> </w:t>
            </w:r>
            <w:proofErr w:type="spellStart"/>
            <w:r w:rsidR="00D05E4A" w:rsidRPr="00286277">
              <w:rPr>
                <w:lang w:val="nb-NO"/>
              </w:rPr>
              <w:t>Difi</w:t>
            </w:r>
            <w:proofErr w:type="spellEnd"/>
            <w:r w:rsidR="00D05E4A" w:rsidRPr="00286277">
              <w:rPr>
                <w:lang w:val="nb-NO"/>
              </w:rPr>
              <w:t xml:space="preserve"> eller på roll</w:t>
            </w:r>
            <w:r>
              <w:rPr>
                <w:lang w:val="nb-NO"/>
              </w:rPr>
              <w:t>e</w:t>
            </w:r>
            <w:r w:rsidR="00D05E4A" w:rsidRPr="00286277">
              <w:rPr>
                <w:lang w:val="nb-NO"/>
              </w:rPr>
              <w:t xml:space="preserve"> i systemet.</w:t>
            </w:r>
          </w:p>
        </w:tc>
      </w:tr>
    </w:tbl>
    <w:p w14:paraId="65B46057" w14:textId="03F5CDFB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8" w:name="_Toc535932663"/>
      <w:r w:rsidR="00006A0B">
        <w:rPr>
          <w:lang w:val="nb-NO"/>
        </w:rPr>
        <w:lastRenderedPageBreak/>
        <w:t>Egenkontroll Vise/Redigere</w:t>
      </w:r>
      <w:r w:rsidRPr="00286277">
        <w:rPr>
          <w:lang w:val="nb-NO"/>
        </w:rPr>
        <w:t xml:space="preserve"> </w:t>
      </w:r>
      <w:r w:rsidR="00006A0B">
        <w:rPr>
          <w:lang w:val="nb-NO"/>
        </w:rPr>
        <w:t>brukere - Administrato</w:t>
      </w:r>
      <w:r w:rsidRPr="00286277">
        <w:rPr>
          <w:lang w:val="nb-NO"/>
        </w:rPr>
        <w:t>r</w:t>
      </w:r>
      <w:bookmarkEnd w:id="28"/>
    </w:p>
    <w:p w14:paraId="65B46058" w14:textId="6808DC10" w:rsidR="007838E7" w:rsidRPr="00286277" w:rsidRDefault="00006A0B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6059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B4" wp14:editId="65B460B5">
            <wp:extent cx="6638925" cy="5781675"/>
            <wp:effectExtent l="0" t="0" r="0" b="0"/>
            <wp:docPr id="32" name="AX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B0E1" w14:textId="77777777" w:rsidR="00401C79" w:rsidRPr="00286277" w:rsidRDefault="00401C79" w:rsidP="00401C79">
      <w:pPr>
        <w:pStyle w:val="Overskrift2"/>
        <w:rPr>
          <w:lang w:val="nb-NO"/>
        </w:rPr>
      </w:pPr>
      <w:r>
        <w:rPr>
          <w:lang w:val="nb-NO"/>
        </w:rPr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081"/>
      </w:tblGrid>
      <w:tr w:rsidR="007838E7" w:rsidRPr="00286277" w14:paraId="65B4605C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5B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6065" w14:textId="77777777" w:rsidTr="007838E7">
        <w:tc>
          <w:tcPr>
            <w:tcW w:w="0" w:type="auto"/>
          </w:tcPr>
          <w:p w14:paraId="65B4605D" w14:textId="6E6A7B74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5E" w14:textId="7FAF2028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Siden presentere</w:t>
            </w:r>
            <w:r w:rsidR="00D05E4A" w:rsidRPr="00286277">
              <w:rPr>
                <w:lang w:val="nb-NO"/>
              </w:rPr>
              <w:t xml:space="preserve">r </w:t>
            </w:r>
            <w:r>
              <w:rPr>
                <w:lang w:val="nb-NO"/>
              </w:rPr>
              <w:t>all informasjon om den interne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brukeren</w:t>
            </w:r>
            <w:r w:rsidR="00D05E4A" w:rsidRPr="00286277">
              <w:rPr>
                <w:lang w:val="nb-NO"/>
              </w:rPr>
              <w:t xml:space="preserve">. </w:t>
            </w:r>
          </w:p>
          <w:p w14:paraId="65B4605F" w14:textId="35B2F383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All </w:t>
            </w:r>
            <w:r w:rsidR="00006A0B">
              <w:rPr>
                <w:lang w:val="nb-NO"/>
              </w:rPr>
              <w:t>informasjon</w:t>
            </w:r>
            <w:r w:rsidRPr="00286277">
              <w:rPr>
                <w:lang w:val="nb-NO"/>
              </w:rPr>
              <w:t xml:space="preserve"> kan </w:t>
            </w:r>
            <w:r w:rsidR="00006A0B">
              <w:rPr>
                <w:lang w:val="nb-NO"/>
              </w:rPr>
              <w:t>redigeres</w:t>
            </w:r>
            <w:r w:rsidRPr="00286277">
              <w:rPr>
                <w:lang w:val="nb-NO"/>
              </w:rPr>
              <w:t>.</w:t>
            </w:r>
          </w:p>
          <w:p w14:paraId="65B46060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61" w14:textId="5997396D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6062" w14:textId="462B40C3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Velg</w:t>
            </w:r>
            <w:r w:rsidR="00D05E4A" w:rsidRPr="00286277">
              <w:rPr>
                <w:u w:val="single"/>
                <w:lang w:val="nb-NO"/>
              </w:rPr>
              <w:t xml:space="preserve"> roll</w:t>
            </w:r>
            <w:r>
              <w:rPr>
                <w:u w:val="single"/>
                <w:lang w:val="nb-NO"/>
              </w:rPr>
              <w:t>e</w:t>
            </w:r>
          </w:p>
          <w:p w14:paraId="65B46063" w14:textId="3D9551FA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Disse innstillingene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regulerer den interne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brukerens</w:t>
            </w:r>
            <w:r w:rsidR="00D05E4A" w:rsidRPr="00286277">
              <w:rPr>
                <w:lang w:val="nb-NO"/>
              </w:rPr>
              <w:t xml:space="preserve"> </w:t>
            </w:r>
            <w:r>
              <w:rPr>
                <w:lang w:val="nb-NO"/>
              </w:rPr>
              <w:t>tillatelser</w:t>
            </w:r>
            <w:r w:rsidR="00D05E4A" w:rsidRPr="00286277">
              <w:rPr>
                <w:lang w:val="nb-NO"/>
              </w:rPr>
              <w:t xml:space="preserve"> i systemet.</w:t>
            </w:r>
          </w:p>
          <w:p w14:paraId="65B46064" w14:textId="66DD5340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De roller som </w:t>
            </w:r>
            <w:r w:rsidR="00006A0B">
              <w:rPr>
                <w:lang w:val="nb-NO"/>
              </w:rPr>
              <w:t>er satt opp for de interne brukerne å være del av er administrator og saksbehandler.</w:t>
            </w:r>
          </w:p>
        </w:tc>
      </w:tr>
    </w:tbl>
    <w:p w14:paraId="65B46066" w14:textId="71FFC457" w:rsidR="007838E7" w:rsidRPr="00286277" w:rsidRDefault="00D05E4A" w:rsidP="00E24D89">
      <w:pPr>
        <w:pStyle w:val="Overskrift1"/>
        <w:rPr>
          <w:lang w:val="nb-NO"/>
        </w:rPr>
      </w:pPr>
      <w:r w:rsidRPr="00286277">
        <w:rPr>
          <w:lang w:val="nb-NO"/>
        </w:rPr>
        <w:br w:type="page"/>
      </w:r>
      <w:bookmarkStart w:id="29" w:name="_Toc535932664"/>
      <w:r w:rsidRPr="00286277">
        <w:rPr>
          <w:lang w:val="nb-NO"/>
        </w:rPr>
        <w:lastRenderedPageBreak/>
        <w:t xml:space="preserve">Egenkontroll </w:t>
      </w:r>
      <w:r w:rsidR="00006A0B">
        <w:rPr>
          <w:lang w:val="nb-NO"/>
        </w:rPr>
        <w:t>Opprette brukere - Administrato</w:t>
      </w:r>
      <w:r w:rsidRPr="00286277">
        <w:rPr>
          <w:lang w:val="nb-NO"/>
        </w:rPr>
        <w:t>r</w:t>
      </w:r>
      <w:bookmarkEnd w:id="29"/>
    </w:p>
    <w:p w14:paraId="65B46067" w14:textId="21023EEF" w:rsidR="007838E7" w:rsidRPr="00286277" w:rsidRDefault="00006A0B" w:rsidP="00FF169B">
      <w:pPr>
        <w:pStyle w:val="Overskrift2"/>
        <w:rPr>
          <w:lang w:val="nb-NO"/>
        </w:rPr>
      </w:pPr>
      <w:r>
        <w:rPr>
          <w:lang w:val="nb-NO"/>
        </w:rPr>
        <w:t>Brukerens grensesnitt</w:t>
      </w:r>
    </w:p>
    <w:p w14:paraId="65B46068" w14:textId="77777777" w:rsidR="007838E7" w:rsidRPr="00286277" w:rsidRDefault="00D05E4A">
      <w:pPr>
        <w:pStyle w:val="AxureImageParagraph"/>
        <w:rPr>
          <w:lang w:val="nb-NO"/>
        </w:rPr>
      </w:pPr>
      <w:r w:rsidRPr="00286277">
        <w:rPr>
          <w:noProof/>
          <w:lang w:val="nb-NO"/>
        </w:rPr>
        <w:drawing>
          <wp:inline distT="0" distB="0" distL="0" distR="0" wp14:anchorId="65B460B6" wp14:editId="65B460B7">
            <wp:extent cx="6638925" cy="5781675"/>
            <wp:effectExtent l="0" t="0" r="0" b="0"/>
            <wp:docPr id="33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B25" w14:textId="77777777" w:rsidR="00401C79" w:rsidRPr="00286277" w:rsidRDefault="00401C79" w:rsidP="00401C79">
      <w:pPr>
        <w:pStyle w:val="Overskrift2"/>
        <w:rPr>
          <w:lang w:val="nb-NO"/>
        </w:rPr>
      </w:pPr>
      <w:r>
        <w:rPr>
          <w:lang w:val="nb-NO"/>
        </w:rPr>
        <w:t>Grensesnittspesifikasjon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10457"/>
      </w:tblGrid>
      <w:tr w:rsidR="007838E7" w:rsidRPr="00286277" w14:paraId="65B4606B" w14:textId="77777777" w:rsidTr="007838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B4606A" w14:textId="77777777" w:rsidR="007838E7" w:rsidRPr="00286277" w:rsidRDefault="00D05E4A">
            <w:pPr>
              <w:pStyle w:val="AxureTableHeaderText"/>
              <w:rPr>
                <w:lang w:val="nb-NO"/>
              </w:rPr>
            </w:pPr>
            <w:r w:rsidRPr="00286277">
              <w:rPr>
                <w:lang w:val="nb-NO"/>
              </w:rPr>
              <w:t>Note</w:t>
            </w:r>
          </w:p>
        </w:tc>
      </w:tr>
      <w:tr w:rsidR="007838E7" w:rsidRPr="00243BC1" w14:paraId="65B46074" w14:textId="77777777" w:rsidTr="007838E7">
        <w:tc>
          <w:tcPr>
            <w:tcW w:w="0" w:type="auto"/>
          </w:tcPr>
          <w:p w14:paraId="65B4606C" w14:textId="15481764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Beskrivelse</w:t>
            </w:r>
          </w:p>
          <w:p w14:paraId="65B4606F" w14:textId="0D6EB70A" w:rsidR="007838E7" w:rsidRPr="00286277" w:rsidRDefault="00006A0B" w:rsidP="00006A0B">
            <w:pPr>
              <w:pStyle w:val="AxureTableNormalText"/>
              <w:rPr>
                <w:lang w:val="nb-NO"/>
              </w:rPr>
            </w:pPr>
            <w:r>
              <w:rPr>
                <w:lang w:val="nb-NO"/>
              </w:rPr>
              <w:t>Side</w:t>
            </w:r>
            <w:r w:rsidR="00D05E4A" w:rsidRPr="00286277">
              <w:rPr>
                <w:lang w:val="nb-NO"/>
              </w:rPr>
              <w:t>n presen</w:t>
            </w:r>
            <w:r>
              <w:rPr>
                <w:lang w:val="nb-NO"/>
              </w:rPr>
              <w:t>terer et skjema for å skape en ny intern bruker. Den interne brukeren tildeles rollen saksbehandler automatisk av systemet. Brukeren kan også tildeles rollen administrator.</w:t>
            </w:r>
          </w:p>
          <w:p w14:paraId="65B46070" w14:textId="77777777" w:rsidR="007838E7" w:rsidRPr="00286277" w:rsidRDefault="007838E7">
            <w:pPr>
              <w:pStyle w:val="AxureTableNormalText"/>
              <w:rPr>
                <w:lang w:val="nb-NO"/>
              </w:rPr>
            </w:pPr>
          </w:p>
          <w:p w14:paraId="65B46071" w14:textId="3B597DEA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b/>
                <w:lang w:val="nb-NO"/>
              </w:rPr>
              <w:t>Funksjoner</w:t>
            </w:r>
          </w:p>
          <w:p w14:paraId="65B46072" w14:textId="109BA276" w:rsidR="007838E7" w:rsidRPr="00286277" w:rsidRDefault="00006A0B">
            <w:pPr>
              <w:pStyle w:val="AxureTableNormalText"/>
              <w:rPr>
                <w:lang w:val="nb-NO"/>
              </w:rPr>
            </w:pPr>
            <w:r>
              <w:rPr>
                <w:u w:val="single"/>
                <w:lang w:val="nb-NO"/>
              </w:rPr>
              <w:t>Lagre</w:t>
            </w:r>
            <w:r w:rsidR="00D05E4A" w:rsidRPr="00286277">
              <w:rPr>
                <w:u w:val="single"/>
                <w:lang w:val="nb-NO"/>
              </w:rPr>
              <w:t xml:space="preserve"> ny intern bruker</w:t>
            </w:r>
          </w:p>
          <w:p w14:paraId="65B46073" w14:textId="2AEBA241" w:rsidR="007838E7" w:rsidRPr="00286277" w:rsidRDefault="00D05E4A">
            <w:pPr>
              <w:pStyle w:val="AxureTableNormalText"/>
              <w:rPr>
                <w:lang w:val="nb-NO"/>
              </w:rPr>
            </w:pPr>
            <w:r w:rsidRPr="00286277">
              <w:rPr>
                <w:lang w:val="nb-NO"/>
              </w:rPr>
              <w:t xml:space="preserve">Knappen </w:t>
            </w:r>
            <w:r w:rsidR="00006A0B">
              <w:rPr>
                <w:lang w:val="nb-NO"/>
              </w:rPr>
              <w:t>lagrer</w:t>
            </w:r>
            <w:r w:rsidRPr="00286277">
              <w:rPr>
                <w:lang w:val="nb-NO"/>
              </w:rPr>
              <w:t xml:space="preserve"> </w:t>
            </w:r>
            <w:r w:rsidR="00006A0B">
              <w:rPr>
                <w:lang w:val="nb-NO"/>
              </w:rPr>
              <w:t>brukeren</w:t>
            </w:r>
            <w:r w:rsidRPr="00286277">
              <w:rPr>
                <w:lang w:val="nb-NO"/>
              </w:rPr>
              <w:t xml:space="preserve"> i systemet.</w:t>
            </w:r>
          </w:p>
        </w:tc>
      </w:tr>
    </w:tbl>
    <w:p w14:paraId="65B46075" w14:textId="77777777" w:rsidR="007838E7" w:rsidRPr="00286277" w:rsidRDefault="007838E7">
      <w:pPr>
        <w:rPr>
          <w:lang w:val="nb-NO"/>
        </w:rPr>
        <w:sectPr w:rsidR="007838E7" w:rsidRPr="00286277">
          <w:headerReference w:type="default" r:id="rId38"/>
          <w:footerReference w:type="default" r:id="rId39"/>
          <w:type w:val="continuous"/>
          <w:pgSz w:w="11907" w:h="16839"/>
          <w:pgMar w:top="720" w:right="720" w:bottom="720" w:left="720" w:header="720" w:footer="432" w:gutter="0"/>
          <w:cols w:space="720"/>
        </w:sectPr>
      </w:pPr>
    </w:p>
    <w:p w14:paraId="65B46076" w14:textId="77777777" w:rsidR="00F0032D" w:rsidRPr="00286277" w:rsidRDefault="00F0032D">
      <w:pPr>
        <w:rPr>
          <w:lang w:val="nb-NO"/>
        </w:rPr>
      </w:pPr>
    </w:p>
    <w:sectPr w:rsidR="00F0032D" w:rsidRPr="00286277" w:rsidSect="00975FB9">
      <w:headerReference w:type="default" r:id="rId40"/>
      <w:footerReference w:type="default" r:id="rId41"/>
      <w:type w:val="continuous"/>
      <w:pgSz w:w="11907" w:h="16839" w:code="9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1C4F5C" w14:textId="77777777" w:rsidR="002266C5" w:rsidRDefault="002266C5" w:rsidP="00093BE1">
      <w:pPr>
        <w:spacing w:before="0" w:after="0"/>
      </w:pPr>
      <w:r>
        <w:separator/>
      </w:r>
    </w:p>
  </w:endnote>
  <w:endnote w:type="continuationSeparator" w:id="0">
    <w:p w14:paraId="02A0B246" w14:textId="77777777" w:rsidR="002266C5" w:rsidRDefault="002266C5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rutenett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635"/>
      <w:gridCol w:w="1197"/>
      <w:gridCol w:w="4635"/>
    </w:tblGrid>
    <w:tr w:rsidR="00243BC1" w14:paraId="65B460C2" w14:textId="77777777" w:rsidTr="001F050D">
      <w:trPr>
        <w:trHeight w:val="180"/>
      </w:trPr>
      <w:tc>
        <w:tcPr>
          <w:tcW w:w="2214" w:type="pct"/>
        </w:tcPr>
        <w:p w14:paraId="65B460BF" w14:textId="77777777" w:rsidR="00243BC1" w:rsidRDefault="00243BC1">
          <w:pPr>
            <w:pStyle w:val="Bunntekst"/>
          </w:pPr>
        </w:p>
      </w:tc>
      <w:tc>
        <w:tcPr>
          <w:tcW w:w="572" w:type="pct"/>
          <w:vMerge w:val="restart"/>
          <w:vAlign w:val="center"/>
        </w:tcPr>
        <w:p w14:paraId="65B460C0" w14:textId="77777777" w:rsidR="00243BC1" w:rsidRPr="00CC63DF" w:rsidRDefault="00243BC1" w:rsidP="00CC63DF">
          <w:pPr>
            <w:pStyle w:val="Bunntekst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65B460C1" w14:textId="77777777" w:rsidR="00243BC1" w:rsidRDefault="00243BC1">
          <w:pPr>
            <w:pStyle w:val="Bunntekst"/>
          </w:pPr>
        </w:p>
      </w:tc>
    </w:tr>
    <w:tr w:rsidR="00243BC1" w14:paraId="65B460C6" w14:textId="77777777" w:rsidTr="001F050D">
      <w:tc>
        <w:tcPr>
          <w:tcW w:w="2214" w:type="pct"/>
        </w:tcPr>
        <w:p w14:paraId="65B460C3" w14:textId="77777777" w:rsidR="00243BC1" w:rsidRDefault="00243BC1">
          <w:pPr>
            <w:pStyle w:val="Bunntekst"/>
          </w:pPr>
        </w:p>
      </w:tc>
      <w:tc>
        <w:tcPr>
          <w:tcW w:w="572" w:type="pct"/>
          <w:vMerge/>
          <w:vAlign w:val="center"/>
        </w:tcPr>
        <w:p w14:paraId="65B460C4" w14:textId="77777777" w:rsidR="00243BC1" w:rsidRDefault="00243BC1" w:rsidP="00CC63DF">
          <w:pPr>
            <w:pStyle w:val="Bunntekst"/>
            <w:jc w:val="center"/>
          </w:pPr>
        </w:p>
      </w:tc>
      <w:tc>
        <w:tcPr>
          <w:tcW w:w="2214" w:type="pct"/>
        </w:tcPr>
        <w:p w14:paraId="65B460C5" w14:textId="77777777" w:rsidR="00243BC1" w:rsidRDefault="00243BC1">
          <w:pPr>
            <w:pStyle w:val="Bunntekst"/>
          </w:pPr>
        </w:p>
      </w:tc>
    </w:tr>
  </w:tbl>
  <w:p w14:paraId="65B460C7" w14:textId="77777777" w:rsidR="00243BC1" w:rsidRDefault="00243BC1">
    <w:pPr>
      <w:pStyle w:val="Bunn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rutenett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731"/>
      <w:gridCol w:w="1222"/>
      <w:gridCol w:w="4730"/>
    </w:tblGrid>
    <w:tr w:rsidR="00243BC1" w14:paraId="65B460CE" w14:textId="77777777" w:rsidTr="001F050D">
      <w:trPr>
        <w:trHeight w:val="180"/>
      </w:trPr>
      <w:tc>
        <w:tcPr>
          <w:tcW w:w="2214" w:type="pct"/>
        </w:tcPr>
        <w:p w14:paraId="65B460CB" w14:textId="77777777" w:rsidR="00243BC1" w:rsidRDefault="00243BC1">
          <w:pPr>
            <w:pStyle w:val="Bunntekst"/>
          </w:pPr>
        </w:p>
      </w:tc>
      <w:tc>
        <w:tcPr>
          <w:tcW w:w="572" w:type="pct"/>
          <w:vMerge w:val="restart"/>
          <w:vAlign w:val="center"/>
        </w:tcPr>
        <w:p w14:paraId="65B460CC" w14:textId="77777777" w:rsidR="00243BC1" w:rsidRPr="00CC63DF" w:rsidRDefault="00243BC1" w:rsidP="00CC63DF">
          <w:pPr>
            <w:pStyle w:val="Bunntekst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65B460CD" w14:textId="77777777" w:rsidR="00243BC1" w:rsidRDefault="00243BC1">
          <w:pPr>
            <w:pStyle w:val="Bunntekst"/>
          </w:pPr>
        </w:p>
      </w:tc>
    </w:tr>
    <w:tr w:rsidR="00243BC1" w14:paraId="65B460D2" w14:textId="77777777" w:rsidTr="001F050D">
      <w:tc>
        <w:tcPr>
          <w:tcW w:w="2214" w:type="pct"/>
        </w:tcPr>
        <w:p w14:paraId="65B460CF" w14:textId="77777777" w:rsidR="00243BC1" w:rsidRDefault="00243BC1">
          <w:pPr>
            <w:pStyle w:val="Bunntekst"/>
          </w:pPr>
        </w:p>
      </w:tc>
      <w:tc>
        <w:tcPr>
          <w:tcW w:w="572" w:type="pct"/>
          <w:vMerge/>
          <w:vAlign w:val="center"/>
        </w:tcPr>
        <w:p w14:paraId="65B460D0" w14:textId="77777777" w:rsidR="00243BC1" w:rsidRDefault="00243BC1" w:rsidP="00CC63DF">
          <w:pPr>
            <w:pStyle w:val="Bunntekst"/>
            <w:jc w:val="center"/>
          </w:pPr>
        </w:p>
      </w:tc>
      <w:tc>
        <w:tcPr>
          <w:tcW w:w="2214" w:type="pct"/>
        </w:tcPr>
        <w:p w14:paraId="65B460D1" w14:textId="77777777" w:rsidR="00243BC1" w:rsidRDefault="00243BC1">
          <w:pPr>
            <w:pStyle w:val="Bunntekst"/>
          </w:pPr>
        </w:p>
      </w:tc>
    </w:tr>
  </w:tbl>
  <w:p w14:paraId="65B460D3" w14:textId="77777777" w:rsidR="00243BC1" w:rsidRDefault="00243BC1">
    <w:pPr>
      <w:pStyle w:val="Bunn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F9FAB4" w14:textId="77777777" w:rsidR="002266C5" w:rsidRDefault="002266C5" w:rsidP="00093BE1">
      <w:pPr>
        <w:spacing w:before="0" w:after="0"/>
      </w:pPr>
      <w:r>
        <w:separator/>
      </w:r>
    </w:p>
  </w:footnote>
  <w:footnote w:type="continuationSeparator" w:id="0">
    <w:p w14:paraId="2CEA834A" w14:textId="77777777" w:rsidR="002266C5" w:rsidRDefault="002266C5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rutenett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467"/>
    </w:tblGrid>
    <w:tr w:rsidR="00243BC1" w:rsidRPr="003E5A01" w14:paraId="65B460BD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14:paraId="65B460BC" w14:textId="6D044604" w:rsidR="00243BC1" w:rsidRPr="003E5A01" w:rsidRDefault="00243BC1" w:rsidP="00557485">
              <w:pPr>
                <w:pStyle w:val="Ingenmellomrom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Difi - System for Egenkontroll</w:t>
              </w:r>
            </w:p>
          </w:sdtContent>
        </w:sdt>
      </w:tc>
    </w:tr>
  </w:tbl>
  <w:p w14:paraId="65B460BE" w14:textId="77777777" w:rsidR="00243BC1" w:rsidRDefault="00243BC1" w:rsidP="00775200">
    <w:pPr>
      <w:pStyle w:val="Top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rutenett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683"/>
    </w:tblGrid>
    <w:tr w:rsidR="00243BC1" w:rsidRPr="003E5A01" w14:paraId="65B460C9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2438600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14:paraId="65B460C8" w14:textId="6BB08267" w:rsidR="00243BC1" w:rsidRPr="003E5A01" w:rsidRDefault="00243BC1" w:rsidP="00557485">
              <w:pPr>
                <w:pStyle w:val="Ingenmellomrom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Difi - System for Egenkontroll</w:t>
              </w:r>
            </w:p>
          </w:sdtContent>
        </w:sdt>
      </w:tc>
    </w:tr>
  </w:tbl>
  <w:p w14:paraId="65B460CA" w14:textId="77777777" w:rsidR="00243BC1" w:rsidRDefault="00243BC1" w:rsidP="00775200">
    <w:pPr>
      <w:pStyle w:val="Top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A7660E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334D1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1DE55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498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0D4C0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10CB5B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5241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D8D8B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3E94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FE21E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D8E7DA1"/>
    <w:multiLevelType w:val="multilevel"/>
    <w:tmpl w:val="041D0025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" w15:restartNumberingAfterBreak="0">
    <w:nsid w:val="341414CA"/>
    <w:multiLevelType w:val="multilevel"/>
    <w:tmpl w:val="62B4203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38C6FED"/>
    <w:multiLevelType w:val="multilevel"/>
    <w:tmpl w:val="3A7C10F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86B65CA"/>
    <w:multiLevelType w:val="multilevel"/>
    <w:tmpl w:val="5AA4C8E2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2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5"/>
  </w:num>
  <w:num w:numId="2">
    <w:abstractNumId w:val="17"/>
  </w:num>
  <w:num w:numId="3">
    <w:abstractNumId w:val="16"/>
  </w:num>
  <w:num w:numId="4">
    <w:abstractNumId w:val="21"/>
  </w:num>
  <w:num w:numId="5">
    <w:abstractNumId w:val="10"/>
  </w:num>
  <w:num w:numId="6">
    <w:abstractNumId w:val="14"/>
  </w:num>
  <w:num w:numId="7">
    <w:abstractNumId w:val="19"/>
  </w:num>
  <w:num w:numId="8">
    <w:abstractNumId w:val="22"/>
  </w:num>
  <w:num w:numId="9">
    <w:abstractNumId w:val="6"/>
  </w:num>
  <w:num w:numId="10">
    <w:abstractNumId w:val="3"/>
  </w:num>
  <w:num w:numId="11">
    <w:abstractNumId w:val="4"/>
  </w:num>
  <w:num w:numId="12">
    <w:abstractNumId w:val="5"/>
  </w:num>
  <w:num w:numId="13">
    <w:abstractNumId w:val="7"/>
  </w:num>
  <w:num w:numId="14">
    <w:abstractNumId w:val="9"/>
  </w:num>
  <w:num w:numId="15">
    <w:abstractNumId w:val="0"/>
  </w:num>
  <w:num w:numId="16">
    <w:abstractNumId w:val="1"/>
  </w:num>
  <w:num w:numId="17">
    <w:abstractNumId w:val="2"/>
  </w:num>
  <w:num w:numId="18">
    <w:abstractNumId w:val="8"/>
  </w:num>
  <w:num w:numId="19">
    <w:abstractNumId w:val="13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57A"/>
    <w:rsid w:val="00006A0B"/>
    <w:rsid w:val="000204BD"/>
    <w:rsid w:val="00050CE1"/>
    <w:rsid w:val="0005473D"/>
    <w:rsid w:val="00057B70"/>
    <w:rsid w:val="00075991"/>
    <w:rsid w:val="00093AB8"/>
    <w:rsid w:val="00093BE1"/>
    <w:rsid w:val="000A0635"/>
    <w:rsid w:val="000A4636"/>
    <w:rsid w:val="000B2038"/>
    <w:rsid w:val="000C07F5"/>
    <w:rsid w:val="000C1D1F"/>
    <w:rsid w:val="000C5777"/>
    <w:rsid w:val="000E5400"/>
    <w:rsid w:val="000E57FC"/>
    <w:rsid w:val="000E72B0"/>
    <w:rsid w:val="00117A19"/>
    <w:rsid w:val="001204D0"/>
    <w:rsid w:val="001207E2"/>
    <w:rsid w:val="0013113E"/>
    <w:rsid w:val="0014359B"/>
    <w:rsid w:val="001556FE"/>
    <w:rsid w:val="001672E3"/>
    <w:rsid w:val="001809ED"/>
    <w:rsid w:val="001B3AFE"/>
    <w:rsid w:val="001C5100"/>
    <w:rsid w:val="001F050D"/>
    <w:rsid w:val="00212884"/>
    <w:rsid w:val="0021530D"/>
    <w:rsid w:val="0021768A"/>
    <w:rsid w:val="00221722"/>
    <w:rsid w:val="002266C5"/>
    <w:rsid w:val="0023791B"/>
    <w:rsid w:val="00243BC1"/>
    <w:rsid w:val="0024568E"/>
    <w:rsid w:val="002552C6"/>
    <w:rsid w:val="00257AD2"/>
    <w:rsid w:val="0028301E"/>
    <w:rsid w:val="00286277"/>
    <w:rsid w:val="00297DB6"/>
    <w:rsid w:val="002A022C"/>
    <w:rsid w:val="002B5F86"/>
    <w:rsid w:val="002C29B9"/>
    <w:rsid w:val="002C512F"/>
    <w:rsid w:val="003040CD"/>
    <w:rsid w:val="003103B9"/>
    <w:rsid w:val="00317D15"/>
    <w:rsid w:val="00326FCF"/>
    <w:rsid w:val="00360CB9"/>
    <w:rsid w:val="003734C9"/>
    <w:rsid w:val="00377999"/>
    <w:rsid w:val="00382DEB"/>
    <w:rsid w:val="00386469"/>
    <w:rsid w:val="00390090"/>
    <w:rsid w:val="00395368"/>
    <w:rsid w:val="003A0EE9"/>
    <w:rsid w:val="003D1B36"/>
    <w:rsid w:val="003E5A01"/>
    <w:rsid w:val="003E6F8C"/>
    <w:rsid w:val="00401C79"/>
    <w:rsid w:val="004144D0"/>
    <w:rsid w:val="00473CA9"/>
    <w:rsid w:val="00481D26"/>
    <w:rsid w:val="00483509"/>
    <w:rsid w:val="004852C3"/>
    <w:rsid w:val="004A0066"/>
    <w:rsid w:val="004A0EC3"/>
    <w:rsid w:val="004A1967"/>
    <w:rsid w:val="004A7296"/>
    <w:rsid w:val="004B1FC0"/>
    <w:rsid w:val="004B3D7A"/>
    <w:rsid w:val="004C1052"/>
    <w:rsid w:val="004C1B23"/>
    <w:rsid w:val="004D04E9"/>
    <w:rsid w:val="004F3F5F"/>
    <w:rsid w:val="004F3FB3"/>
    <w:rsid w:val="0051163D"/>
    <w:rsid w:val="005164E1"/>
    <w:rsid w:val="00526A97"/>
    <w:rsid w:val="00557485"/>
    <w:rsid w:val="00563365"/>
    <w:rsid w:val="005749E5"/>
    <w:rsid w:val="0059757A"/>
    <w:rsid w:val="005B166B"/>
    <w:rsid w:val="005B740F"/>
    <w:rsid w:val="005B7DEE"/>
    <w:rsid w:val="005C76A0"/>
    <w:rsid w:val="005F0747"/>
    <w:rsid w:val="005F2EB0"/>
    <w:rsid w:val="00627250"/>
    <w:rsid w:val="00630B41"/>
    <w:rsid w:val="00631480"/>
    <w:rsid w:val="00634D62"/>
    <w:rsid w:val="00640DAC"/>
    <w:rsid w:val="006A16B9"/>
    <w:rsid w:val="006A2A7D"/>
    <w:rsid w:val="006A2EFF"/>
    <w:rsid w:val="006B2C01"/>
    <w:rsid w:val="006B3D6F"/>
    <w:rsid w:val="006B4EC6"/>
    <w:rsid w:val="006B6EA2"/>
    <w:rsid w:val="006C1134"/>
    <w:rsid w:val="006C4158"/>
    <w:rsid w:val="006D5CC2"/>
    <w:rsid w:val="006F663D"/>
    <w:rsid w:val="0070429A"/>
    <w:rsid w:val="00712696"/>
    <w:rsid w:val="00741ED2"/>
    <w:rsid w:val="00772CBA"/>
    <w:rsid w:val="007738B0"/>
    <w:rsid w:val="0077501F"/>
    <w:rsid w:val="00775200"/>
    <w:rsid w:val="00781080"/>
    <w:rsid w:val="007838E7"/>
    <w:rsid w:val="00797384"/>
    <w:rsid w:val="007A6BBB"/>
    <w:rsid w:val="007B1C0B"/>
    <w:rsid w:val="007C0206"/>
    <w:rsid w:val="007C378E"/>
    <w:rsid w:val="007D1422"/>
    <w:rsid w:val="007D1D06"/>
    <w:rsid w:val="00812B47"/>
    <w:rsid w:val="00813BF6"/>
    <w:rsid w:val="00841874"/>
    <w:rsid w:val="008438E1"/>
    <w:rsid w:val="00865911"/>
    <w:rsid w:val="0086676B"/>
    <w:rsid w:val="008840E7"/>
    <w:rsid w:val="0089027D"/>
    <w:rsid w:val="008C2A6A"/>
    <w:rsid w:val="008C502E"/>
    <w:rsid w:val="008F7138"/>
    <w:rsid w:val="00904913"/>
    <w:rsid w:val="009276DC"/>
    <w:rsid w:val="0095118F"/>
    <w:rsid w:val="00953C09"/>
    <w:rsid w:val="00955C32"/>
    <w:rsid w:val="00975FB9"/>
    <w:rsid w:val="009F6624"/>
    <w:rsid w:val="00A13B61"/>
    <w:rsid w:val="00A62F84"/>
    <w:rsid w:val="00A67C9A"/>
    <w:rsid w:val="00A760F5"/>
    <w:rsid w:val="00A82C0B"/>
    <w:rsid w:val="00AA7145"/>
    <w:rsid w:val="00AA7BA4"/>
    <w:rsid w:val="00AB0A24"/>
    <w:rsid w:val="00AC49FE"/>
    <w:rsid w:val="00B007A7"/>
    <w:rsid w:val="00B10174"/>
    <w:rsid w:val="00B14927"/>
    <w:rsid w:val="00B44158"/>
    <w:rsid w:val="00B551CB"/>
    <w:rsid w:val="00B7104B"/>
    <w:rsid w:val="00B731F9"/>
    <w:rsid w:val="00B77DA9"/>
    <w:rsid w:val="00BB1917"/>
    <w:rsid w:val="00BB4EDF"/>
    <w:rsid w:val="00BB52B5"/>
    <w:rsid w:val="00BC7CBE"/>
    <w:rsid w:val="00BE24BC"/>
    <w:rsid w:val="00BF5069"/>
    <w:rsid w:val="00C04640"/>
    <w:rsid w:val="00C3790F"/>
    <w:rsid w:val="00C5657F"/>
    <w:rsid w:val="00C56E90"/>
    <w:rsid w:val="00C62A92"/>
    <w:rsid w:val="00CA306B"/>
    <w:rsid w:val="00CA3926"/>
    <w:rsid w:val="00CA69B0"/>
    <w:rsid w:val="00CB1DD0"/>
    <w:rsid w:val="00CC63DF"/>
    <w:rsid w:val="00D02790"/>
    <w:rsid w:val="00D05E4A"/>
    <w:rsid w:val="00D13896"/>
    <w:rsid w:val="00D328AF"/>
    <w:rsid w:val="00D35989"/>
    <w:rsid w:val="00D35F4A"/>
    <w:rsid w:val="00D41AD6"/>
    <w:rsid w:val="00D44DFA"/>
    <w:rsid w:val="00D577CA"/>
    <w:rsid w:val="00D66B02"/>
    <w:rsid w:val="00D90021"/>
    <w:rsid w:val="00DB12BA"/>
    <w:rsid w:val="00DB3DAE"/>
    <w:rsid w:val="00DB6D53"/>
    <w:rsid w:val="00DC596A"/>
    <w:rsid w:val="00DF707E"/>
    <w:rsid w:val="00E11AC0"/>
    <w:rsid w:val="00E21346"/>
    <w:rsid w:val="00E24D89"/>
    <w:rsid w:val="00E34BE2"/>
    <w:rsid w:val="00E50A98"/>
    <w:rsid w:val="00E835B7"/>
    <w:rsid w:val="00E90BE1"/>
    <w:rsid w:val="00EB3EDE"/>
    <w:rsid w:val="00EF316F"/>
    <w:rsid w:val="00EF3F56"/>
    <w:rsid w:val="00F0032D"/>
    <w:rsid w:val="00F120CF"/>
    <w:rsid w:val="00F138B7"/>
    <w:rsid w:val="00F47C3B"/>
    <w:rsid w:val="00F47C4F"/>
    <w:rsid w:val="00F86413"/>
    <w:rsid w:val="00F876E6"/>
    <w:rsid w:val="00F91127"/>
    <w:rsid w:val="00FA3BE0"/>
    <w:rsid w:val="00FA4609"/>
    <w:rsid w:val="00FB48F5"/>
    <w:rsid w:val="00FE62E5"/>
    <w:rsid w:val="00FF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5B45E2A"/>
  <w15:docId w15:val="{5B17D5F1-77E1-9942-A4A0-CA55A00F9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Overskrift1">
    <w:name w:val="heading 1"/>
    <w:basedOn w:val="Normal"/>
    <w:next w:val="Normal"/>
    <w:qFormat/>
    <w:rsid w:val="00D90021"/>
    <w:pPr>
      <w:keepNext/>
      <w:numPr>
        <w:numId w:val="19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Overskrift2">
    <w:name w:val="heading 2"/>
    <w:basedOn w:val="Normal"/>
    <w:next w:val="Normal"/>
    <w:qFormat/>
    <w:rsid w:val="00D90021"/>
    <w:pPr>
      <w:keepNext/>
      <w:numPr>
        <w:ilvl w:val="1"/>
        <w:numId w:val="19"/>
      </w:numPr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Overskrift3">
    <w:name w:val="heading 3"/>
    <w:basedOn w:val="Normal"/>
    <w:next w:val="Normal"/>
    <w:qFormat/>
    <w:rsid w:val="00D90021"/>
    <w:pPr>
      <w:keepNext/>
      <w:numPr>
        <w:ilvl w:val="2"/>
        <w:numId w:val="19"/>
      </w:numPr>
      <w:spacing w:before="240" w:after="60"/>
      <w:outlineLvl w:val="2"/>
    </w:pPr>
    <w:rPr>
      <w:b/>
      <w:bCs/>
      <w:sz w:val="26"/>
      <w:szCs w:val="26"/>
    </w:rPr>
  </w:style>
  <w:style w:type="paragraph" w:styleId="Overskrift4">
    <w:name w:val="heading 4"/>
    <w:basedOn w:val="Normal"/>
    <w:next w:val="Normal"/>
    <w:link w:val="Overskrift4Tegn"/>
    <w:unhideWhenUsed/>
    <w:qFormat/>
    <w:rsid w:val="000A4636"/>
    <w:pPr>
      <w:keepNext/>
      <w:keepLines/>
      <w:numPr>
        <w:ilvl w:val="3"/>
        <w:numId w:val="1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Overskrift5">
    <w:name w:val="heading 5"/>
    <w:basedOn w:val="Normal"/>
    <w:next w:val="Normal"/>
    <w:link w:val="Overskrift5Tegn"/>
    <w:unhideWhenUsed/>
    <w:qFormat/>
    <w:rsid w:val="000A4636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verskrift6">
    <w:name w:val="heading 6"/>
    <w:basedOn w:val="Normal"/>
    <w:next w:val="Normal"/>
    <w:link w:val="Overskrift6Tegn"/>
    <w:semiHidden/>
    <w:unhideWhenUsed/>
    <w:qFormat/>
    <w:rsid w:val="00E24D89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verskrift7">
    <w:name w:val="heading 7"/>
    <w:basedOn w:val="Normal"/>
    <w:next w:val="Normal"/>
    <w:link w:val="Overskrift7Tegn"/>
    <w:semiHidden/>
    <w:unhideWhenUsed/>
    <w:qFormat/>
    <w:rsid w:val="00E24D89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Overskrift8">
    <w:name w:val="heading 8"/>
    <w:basedOn w:val="Normal"/>
    <w:next w:val="Normal"/>
    <w:link w:val="Overskrift8Tegn"/>
    <w:semiHidden/>
    <w:unhideWhenUsed/>
    <w:qFormat/>
    <w:rsid w:val="00E24D89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semiHidden/>
    <w:unhideWhenUsed/>
    <w:qFormat/>
    <w:rsid w:val="00E24D89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INNH1">
    <w:name w:val="toc 1"/>
    <w:basedOn w:val="Normal"/>
    <w:next w:val="Normal"/>
    <w:autoRedefine/>
    <w:uiPriority w:val="39"/>
    <w:rsid w:val="00D44DFA"/>
    <w:pPr>
      <w:tabs>
        <w:tab w:val="left" w:pos="480"/>
        <w:tab w:val="right" w:leader="dot" w:pos="10457"/>
      </w:tabs>
      <w:spacing w:line="360" w:lineRule="auto"/>
    </w:pPr>
    <w:rPr>
      <w:b/>
    </w:rPr>
  </w:style>
  <w:style w:type="paragraph" w:styleId="INNH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INNH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INNH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INNH5">
    <w:name w:val="toc 5"/>
    <w:basedOn w:val="Normal"/>
    <w:next w:val="Normal"/>
    <w:autoRedefine/>
    <w:uiPriority w:val="39"/>
    <w:rsid w:val="00360CB9"/>
    <w:pPr>
      <w:spacing w:line="360" w:lineRule="auto"/>
      <w:ind w:left="960"/>
    </w:pPr>
  </w:style>
  <w:style w:type="character" w:styleId="Hyperkobling">
    <w:name w:val="Hyperlink"/>
    <w:basedOn w:val="Standardskriftforavsnit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7C378E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4A7296"/>
    <w:pPr>
      <w:keepNext/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kumentkart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ellrutenett">
    <w:name w:val="Table Grid"/>
    <w:basedOn w:val="Vanligtabell"/>
    <w:rsid w:val="00D900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bletekst">
    <w:name w:val="Balloon Text"/>
    <w:basedOn w:val="Normal"/>
    <w:link w:val="BobletekstTegn"/>
    <w:rsid w:val="007D1422"/>
    <w:rPr>
      <w:rFonts w:ascii="Tahoma" w:hAnsi="Tahoma" w:cs="Tahoma"/>
      <w:sz w:val="16"/>
      <w:szCs w:val="16"/>
    </w:rPr>
  </w:style>
  <w:style w:type="character" w:customStyle="1" w:styleId="BobletekstTegn">
    <w:name w:val="Bobletekst Tegn"/>
    <w:basedOn w:val="Standardskriftforavsnitt"/>
    <w:link w:val="Bobleteks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Vanligtabell"/>
    <w:uiPriority w:val="99"/>
    <w:rsid w:val="00050CE1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Overskrift4Tegn">
    <w:name w:val="Overskrift 4 Tegn"/>
    <w:basedOn w:val="Standardskriftforavsnitt"/>
    <w:link w:val="Overskrift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Overskrift5Tegn">
    <w:name w:val="Overskrift 5 Tegn"/>
    <w:basedOn w:val="Standardskriftforavsnitt"/>
    <w:link w:val="Overskrift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Ingenmellomrom">
    <w:name w:val="No Spacing"/>
    <w:link w:val="IngenmellomromTegn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IngenmellomromTegn">
    <w:name w:val="Ingen mellomrom Tegn"/>
    <w:basedOn w:val="Standardskriftforavsnitt"/>
    <w:link w:val="Ingenmellomrom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Topptekst">
    <w:name w:val="header"/>
    <w:basedOn w:val="Normal"/>
    <w:link w:val="TopptekstTegn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TopptekstTegn">
    <w:name w:val="Topptekst Tegn"/>
    <w:basedOn w:val="Standardskriftforavsnitt"/>
    <w:link w:val="Topptekst"/>
    <w:uiPriority w:val="99"/>
    <w:rsid w:val="00093BE1"/>
    <w:rPr>
      <w:rFonts w:ascii="Arial" w:hAnsi="Arial" w:cs="Arial"/>
      <w:sz w:val="18"/>
      <w:szCs w:val="24"/>
    </w:rPr>
  </w:style>
  <w:style w:type="paragraph" w:styleId="Bunntekst">
    <w:name w:val="footer"/>
    <w:basedOn w:val="Normal"/>
    <w:link w:val="BunntekstTegn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BunntekstTegn">
    <w:name w:val="Bunntekst Tegn"/>
    <w:basedOn w:val="Standardskriftforavsnitt"/>
    <w:link w:val="Bunntekst"/>
    <w:uiPriority w:val="99"/>
    <w:rsid w:val="00093BE1"/>
    <w:rPr>
      <w:rFonts w:ascii="Arial" w:hAnsi="Arial" w:cs="Arial"/>
      <w:sz w:val="18"/>
      <w:szCs w:val="24"/>
    </w:rPr>
  </w:style>
  <w:style w:type="character" w:styleId="Plassholdertekst">
    <w:name w:val="Placeholder Text"/>
    <w:basedOn w:val="Standardskriftforavsnit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styleId="INNH6">
    <w:name w:val="toc 6"/>
    <w:basedOn w:val="Normal"/>
    <w:next w:val="Normal"/>
    <w:autoRedefine/>
    <w:uiPriority w:val="39"/>
    <w:unhideWhenUsed/>
    <w:rsid w:val="002A022C"/>
    <w:pPr>
      <w:spacing w:before="0" w:after="100"/>
      <w:ind w:left="1200"/>
    </w:pPr>
    <w:rPr>
      <w:rFonts w:asciiTheme="minorHAnsi" w:eastAsiaTheme="minorEastAsia" w:hAnsiTheme="minorHAnsi" w:cstheme="minorBidi"/>
      <w:sz w:val="24"/>
      <w:lang w:val="sv-SE" w:eastAsia="sv-SE"/>
    </w:rPr>
  </w:style>
  <w:style w:type="paragraph" w:styleId="INNH7">
    <w:name w:val="toc 7"/>
    <w:basedOn w:val="Normal"/>
    <w:next w:val="Normal"/>
    <w:autoRedefine/>
    <w:uiPriority w:val="39"/>
    <w:unhideWhenUsed/>
    <w:rsid w:val="002A022C"/>
    <w:pPr>
      <w:spacing w:before="0" w:after="100"/>
      <w:ind w:left="1440"/>
    </w:pPr>
    <w:rPr>
      <w:rFonts w:asciiTheme="minorHAnsi" w:eastAsiaTheme="minorEastAsia" w:hAnsiTheme="minorHAnsi" w:cstheme="minorBidi"/>
      <w:sz w:val="24"/>
      <w:lang w:val="sv-SE" w:eastAsia="sv-SE"/>
    </w:rPr>
  </w:style>
  <w:style w:type="paragraph" w:styleId="INNH8">
    <w:name w:val="toc 8"/>
    <w:basedOn w:val="Normal"/>
    <w:next w:val="Normal"/>
    <w:autoRedefine/>
    <w:uiPriority w:val="39"/>
    <w:unhideWhenUsed/>
    <w:rsid w:val="002A022C"/>
    <w:pPr>
      <w:spacing w:before="0" w:after="100"/>
      <w:ind w:left="1680"/>
    </w:pPr>
    <w:rPr>
      <w:rFonts w:asciiTheme="minorHAnsi" w:eastAsiaTheme="minorEastAsia" w:hAnsiTheme="minorHAnsi" w:cstheme="minorBidi"/>
      <w:sz w:val="24"/>
      <w:lang w:val="sv-SE" w:eastAsia="sv-SE"/>
    </w:rPr>
  </w:style>
  <w:style w:type="paragraph" w:styleId="INNH9">
    <w:name w:val="toc 9"/>
    <w:basedOn w:val="Normal"/>
    <w:next w:val="Normal"/>
    <w:autoRedefine/>
    <w:uiPriority w:val="39"/>
    <w:unhideWhenUsed/>
    <w:rsid w:val="002A022C"/>
    <w:pPr>
      <w:spacing w:before="0" w:after="100"/>
      <w:ind w:left="1920"/>
    </w:pPr>
    <w:rPr>
      <w:rFonts w:asciiTheme="minorHAnsi" w:eastAsiaTheme="minorEastAsia" w:hAnsiTheme="minorHAnsi" w:cstheme="minorBidi"/>
      <w:sz w:val="24"/>
      <w:lang w:val="sv-SE" w:eastAsia="sv-SE"/>
    </w:rPr>
  </w:style>
  <w:style w:type="character" w:styleId="Ulstomtale">
    <w:name w:val="Unresolved Mention"/>
    <w:basedOn w:val="Standardskriftforavsnitt"/>
    <w:uiPriority w:val="99"/>
    <w:semiHidden/>
    <w:unhideWhenUsed/>
    <w:rsid w:val="002A022C"/>
    <w:rPr>
      <w:color w:val="605E5C"/>
      <w:shd w:val="clear" w:color="auto" w:fill="E1DFDD"/>
    </w:rPr>
  </w:style>
  <w:style w:type="character" w:customStyle="1" w:styleId="Overskrift6Tegn">
    <w:name w:val="Overskrift 6 Tegn"/>
    <w:basedOn w:val="Standardskriftforavsnitt"/>
    <w:link w:val="Overskrift6"/>
    <w:semiHidden/>
    <w:rsid w:val="00E24D89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character" w:customStyle="1" w:styleId="Overskrift7Tegn">
    <w:name w:val="Overskrift 7 Tegn"/>
    <w:basedOn w:val="Standardskriftforavsnitt"/>
    <w:link w:val="Overskrift7"/>
    <w:semiHidden/>
    <w:rsid w:val="00E24D89"/>
    <w:rPr>
      <w:rFonts w:asciiTheme="majorHAnsi" w:eastAsiaTheme="majorEastAsia" w:hAnsiTheme="majorHAnsi" w:cstheme="majorBidi"/>
      <w:i/>
      <w:iCs/>
      <w:color w:val="243F60" w:themeColor="accent1" w:themeShade="7F"/>
      <w:sz w:val="18"/>
      <w:szCs w:val="24"/>
    </w:rPr>
  </w:style>
  <w:style w:type="character" w:customStyle="1" w:styleId="Overskrift8Tegn">
    <w:name w:val="Overskrift 8 Tegn"/>
    <w:basedOn w:val="Standardskriftforavsnitt"/>
    <w:link w:val="Overskrift8"/>
    <w:semiHidden/>
    <w:rsid w:val="00E24D8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semiHidden/>
    <w:rsid w:val="00E24D8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Merknadsreferanse">
    <w:name w:val="annotation reference"/>
    <w:basedOn w:val="Standardskriftforavsnitt"/>
    <w:semiHidden/>
    <w:unhideWhenUsed/>
    <w:rsid w:val="001207E2"/>
    <w:rPr>
      <w:sz w:val="16"/>
      <w:szCs w:val="16"/>
    </w:rPr>
  </w:style>
  <w:style w:type="paragraph" w:styleId="Merknadstekst">
    <w:name w:val="annotation text"/>
    <w:basedOn w:val="Normal"/>
    <w:link w:val="MerknadstekstTegn"/>
    <w:semiHidden/>
    <w:unhideWhenUsed/>
    <w:rsid w:val="001207E2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semiHidden/>
    <w:rsid w:val="001207E2"/>
    <w:rPr>
      <w:rFonts w:ascii="Arial" w:hAnsi="Arial" w:cs="Arial"/>
    </w:rPr>
  </w:style>
  <w:style w:type="paragraph" w:styleId="Kommentaremne">
    <w:name w:val="annotation subject"/>
    <w:basedOn w:val="Merknadstekst"/>
    <w:next w:val="Merknadstekst"/>
    <w:link w:val="KommentaremneTegn"/>
    <w:semiHidden/>
    <w:unhideWhenUsed/>
    <w:rsid w:val="001207E2"/>
    <w:rPr>
      <w:b/>
      <w:bCs/>
    </w:rPr>
  </w:style>
  <w:style w:type="character" w:customStyle="1" w:styleId="KommentaremneTegn">
    <w:name w:val="Kommentaremne Tegn"/>
    <w:basedOn w:val="MerknadstekstTegn"/>
    <w:link w:val="Kommentaremne"/>
    <w:semiHidden/>
    <w:rsid w:val="001207E2"/>
    <w:rPr>
      <w:rFonts w:ascii="Arial" w:hAnsi="Arial" w:cs="Arial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3071"/>
    <w:rsid w:val="00147920"/>
    <w:rsid w:val="002A0C59"/>
    <w:rsid w:val="004B1A75"/>
    <w:rsid w:val="005A219F"/>
    <w:rsid w:val="006B709E"/>
    <w:rsid w:val="009D3071"/>
    <w:rsid w:val="00D71872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ssholdertekst">
    <w:name w:val="Placeholder Text"/>
    <w:basedOn w:val="Standardskriftforavsnit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862192-0778-8545-8022-514F418BF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C:\Users\nick.hunt\AppData\Local\Temp\315c31ec-09d6-49e5-9158-2e9e98120a01.dot</Template>
  <TotalTime>21</TotalTime>
  <Pages>48</Pages>
  <Words>3649</Words>
  <Characters>19341</Characters>
  <Application>Microsoft Office Word</Application>
  <DocSecurity>0</DocSecurity>
  <Lines>161</Lines>
  <Paragraphs>45</Paragraphs>
  <ScaleCrop>false</ScaleCrop>
  <HeadingPairs>
    <vt:vector size="4" baseType="variant">
      <vt:variant>
        <vt:lpstr>Tittel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Difi - System for Egenkontroll</vt:lpstr>
      <vt:lpstr>Specification</vt:lpstr>
    </vt:vector>
  </TitlesOfParts>
  <Company>Axure</Company>
  <LinksUpToDate>false</LinksUpToDate>
  <CharactersWithSpaces>22945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Difi - System for Egenkontroll</dc:title>
  <dc:subject>Brukerdokumentasjon</dc:subject>
  <dc:creator>Funka Nu AB</dc:creator>
  <cp:lastModifiedBy>Lena Drevsjø</cp:lastModifiedBy>
  <cp:revision>3</cp:revision>
  <cp:lastPrinted>2010-09-03T00:33:00Z</cp:lastPrinted>
  <dcterms:created xsi:type="dcterms:W3CDTF">2019-01-22T14:31:00Z</dcterms:created>
  <dcterms:modified xsi:type="dcterms:W3CDTF">2019-01-22T14:55:00Z</dcterms:modified>
</cp:coreProperties>
</file>